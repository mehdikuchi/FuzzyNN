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0A04" w14:textId="77777777" w:rsidR="00687A67" w:rsidRDefault="007010AE" w:rsidP="00B77D5A">
      <w:pPr>
        <w:pStyle w:val="Title"/>
        <w:rPr>
          <w:rtl/>
          <w:lang w:bidi="fa-IR"/>
        </w:rPr>
      </w:pPr>
      <w:r>
        <w:rPr>
          <w:noProof/>
          <w:rtl/>
        </w:rPr>
        <w:object w:dxaOrig="1440" w:dyaOrig="1440" w14:anchorId="5F333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0;text-align:left;margin-left:72.55pt;margin-top:175pt;width:280pt;height:327.4pt;z-index:251664384">
            <v:imagedata r:id="rId13" o:title="" gain="79922f" blacklevel="1966f"/>
          </v:shape>
          <o:OLEObject Type="Embed" ProgID="MSPhotoEd.3" ShapeID="_x0000_s1115" DrawAspect="Content" ObjectID="_1656263539" r:id="rId14"/>
        </w:object>
      </w:r>
    </w:p>
    <w:p w14:paraId="41A500B0" w14:textId="77777777" w:rsidR="00687A67" w:rsidRDefault="00687A67">
      <w:pPr>
        <w:bidi w:val="0"/>
        <w:rPr>
          <w:b/>
          <w:bCs/>
          <w:color w:val="800000"/>
          <w:sz w:val="36"/>
          <w:szCs w:val="40"/>
          <w:rtl/>
          <w:lang w:bidi="fa-IR"/>
        </w:rPr>
      </w:pPr>
      <w:r>
        <w:rPr>
          <w:rtl/>
          <w:lang w:bidi="fa-IR"/>
        </w:rPr>
        <w:br w:type="page"/>
      </w:r>
    </w:p>
    <w:p w14:paraId="7218337B" w14:textId="47116304" w:rsidR="00CA3016" w:rsidRDefault="00DB4AA3" w:rsidP="00CA3016">
      <w:pPr>
        <w:jc w:val="center"/>
        <w:rPr>
          <w:sz w:val="40"/>
          <w:szCs w:val="40"/>
          <w:rtl/>
        </w:rPr>
      </w:pPr>
      <w:bookmarkStart w:id="0" w:name="TOC"/>
      <w:r>
        <w:rPr>
          <w:noProof/>
          <w:sz w:val="40"/>
          <w:szCs w:val="40"/>
        </w:rPr>
        <w:lastRenderedPageBreak/>
        <w:drawing>
          <wp:inline distT="0" distB="0" distL="0" distR="0" wp14:anchorId="434BAA42" wp14:editId="31F2B4DD">
            <wp:extent cx="1781175" cy="171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14500"/>
                    </a:xfrm>
                    <a:prstGeom prst="rect">
                      <a:avLst/>
                    </a:prstGeom>
                    <a:noFill/>
                    <a:ln>
                      <a:noFill/>
                    </a:ln>
                  </pic:spPr>
                </pic:pic>
              </a:graphicData>
            </a:graphic>
          </wp:inline>
        </w:drawing>
      </w:r>
    </w:p>
    <w:p w14:paraId="5BCA4332" w14:textId="01107D67" w:rsidR="00CA3016" w:rsidRDefault="00CA3016" w:rsidP="00CA3016">
      <w:pPr>
        <w:spacing w:line="700" w:lineRule="exact"/>
        <w:jc w:val="center"/>
        <w:rPr>
          <w:rFonts w:cs="B Titr"/>
          <w:b/>
          <w:bCs/>
          <w:rtl/>
        </w:rPr>
      </w:pPr>
      <w:r>
        <w:rPr>
          <w:rFonts w:cs="B Titr" w:hint="cs"/>
          <w:b/>
          <w:bCs/>
          <w:rtl/>
        </w:rPr>
        <w:t>دانشکده مهندسی</w:t>
      </w:r>
    </w:p>
    <w:p w14:paraId="59844280" w14:textId="6E193BAA" w:rsidR="00CA3016" w:rsidRDefault="00DB4AA3" w:rsidP="00CA3016">
      <w:pPr>
        <w:spacing w:line="700" w:lineRule="exact"/>
        <w:jc w:val="center"/>
        <w:rPr>
          <w:rFonts w:cs="B Titr"/>
          <w:b/>
          <w:bCs/>
          <w:rtl/>
          <w:lang w:bidi="fa-IR"/>
        </w:rPr>
      </w:pPr>
      <w:r>
        <w:rPr>
          <w:rFonts w:cs="B Titr" w:hint="cs"/>
          <w:b/>
          <w:bCs/>
          <w:rtl/>
          <w:lang w:bidi="fa-IR"/>
        </w:rPr>
        <w:t xml:space="preserve">گزارش پروژه درس محاسبات نرم </w:t>
      </w:r>
    </w:p>
    <w:p w14:paraId="41F7FE71" w14:textId="2387FDB4" w:rsidR="00CA3016" w:rsidRDefault="00CA3016" w:rsidP="00E9451D">
      <w:pPr>
        <w:spacing w:line="700" w:lineRule="exact"/>
        <w:jc w:val="center"/>
        <w:rPr>
          <w:rFonts w:cs="B Titr"/>
          <w:b/>
          <w:bCs/>
          <w:rtl/>
        </w:rPr>
      </w:pPr>
      <w:r>
        <w:rPr>
          <w:rFonts w:cs="B Titr" w:hint="cs"/>
          <w:b/>
          <w:bCs/>
          <w:rtl/>
        </w:rPr>
        <w:t xml:space="preserve">عنوان:  </w:t>
      </w:r>
      <w:r>
        <w:rPr>
          <w:rFonts w:cs="B Titr" w:hint="cs"/>
          <w:b/>
          <w:bCs/>
          <w:rtl/>
        </w:rPr>
        <w:br/>
      </w:r>
      <w:r w:rsidR="00E9451D" w:rsidRPr="00E9451D">
        <w:rPr>
          <w:rFonts w:cs="B Titr" w:hint="cs"/>
          <w:b/>
          <w:bCs/>
          <w:rtl/>
          <w:lang w:bidi="fa-IR"/>
        </w:rPr>
        <w:t>مرتب</w:t>
      </w:r>
      <w:r w:rsidR="00E9451D" w:rsidRPr="00E9451D">
        <w:rPr>
          <w:rFonts w:cs="B Titr" w:hint="eastAsia"/>
          <w:b/>
          <w:bCs/>
          <w:rtl/>
          <w:lang w:bidi="fa-IR"/>
        </w:rPr>
        <w:t>‌</w:t>
      </w:r>
      <w:r w:rsidR="00E9451D" w:rsidRPr="00E9451D">
        <w:rPr>
          <w:rFonts w:cs="B Titr" w:hint="cs"/>
          <w:b/>
          <w:bCs/>
          <w:rtl/>
          <w:lang w:bidi="fa-IR"/>
        </w:rPr>
        <w:t>سازی فازی کانال</w:t>
      </w:r>
      <w:r w:rsidR="00E9451D" w:rsidRPr="00E9451D">
        <w:rPr>
          <w:rFonts w:cs="B Titr" w:hint="eastAsia"/>
          <w:b/>
          <w:bCs/>
          <w:rtl/>
          <w:lang w:bidi="fa-IR"/>
        </w:rPr>
        <w:t>‌</w:t>
      </w:r>
      <w:r w:rsidR="00E9451D" w:rsidRPr="00E9451D">
        <w:rPr>
          <w:rFonts w:cs="B Titr" w:hint="cs"/>
          <w:b/>
          <w:bCs/>
          <w:rtl/>
          <w:lang w:bidi="fa-IR"/>
        </w:rPr>
        <w:t xml:space="preserve">های سیگنال </w:t>
      </w:r>
      <w:r w:rsidR="00E9451D" w:rsidRPr="00E9451D">
        <w:rPr>
          <w:rFonts w:cs="B Titr"/>
          <w:b/>
          <w:bCs/>
        </w:rPr>
        <w:t>EEG</w:t>
      </w:r>
      <w:r w:rsidR="00E9451D" w:rsidRPr="00E9451D">
        <w:rPr>
          <w:rFonts w:cs="B Titr" w:hint="cs"/>
          <w:b/>
          <w:bCs/>
          <w:rtl/>
          <w:lang w:bidi="fa-IR"/>
        </w:rPr>
        <w:t xml:space="preserve"> جهت بهبود عملکرد دسته</w:t>
      </w:r>
      <w:r w:rsidR="00E9451D" w:rsidRPr="00E9451D">
        <w:rPr>
          <w:rFonts w:cs="B Titr" w:hint="eastAsia"/>
          <w:b/>
          <w:bCs/>
          <w:rtl/>
          <w:lang w:bidi="fa-IR"/>
        </w:rPr>
        <w:t>‌</w:t>
      </w:r>
      <w:r w:rsidR="00E9451D" w:rsidRPr="00E9451D">
        <w:rPr>
          <w:rFonts w:cs="B Titr" w:hint="cs"/>
          <w:b/>
          <w:bCs/>
          <w:rtl/>
          <w:lang w:bidi="fa-IR"/>
        </w:rPr>
        <w:t xml:space="preserve">بند </w:t>
      </w:r>
      <w:r w:rsidR="00E9451D" w:rsidRPr="00E9451D">
        <w:rPr>
          <w:rFonts w:cs="B Titr"/>
          <w:b/>
          <w:bCs/>
        </w:rPr>
        <w:t>CNN</w:t>
      </w:r>
    </w:p>
    <w:p w14:paraId="61E91C00" w14:textId="0A9F5487" w:rsidR="00CA3016" w:rsidRDefault="00CA3016" w:rsidP="00CA3016">
      <w:pPr>
        <w:spacing w:line="700" w:lineRule="exact"/>
        <w:jc w:val="center"/>
        <w:rPr>
          <w:rFonts w:cs="B Titr"/>
          <w:b/>
          <w:bCs/>
          <w:rtl/>
        </w:rPr>
      </w:pPr>
      <w:r>
        <w:rPr>
          <w:rFonts w:cs="B Titr" w:hint="cs"/>
          <w:b/>
          <w:bCs/>
          <w:rtl/>
        </w:rPr>
        <w:t xml:space="preserve">استاد </w:t>
      </w:r>
      <w:r w:rsidR="00DB4AA3">
        <w:rPr>
          <w:rFonts w:cs="B Titr" w:hint="cs"/>
          <w:b/>
          <w:bCs/>
          <w:rtl/>
        </w:rPr>
        <w:t>درس</w:t>
      </w:r>
      <w:r>
        <w:rPr>
          <w:rFonts w:cs="B Titr" w:hint="cs"/>
          <w:b/>
          <w:bCs/>
          <w:rtl/>
        </w:rPr>
        <w:t xml:space="preserve">:   </w:t>
      </w:r>
      <w:r>
        <w:rPr>
          <w:rFonts w:cs="B Titr" w:hint="cs"/>
          <w:b/>
          <w:bCs/>
          <w:rtl/>
        </w:rPr>
        <w:br/>
        <w:t xml:space="preserve">دکتر </w:t>
      </w:r>
      <w:r w:rsidR="00DB4AA3">
        <w:rPr>
          <w:rFonts w:cs="B Titr" w:hint="cs"/>
          <w:b/>
          <w:bCs/>
          <w:rtl/>
        </w:rPr>
        <w:t>محمدرضا اکبرزاده توتونچی</w:t>
      </w:r>
    </w:p>
    <w:p w14:paraId="46E41BDE" w14:textId="77777777" w:rsidR="00CA3016" w:rsidRDefault="00CA3016" w:rsidP="00CA3016">
      <w:pPr>
        <w:spacing w:line="700" w:lineRule="exact"/>
        <w:jc w:val="center"/>
        <w:rPr>
          <w:rFonts w:cs="B Titr"/>
          <w:b/>
          <w:bCs/>
          <w:rtl/>
        </w:rPr>
      </w:pPr>
      <w:r>
        <w:rPr>
          <w:rFonts w:cs="B Titr" w:hint="cs"/>
          <w:b/>
          <w:bCs/>
          <w:rtl/>
        </w:rPr>
        <w:t>نام و نام خانوادگی دانشجو:</w:t>
      </w:r>
      <w:r>
        <w:rPr>
          <w:rFonts w:cs="B Titr" w:hint="cs"/>
          <w:b/>
          <w:bCs/>
          <w:rtl/>
        </w:rPr>
        <w:br/>
        <w:t>مهدی تنباکوچی</w:t>
      </w:r>
    </w:p>
    <w:p w14:paraId="380DF4C2" w14:textId="10BAA87E" w:rsidR="00CA3016" w:rsidRDefault="00CA3016" w:rsidP="00FE04CA">
      <w:pPr>
        <w:spacing w:line="700" w:lineRule="exact"/>
        <w:jc w:val="center"/>
        <w:rPr>
          <w:rFonts w:cs="B Titr"/>
          <w:b/>
          <w:bCs/>
          <w:rtl/>
        </w:rPr>
      </w:pPr>
      <w:r>
        <w:rPr>
          <w:rFonts w:cs="B Titr" w:hint="cs"/>
          <w:b/>
          <w:bCs/>
          <w:rtl/>
        </w:rPr>
        <w:t xml:space="preserve">شماره دانشجویی:  </w:t>
      </w:r>
      <w:r>
        <w:rPr>
          <w:rFonts w:cs="B Titr" w:hint="cs"/>
          <w:b/>
          <w:bCs/>
          <w:rtl/>
        </w:rPr>
        <w:br/>
      </w:r>
      <w:r w:rsidR="00DB4AA3">
        <w:rPr>
          <w:rFonts w:cs="B Titr" w:hint="cs"/>
          <w:b/>
          <w:bCs/>
          <w:rtl/>
        </w:rPr>
        <w:t>981</w:t>
      </w:r>
      <w:r w:rsidR="00FE04CA">
        <w:rPr>
          <w:rFonts w:cs="B Titr" w:hint="cs"/>
          <w:b/>
          <w:bCs/>
          <w:rtl/>
        </w:rPr>
        <w:t>5</w:t>
      </w:r>
      <w:bookmarkStart w:id="1" w:name="_GoBack"/>
      <w:bookmarkEnd w:id="1"/>
      <w:r w:rsidR="00DB4AA3">
        <w:rPr>
          <w:rFonts w:cs="B Titr" w:hint="cs"/>
          <w:b/>
          <w:bCs/>
          <w:rtl/>
        </w:rPr>
        <w:t>40</w:t>
      </w:r>
      <w:r w:rsidR="00B16A60">
        <w:rPr>
          <w:rFonts w:cs="B Titr" w:hint="cs"/>
          <w:b/>
          <w:bCs/>
          <w:rtl/>
          <w:lang w:bidi="fa-IR"/>
        </w:rPr>
        <w:t>6</w:t>
      </w:r>
      <w:r w:rsidR="00DB4AA3">
        <w:rPr>
          <w:rFonts w:cs="B Titr" w:hint="cs"/>
          <w:b/>
          <w:bCs/>
          <w:rtl/>
        </w:rPr>
        <w:t>046</w:t>
      </w:r>
    </w:p>
    <w:p w14:paraId="0A73798A" w14:textId="1BCF3209" w:rsidR="00CA3016" w:rsidRDefault="00DB4AA3" w:rsidP="00A65182">
      <w:pPr>
        <w:spacing w:line="700" w:lineRule="exact"/>
        <w:jc w:val="center"/>
        <w:rPr>
          <w:rFonts w:cs="B Titr"/>
          <w:b/>
          <w:bCs/>
          <w:rtl/>
        </w:rPr>
      </w:pPr>
      <w:r>
        <w:rPr>
          <w:rFonts w:cs="B Titr" w:hint="cs"/>
          <w:rtl/>
        </w:rPr>
        <w:t>مرداد</w:t>
      </w:r>
      <w:r w:rsidR="00CA3016">
        <w:rPr>
          <w:rFonts w:cs="B Titr" w:hint="cs"/>
          <w:rtl/>
        </w:rPr>
        <w:t xml:space="preserve"> / 139</w:t>
      </w:r>
      <w:r>
        <w:rPr>
          <w:rFonts w:cs="B Titr" w:hint="cs"/>
          <w:rtl/>
        </w:rPr>
        <w:t>9</w:t>
      </w:r>
    </w:p>
    <w:p w14:paraId="0B0A6C6B" w14:textId="77777777" w:rsidR="00CA3016" w:rsidRDefault="00CA3016" w:rsidP="00CA3016">
      <w:pPr>
        <w:bidi w:val="0"/>
        <w:rPr>
          <w:b/>
          <w:bCs/>
          <w:sz w:val="28"/>
          <w:szCs w:val="28"/>
          <w:rtl/>
        </w:rPr>
      </w:pPr>
      <w:r>
        <w:rPr>
          <w:b/>
          <w:bCs/>
          <w:sz w:val="28"/>
          <w:szCs w:val="28"/>
          <w:rtl/>
        </w:rPr>
        <w:br w:type="page"/>
      </w:r>
    </w:p>
    <w:p w14:paraId="29EDEAB6" w14:textId="6551E2DF" w:rsidR="00882929" w:rsidRDefault="00882929" w:rsidP="00714291">
      <w:pPr>
        <w:spacing w:line="700" w:lineRule="exact"/>
        <w:rPr>
          <w:rFonts w:cs="B Titr"/>
          <w:b/>
          <w:bCs/>
          <w:rtl/>
        </w:rPr>
      </w:pPr>
    </w:p>
    <w:bookmarkEnd w:id="0"/>
    <w:p w14:paraId="2752178B" w14:textId="77777777" w:rsidR="00942D75" w:rsidRDefault="00182B59" w:rsidP="00182B59">
      <w:pPr>
        <w:jc w:val="center"/>
        <w:rPr>
          <w:b/>
          <w:bCs/>
          <w:sz w:val="36"/>
          <w:szCs w:val="36"/>
          <w:rtl/>
        </w:rPr>
      </w:pPr>
      <w:r w:rsidRPr="00182B59">
        <w:rPr>
          <w:rFonts w:hint="cs"/>
          <w:b/>
          <w:bCs/>
          <w:sz w:val="36"/>
          <w:szCs w:val="36"/>
          <w:rtl/>
        </w:rPr>
        <w:t>فهرست مطالب</w:t>
      </w:r>
    </w:p>
    <w:p w14:paraId="135DF7A8" w14:textId="77777777" w:rsidR="003818E0" w:rsidRDefault="003818E0" w:rsidP="003818E0">
      <w:pPr>
        <w:pStyle w:val="TOCHeading"/>
        <w:rPr>
          <w:rtl/>
        </w:rPr>
      </w:pPr>
      <w:r>
        <w:rPr>
          <w:rFonts w:hint="cs"/>
          <w:rtl/>
        </w:rPr>
        <w:t>عنوان مطالب</w:t>
      </w:r>
      <w:r>
        <w:rPr>
          <w:rFonts w:hint="cs"/>
          <w:rtl/>
        </w:rPr>
        <w:tab/>
      </w:r>
      <w:r>
        <w:rPr>
          <w:rFonts w:hint="cs"/>
          <w:rtl/>
        </w:rPr>
        <w:tab/>
      </w:r>
      <w:r>
        <w:rPr>
          <w:rFonts w:hint="cs"/>
          <w:rtl/>
        </w:rPr>
        <w:tab/>
      </w:r>
      <w:r>
        <w:rPr>
          <w:rFonts w:hint="cs"/>
          <w:rtl/>
        </w:rPr>
        <w:tab/>
      </w:r>
      <w:r>
        <w:rPr>
          <w:rtl/>
        </w:rPr>
        <w:tab/>
      </w:r>
      <w:r>
        <w:rPr>
          <w:rtl/>
        </w:rPr>
        <w:tab/>
      </w:r>
      <w:r>
        <w:rPr>
          <w:rFonts w:hint="cs"/>
          <w:rtl/>
        </w:rPr>
        <w:tab/>
      </w:r>
      <w:r>
        <w:rPr>
          <w:rFonts w:hint="cs"/>
          <w:rtl/>
        </w:rPr>
        <w:tab/>
        <w:t>شماره صفحه</w:t>
      </w:r>
    </w:p>
    <w:p w14:paraId="3D4EF914" w14:textId="3CF7B4ED" w:rsidR="0014762C" w:rsidRDefault="007E45CE">
      <w:pPr>
        <w:pStyle w:val="TOC1"/>
        <w:rPr>
          <w:rFonts w:asciiTheme="minorHAnsi" w:eastAsiaTheme="minorEastAsia" w:hAnsiTheme="minorHAnsi" w:cstheme="minorBidi"/>
          <w:b w:val="0"/>
          <w:bCs w:val="0"/>
          <w:sz w:val="22"/>
          <w:szCs w:val="22"/>
          <w:rtl/>
        </w:rPr>
      </w:pPr>
      <w:r>
        <w:rPr>
          <w:rFonts w:asciiTheme="majorHAnsi" w:eastAsiaTheme="majorEastAsia" w:hAnsiTheme="majorHAnsi"/>
          <w:b w:val="0"/>
          <w:bCs w:val="0"/>
          <w:noProof w:val="0"/>
          <w:rtl/>
        </w:rPr>
        <w:fldChar w:fldCharType="begin"/>
      </w:r>
      <w:r w:rsidR="00A618A5">
        <w:rPr>
          <w:rtl/>
        </w:rPr>
        <w:instrText xml:space="preserve"> </w:instrText>
      </w:r>
      <w:r w:rsidR="00A618A5">
        <w:instrText>TOC</w:instrText>
      </w:r>
      <w:r w:rsidR="00A618A5">
        <w:rPr>
          <w:rtl/>
        </w:rPr>
        <w:instrText xml:space="preserve"> \</w:instrText>
      </w:r>
      <w:r w:rsidR="00A618A5">
        <w:instrText>o "1-3" \h \z \t "Heading 9;1;abstract title;1</w:instrText>
      </w:r>
      <w:r w:rsidR="00A618A5">
        <w:rPr>
          <w:rtl/>
        </w:rPr>
        <w:instrText xml:space="preserve">" </w:instrText>
      </w:r>
      <w:r>
        <w:rPr>
          <w:rFonts w:asciiTheme="majorHAnsi" w:eastAsiaTheme="majorEastAsia" w:hAnsiTheme="majorHAnsi"/>
          <w:b w:val="0"/>
          <w:bCs w:val="0"/>
          <w:noProof w:val="0"/>
          <w:rtl/>
        </w:rPr>
        <w:fldChar w:fldCharType="separate"/>
      </w:r>
      <w:hyperlink w:anchor="_Toc45633853" w:history="1">
        <w:r w:rsidR="0014762C" w:rsidRPr="007F45DF">
          <w:rPr>
            <w:rStyle w:val="Hyperlink"/>
            <w:rtl/>
            <w:lang w:bidi="fa-IR"/>
          </w:rPr>
          <w:t>چكيده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Toc45633853 \h</w:instrText>
        </w:r>
        <w:r w:rsidR="0014762C">
          <w:rPr>
            <w:webHidden/>
            <w:rtl/>
          </w:rPr>
          <w:instrText xml:space="preserve"> </w:instrText>
        </w:r>
        <w:r w:rsidR="0014762C">
          <w:rPr>
            <w:webHidden/>
            <w:rtl/>
          </w:rPr>
        </w:r>
        <w:r w:rsidR="0014762C">
          <w:rPr>
            <w:webHidden/>
            <w:rtl/>
          </w:rPr>
          <w:fldChar w:fldCharType="separate"/>
        </w:r>
        <w:r w:rsidR="0014762C">
          <w:rPr>
            <w:webHidden/>
            <w:rtl/>
          </w:rPr>
          <w:t>1</w:t>
        </w:r>
        <w:r w:rsidR="0014762C">
          <w:rPr>
            <w:webHidden/>
            <w:rtl/>
          </w:rPr>
          <w:fldChar w:fldCharType="end"/>
        </w:r>
      </w:hyperlink>
    </w:p>
    <w:p w14:paraId="19B65467" w14:textId="04391F72" w:rsidR="0014762C" w:rsidRDefault="007010AE">
      <w:pPr>
        <w:pStyle w:val="TOC1"/>
        <w:rPr>
          <w:rFonts w:asciiTheme="minorHAnsi" w:eastAsiaTheme="minorEastAsia" w:hAnsiTheme="minorHAnsi" w:cstheme="minorBidi"/>
          <w:b w:val="0"/>
          <w:bCs w:val="0"/>
          <w:sz w:val="22"/>
          <w:szCs w:val="22"/>
          <w:rtl/>
        </w:rPr>
      </w:pPr>
      <w:hyperlink w:anchor="_Toc45633854" w:history="1">
        <w:r w:rsidR="0014762C" w:rsidRPr="007F45DF">
          <w:rPr>
            <w:rStyle w:val="Hyperlink"/>
            <w:rtl/>
            <w:lang w:bidi="fa-IR"/>
          </w:rPr>
          <w:t>1 -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Toc45633854 \h</w:instrText>
        </w:r>
        <w:r w:rsidR="0014762C">
          <w:rPr>
            <w:webHidden/>
            <w:rtl/>
          </w:rPr>
          <w:instrText xml:space="preserve"> </w:instrText>
        </w:r>
        <w:r w:rsidR="0014762C">
          <w:rPr>
            <w:webHidden/>
            <w:rtl/>
          </w:rPr>
        </w:r>
        <w:r w:rsidR="0014762C">
          <w:rPr>
            <w:webHidden/>
            <w:rtl/>
          </w:rPr>
          <w:fldChar w:fldCharType="separate"/>
        </w:r>
        <w:r w:rsidR="0014762C">
          <w:rPr>
            <w:webHidden/>
            <w:rtl/>
          </w:rPr>
          <w:t>2</w:t>
        </w:r>
        <w:r w:rsidR="0014762C">
          <w:rPr>
            <w:webHidden/>
            <w:rtl/>
          </w:rPr>
          <w:fldChar w:fldCharType="end"/>
        </w:r>
      </w:hyperlink>
    </w:p>
    <w:p w14:paraId="02D0A89F" w14:textId="16C1218B" w:rsidR="0014762C" w:rsidRDefault="007010AE">
      <w:pPr>
        <w:pStyle w:val="TOC2"/>
        <w:rPr>
          <w:rFonts w:asciiTheme="minorHAnsi" w:eastAsiaTheme="minorEastAsia" w:hAnsiTheme="minorHAnsi" w:cstheme="minorBidi"/>
          <w:sz w:val="22"/>
          <w:szCs w:val="22"/>
          <w:rtl/>
        </w:rPr>
      </w:pPr>
      <w:hyperlink w:anchor="_Toc45633855" w:history="1">
        <w:r w:rsidR="0014762C" w:rsidRPr="007F45DF">
          <w:rPr>
            <w:rStyle w:val="Hyperlink"/>
            <w:rtl/>
            <w:lang w:bidi="fa-IR"/>
            <w14:scene3d>
              <w14:camera w14:prst="orthographicFront"/>
              <w14:lightRig w14:rig="threePt" w14:dir="t">
                <w14:rot w14:lat="0" w14:lon="0" w14:rev="0"/>
              </w14:lightRig>
            </w14:scene3d>
          </w:rPr>
          <w:t>1-1-</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lang w:bidi="fa-IR"/>
          </w:rPr>
          <w:t>‌</w:t>
        </w:r>
        <w:r w:rsidR="0014762C" w:rsidRPr="007F45DF">
          <w:rPr>
            <w:rStyle w:val="Hyperlink"/>
            <w:rtl/>
            <w:lang w:bidi="fa-IR"/>
          </w:rPr>
          <w:t>گفتار</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Toc45633855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19E18DE4" w14:textId="280B0183" w:rsidR="0014762C" w:rsidRDefault="007010AE">
      <w:pPr>
        <w:pStyle w:val="TOC2"/>
        <w:rPr>
          <w:rFonts w:asciiTheme="minorHAnsi" w:eastAsiaTheme="minorEastAsia" w:hAnsiTheme="minorHAnsi" w:cstheme="minorBidi"/>
          <w:sz w:val="22"/>
          <w:szCs w:val="22"/>
          <w:rtl/>
        </w:rPr>
      </w:pPr>
      <w:hyperlink w:anchor="_Toc45633856" w:history="1">
        <w:r w:rsidR="0014762C" w:rsidRPr="007F45DF">
          <w:rPr>
            <w:rStyle w:val="Hyperlink"/>
            <w:rtl/>
            <w:lang w:bidi="fa-IR"/>
            <w14:scene3d>
              <w14:camera w14:prst="orthographicFront"/>
              <w14:lightRig w14:rig="threePt" w14:dir="t">
                <w14:rot w14:lat="0" w14:lon="0" w14:rev="0"/>
              </w14:lightRig>
            </w14:scene3d>
          </w:rPr>
          <w:t>1-2-</w:t>
        </w:r>
        <w:r w:rsidR="0014762C" w:rsidRPr="007F45DF">
          <w:rPr>
            <w:rStyle w:val="Hyperlink"/>
            <w:rtl/>
            <w:lang w:bidi="fa-IR"/>
          </w:rPr>
          <w:t xml:space="preserve"> ب</w:t>
        </w:r>
        <w:r w:rsidR="0014762C" w:rsidRPr="007F45DF">
          <w:rPr>
            <w:rStyle w:val="Hyperlink"/>
            <w:rFonts w:hint="cs"/>
            <w:rtl/>
            <w:lang w:bidi="fa-IR"/>
          </w:rPr>
          <w:t>ی</w:t>
        </w:r>
        <w:r w:rsidR="0014762C" w:rsidRPr="007F45DF">
          <w:rPr>
            <w:rStyle w:val="Hyperlink"/>
            <w:rFonts w:hint="eastAsia"/>
            <w:rtl/>
            <w:lang w:bidi="fa-IR"/>
          </w:rPr>
          <w:t>ان</w:t>
        </w:r>
        <w:r w:rsidR="0014762C" w:rsidRPr="007F45DF">
          <w:rPr>
            <w:rStyle w:val="Hyperlink"/>
            <w:rtl/>
            <w:lang w:bidi="fa-IR"/>
          </w:rPr>
          <w:t xml:space="preserve"> مسأله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Toc45633856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0D2B29" w14:textId="7B554541" w:rsidR="0014762C" w:rsidRDefault="007010AE">
      <w:pPr>
        <w:pStyle w:val="TOC2"/>
        <w:rPr>
          <w:rFonts w:asciiTheme="minorHAnsi" w:eastAsiaTheme="minorEastAsia" w:hAnsiTheme="minorHAnsi" w:cstheme="minorBidi"/>
          <w:sz w:val="22"/>
          <w:szCs w:val="22"/>
          <w:rtl/>
        </w:rPr>
      </w:pPr>
      <w:hyperlink w:anchor="_Toc45633857" w:history="1">
        <w:r w:rsidR="0014762C" w:rsidRPr="007F45DF">
          <w:rPr>
            <w:rStyle w:val="Hyperlink"/>
            <w:rtl/>
            <w:lang w:bidi="fa-IR"/>
            <w14:scene3d>
              <w14:camera w14:prst="orthographicFront"/>
              <w14:lightRig w14:rig="threePt" w14:dir="t">
                <w14:rot w14:lat="0" w14:lon="0" w14:rev="0"/>
              </w14:lightRig>
            </w14:scene3d>
          </w:rPr>
          <w:t>1-3-</w:t>
        </w:r>
        <w:r w:rsidR="0014762C" w:rsidRPr="007F45DF">
          <w:rPr>
            <w:rStyle w:val="Hyperlink"/>
            <w:rtl/>
            <w:lang w:bidi="fa-IR"/>
          </w:rPr>
          <w:t xml:space="preserve"> ضرورت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Toc45633857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7D3DB1BC" w14:textId="422F8B9A" w:rsidR="0014762C" w:rsidRDefault="007010AE">
      <w:pPr>
        <w:pStyle w:val="TOC2"/>
        <w:rPr>
          <w:rFonts w:asciiTheme="minorHAnsi" w:eastAsiaTheme="minorEastAsia" w:hAnsiTheme="minorHAnsi" w:cstheme="minorBidi"/>
          <w:sz w:val="22"/>
          <w:szCs w:val="22"/>
          <w:rtl/>
        </w:rPr>
      </w:pPr>
      <w:hyperlink w:anchor="_Toc45633858" w:history="1">
        <w:r w:rsidR="0014762C" w:rsidRPr="007F45DF">
          <w:rPr>
            <w:rStyle w:val="Hyperlink"/>
            <w:rtl/>
            <w:lang w:bidi="fa-IR"/>
            <w14:scene3d>
              <w14:camera w14:prst="orthographicFront"/>
              <w14:lightRig w14:rig="threePt" w14:dir="t">
                <w14:rot w14:lat="0" w14:lon="0" w14:rev="0"/>
              </w14:lightRig>
            </w14:scene3d>
          </w:rPr>
          <w:t>1-4-</w:t>
        </w:r>
        <w:r w:rsidR="0014762C" w:rsidRPr="007F45DF">
          <w:rPr>
            <w:rStyle w:val="Hyperlink"/>
            <w:rtl/>
            <w:lang w:bidi="fa-IR"/>
          </w:rPr>
          <w:t xml:space="preserve"> پ</w:t>
        </w:r>
        <w:r w:rsidR="0014762C" w:rsidRPr="007F45DF">
          <w:rPr>
            <w:rStyle w:val="Hyperlink"/>
            <w:rFonts w:hint="cs"/>
            <w:rtl/>
            <w:lang w:bidi="fa-IR"/>
          </w:rPr>
          <w:t>ی</w:t>
        </w:r>
        <w:r w:rsidR="0014762C" w:rsidRPr="007F45DF">
          <w:rPr>
            <w:rStyle w:val="Hyperlink"/>
            <w:rFonts w:hint="eastAsia"/>
            <w:rtl/>
            <w:lang w:bidi="fa-IR"/>
          </w:rPr>
          <w:t>ش</w:t>
        </w:r>
        <w:r w:rsidR="0014762C" w:rsidRPr="007F45DF">
          <w:rPr>
            <w:rStyle w:val="Hyperlink"/>
            <w:rFonts w:hint="cs"/>
            <w:rtl/>
            <w:lang w:bidi="fa-IR"/>
          </w:rPr>
          <w:t>ی</w:t>
        </w:r>
        <w:r w:rsidR="0014762C" w:rsidRPr="007F45DF">
          <w:rPr>
            <w:rStyle w:val="Hyperlink"/>
            <w:rFonts w:hint="eastAsia"/>
            <w:rtl/>
            <w:lang w:bidi="fa-IR"/>
          </w:rPr>
          <w:t>نه</w:t>
        </w:r>
        <w:r w:rsidR="0014762C" w:rsidRPr="007F45DF">
          <w:rPr>
            <w:rStyle w:val="Hyperlink"/>
            <w:rtl/>
            <w:lang w:bidi="fa-IR"/>
          </w:rPr>
          <w:t xml:space="preserve"> تحق</w:t>
        </w:r>
        <w:r w:rsidR="0014762C" w:rsidRPr="007F45DF">
          <w:rPr>
            <w:rStyle w:val="Hyperlink"/>
            <w:rFonts w:hint="cs"/>
            <w:rtl/>
            <w:lang w:bidi="fa-IR"/>
          </w:rPr>
          <w:t>ی</w:t>
        </w:r>
        <w:r w:rsidR="0014762C" w:rsidRPr="007F45DF">
          <w:rPr>
            <w:rStyle w:val="Hyperlink"/>
            <w:rFonts w:hint="eastAsia"/>
            <w:rtl/>
            <w:lang w:bidi="fa-IR"/>
          </w:rPr>
          <w:t>ق</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Toc45633858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42D88497" w14:textId="56B8FCCF" w:rsidR="0014762C" w:rsidRDefault="007010AE">
      <w:pPr>
        <w:pStyle w:val="TOC2"/>
        <w:rPr>
          <w:rFonts w:asciiTheme="minorHAnsi" w:eastAsiaTheme="minorEastAsia" w:hAnsiTheme="minorHAnsi" w:cstheme="minorBidi"/>
          <w:sz w:val="22"/>
          <w:szCs w:val="22"/>
          <w:rtl/>
        </w:rPr>
      </w:pPr>
      <w:hyperlink w:anchor="_Toc45633859" w:history="1">
        <w:r w:rsidR="0014762C" w:rsidRPr="007F45DF">
          <w:rPr>
            <w:rStyle w:val="Hyperlink"/>
            <w:rtl/>
            <w:lang w:bidi="fa-IR"/>
            <w14:scene3d>
              <w14:camera w14:prst="orthographicFront"/>
              <w14:lightRig w14:rig="threePt" w14:dir="t">
                <w14:rot w14:lat="0" w14:lon="0" w14:rev="0"/>
              </w14:lightRig>
            </w14:scene3d>
          </w:rPr>
          <w:t>1-5-</w:t>
        </w:r>
        <w:r w:rsidR="0014762C" w:rsidRPr="007F45DF">
          <w:rPr>
            <w:rStyle w:val="Hyperlink"/>
            <w:rtl/>
            <w:lang w:bidi="fa-IR"/>
          </w:rPr>
          <w:t xml:space="preserve"> ساختار گزارش</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Toc45633859 \h</w:instrText>
        </w:r>
        <w:r w:rsidR="0014762C">
          <w:rPr>
            <w:webHidden/>
            <w:rtl/>
          </w:rPr>
          <w:instrText xml:space="preserve"> </w:instrText>
        </w:r>
        <w:r w:rsidR="0014762C">
          <w:rPr>
            <w:webHidden/>
            <w:rtl/>
          </w:rPr>
        </w:r>
        <w:r w:rsidR="0014762C">
          <w:rPr>
            <w:webHidden/>
            <w:rtl/>
          </w:rPr>
          <w:fldChar w:fldCharType="separate"/>
        </w:r>
        <w:r w:rsidR="0014762C">
          <w:rPr>
            <w:webHidden/>
            <w:rtl/>
          </w:rPr>
          <w:t>3</w:t>
        </w:r>
        <w:r w:rsidR="0014762C">
          <w:rPr>
            <w:webHidden/>
            <w:rtl/>
          </w:rPr>
          <w:fldChar w:fldCharType="end"/>
        </w:r>
      </w:hyperlink>
    </w:p>
    <w:p w14:paraId="0763621C" w14:textId="154F8318" w:rsidR="0014762C" w:rsidRDefault="007010AE">
      <w:pPr>
        <w:pStyle w:val="TOC1"/>
        <w:rPr>
          <w:rFonts w:asciiTheme="minorHAnsi" w:eastAsiaTheme="minorEastAsia" w:hAnsiTheme="minorHAnsi" w:cstheme="minorBidi"/>
          <w:b w:val="0"/>
          <w:bCs w:val="0"/>
          <w:sz w:val="22"/>
          <w:szCs w:val="22"/>
          <w:rtl/>
        </w:rPr>
      </w:pPr>
      <w:hyperlink w:anchor="_Toc45633860" w:history="1">
        <w:r w:rsidR="0014762C" w:rsidRPr="007F45DF">
          <w:rPr>
            <w:rStyle w:val="Hyperlink"/>
            <w:rtl/>
            <w:lang w:bidi="fa-IR"/>
          </w:rPr>
          <w:t>2 - اصول رد</w:t>
        </w:r>
        <w:r w:rsidR="0014762C" w:rsidRPr="007F45DF">
          <w:rPr>
            <w:rStyle w:val="Hyperlink"/>
            <w:rFonts w:hint="cs"/>
            <w:rtl/>
            <w:lang w:bidi="fa-IR"/>
          </w:rPr>
          <w:t>ی</w:t>
        </w:r>
        <w:r w:rsidR="0014762C" w:rsidRPr="007F45DF">
          <w:rPr>
            <w:rStyle w:val="Hyperlink"/>
            <w:rFonts w:hint="eastAsia"/>
            <w:rtl/>
            <w:lang w:bidi="fa-IR"/>
          </w:rPr>
          <w:t>اب</w:t>
        </w:r>
        <w:r w:rsidR="0014762C" w:rsidRPr="007F45DF">
          <w:rPr>
            <w:rStyle w:val="Hyperlink"/>
            <w:rFonts w:hint="cs"/>
            <w:rtl/>
            <w:lang w:bidi="fa-IR"/>
          </w:rPr>
          <w:t>ی</w:t>
        </w:r>
        <w:r w:rsidR="0014762C" w:rsidRPr="007F45DF">
          <w:rPr>
            <w:rStyle w:val="Hyperlink"/>
            <w:rtl/>
            <w:lang w:bidi="fa-IR"/>
          </w:rPr>
          <w:t xml:space="preserve"> د</w:t>
        </w:r>
        <w:r w:rsidR="0014762C" w:rsidRPr="007F45DF">
          <w:rPr>
            <w:rStyle w:val="Hyperlink"/>
            <w:rFonts w:hint="cs"/>
            <w:rtl/>
            <w:lang w:bidi="fa-IR"/>
          </w:rPr>
          <w:t>ی</w:t>
        </w:r>
        <w:r w:rsidR="0014762C" w:rsidRPr="007F45DF">
          <w:rPr>
            <w:rStyle w:val="Hyperlink"/>
            <w:rFonts w:hint="eastAsia"/>
            <w:rtl/>
            <w:lang w:bidi="fa-IR"/>
          </w:rPr>
          <w:t>دار</w:t>
        </w:r>
        <w:r w:rsidR="0014762C" w:rsidRPr="007F45DF">
          <w:rPr>
            <w:rStyle w:val="Hyperlink"/>
            <w:rFonts w:hint="cs"/>
            <w:rtl/>
            <w:lang w:bidi="fa-IR"/>
          </w:rPr>
          <w:t>ی</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Toc45633860 \h</w:instrText>
        </w:r>
        <w:r w:rsidR="0014762C">
          <w:rPr>
            <w:webHidden/>
            <w:rtl/>
          </w:rPr>
          <w:instrText xml:space="preserve"> </w:instrText>
        </w:r>
        <w:r w:rsidR="0014762C">
          <w:rPr>
            <w:webHidden/>
            <w:rtl/>
          </w:rPr>
        </w:r>
        <w:r w:rsidR="0014762C">
          <w:rPr>
            <w:webHidden/>
            <w:rtl/>
          </w:rPr>
          <w:fldChar w:fldCharType="separate"/>
        </w:r>
        <w:r w:rsidR="0014762C">
          <w:rPr>
            <w:webHidden/>
            <w:rtl/>
          </w:rPr>
          <w:t>4</w:t>
        </w:r>
        <w:r w:rsidR="0014762C">
          <w:rPr>
            <w:webHidden/>
            <w:rtl/>
          </w:rPr>
          <w:fldChar w:fldCharType="end"/>
        </w:r>
      </w:hyperlink>
    </w:p>
    <w:p w14:paraId="0AB78A11" w14:textId="7414CD16" w:rsidR="0014762C" w:rsidRDefault="007010AE">
      <w:pPr>
        <w:pStyle w:val="TOC2"/>
        <w:rPr>
          <w:rFonts w:asciiTheme="minorHAnsi" w:eastAsiaTheme="minorEastAsia" w:hAnsiTheme="minorHAnsi" w:cstheme="minorBidi"/>
          <w:sz w:val="22"/>
          <w:szCs w:val="22"/>
          <w:rtl/>
        </w:rPr>
      </w:pPr>
      <w:hyperlink w:anchor="_Toc45633861" w:history="1">
        <w:r w:rsidR="0014762C" w:rsidRPr="007F45DF">
          <w:rPr>
            <w:rStyle w:val="Hyperlink"/>
            <w:rtl/>
            <w:lang w:bidi="fa-IR"/>
            <w14:scene3d>
              <w14:camera w14:prst="orthographicFront"/>
              <w14:lightRig w14:rig="threePt" w14:dir="t">
                <w14:rot w14:lat="0" w14:lon="0" w14:rev="0"/>
              </w14:lightRig>
            </w14:scene3d>
          </w:rPr>
          <w:t>2-1-</w:t>
        </w:r>
        <w:r w:rsidR="0014762C" w:rsidRPr="007F45DF">
          <w:rPr>
            <w:rStyle w:val="Hyperlink"/>
            <w:rtl/>
            <w:lang w:bidi="fa-IR"/>
          </w:rPr>
          <w:t xml:space="preserve"> مقدمه</w:t>
        </w:r>
        <w:r w:rsidR="0014762C">
          <w:rPr>
            <w:webHidden/>
            <w:rtl/>
          </w:rPr>
          <w:tab/>
        </w:r>
        <w:r w:rsidR="0014762C">
          <w:rPr>
            <w:webHidden/>
            <w:rtl/>
          </w:rPr>
          <w:fldChar w:fldCharType="begin"/>
        </w:r>
        <w:r w:rsidR="0014762C">
          <w:rPr>
            <w:webHidden/>
            <w:rtl/>
          </w:rPr>
          <w:instrText xml:space="preserve"> </w:instrText>
        </w:r>
        <w:r w:rsidR="0014762C">
          <w:rPr>
            <w:webHidden/>
          </w:rPr>
          <w:instrText>PAGEREF</w:instrText>
        </w:r>
        <w:r w:rsidR="0014762C">
          <w:rPr>
            <w:webHidden/>
            <w:rtl/>
          </w:rPr>
          <w:instrText xml:space="preserve"> _</w:instrText>
        </w:r>
        <w:r w:rsidR="0014762C">
          <w:rPr>
            <w:webHidden/>
          </w:rPr>
          <w:instrText>Toc45633861 \h</w:instrText>
        </w:r>
        <w:r w:rsidR="0014762C">
          <w:rPr>
            <w:webHidden/>
            <w:rtl/>
          </w:rPr>
          <w:instrText xml:space="preserve"> </w:instrText>
        </w:r>
        <w:r w:rsidR="0014762C">
          <w:rPr>
            <w:webHidden/>
            <w:rtl/>
          </w:rPr>
        </w:r>
        <w:r w:rsidR="0014762C">
          <w:rPr>
            <w:webHidden/>
            <w:rtl/>
          </w:rPr>
          <w:fldChar w:fldCharType="separate"/>
        </w:r>
        <w:r w:rsidR="0014762C">
          <w:rPr>
            <w:webHidden/>
            <w:rtl/>
          </w:rPr>
          <w:t>5</w:t>
        </w:r>
        <w:r w:rsidR="0014762C">
          <w:rPr>
            <w:webHidden/>
            <w:rtl/>
          </w:rPr>
          <w:fldChar w:fldCharType="end"/>
        </w:r>
      </w:hyperlink>
    </w:p>
    <w:p w14:paraId="491E1895" w14:textId="3E386300" w:rsidR="00A65182" w:rsidRDefault="007E45CE" w:rsidP="00A65182">
      <w:pPr>
        <w:jc w:val="center"/>
        <w:rPr>
          <w:noProof/>
          <w:rtl/>
        </w:rPr>
      </w:pPr>
      <w:r>
        <w:rPr>
          <w:noProof/>
          <w:rtl/>
        </w:rPr>
        <w:fldChar w:fldCharType="end"/>
      </w:r>
      <w:bookmarkStart w:id="2" w:name="_Toc143188866"/>
      <w:bookmarkStart w:id="3" w:name="_Toc144230690"/>
      <w:bookmarkStart w:id="4" w:name="_Toc83534140"/>
      <w:bookmarkStart w:id="5" w:name="_Toc85794118"/>
      <w:r w:rsidR="00A65182">
        <w:rPr>
          <w:noProof/>
          <w:rtl/>
        </w:rPr>
        <w:br w:type="page"/>
      </w:r>
    </w:p>
    <w:p w14:paraId="22A1D868" w14:textId="77777777" w:rsidR="00B07122" w:rsidRPr="00B07122" w:rsidRDefault="00B07122" w:rsidP="00B07122">
      <w:pPr>
        <w:jc w:val="center"/>
        <w:rPr>
          <w:rFonts w:cstheme="minorBidi"/>
          <w:b/>
          <w:bCs/>
          <w:noProof/>
          <w:sz w:val="36"/>
          <w:szCs w:val="36"/>
          <w:rtl/>
        </w:rPr>
      </w:pPr>
      <w:r w:rsidRPr="00B07122">
        <w:rPr>
          <w:rFonts w:cstheme="minorBidi" w:hint="cs"/>
          <w:b/>
          <w:bCs/>
          <w:noProof/>
          <w:sz w:val="36"/>
          <w:szCs w:val="36"/>
          <w:rtl/>
        </w:rPr>
        <w:lastRenderedPageBreak/>
        <w:t>فهرست جدول</w:t>
      </w:r>
      <w:r w:rsidRPr="00B07122">
        <w:rPr>
          <w:rFonts w:cstheme="minorBidi" w:hint="eastAsia"/>
          <w:b/>
          <w:bCs/>
          <w:noProof/>
          <w:sz w:val="36"/>
          <w:szCs w:val="36"/>
          <w:rtl/>
        </w:rPr>
        <w:t>‌</w:t>
      </w:r>
      <w:r w:rsidRPr="00B07122">
        <w:rPr>
          <w:rFonts w:cstheme="minorBidi" w:hint="cs"/>
          <w:b/>
          <w:bCs/>
          <w:noProof/>
          <w:sz w:val="36"/>
          <w:szCs w:val="36"/>
          <w:rtl/>
        </w:rPr>
        <w:t>ها</w:t>
      </w:r>
    </w:p>
    <w:p w14:paraId="35F7E42D" w14:textId="77777777" w:rsidR="00B07122" w:rsidRDefault="00B07122" w:rsidP="00B07122">
      <w:pPr>
        <w:pStyle w:val="TOCHeading"/>
        <w:rPr>
          <w:noProof/>
          <w:rtl/>
        </w:rPr>
      </w:pPr>
      <w:r>
        <w:rPr>
          <w:rFonts w:hint="cs"/>
          <w:noProof/>
          <w:rtl/>
        </w:rPr>
        <w:t xml:space="preserve">عنوان </w:t>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Pr>
          <w:noProof/>
          <w:rtl/>
        </w:rPr>
        <w:tab/>
      </w:r>
      <w:r w:rsidR="00A0695F">
        <w:rPr>
          <w:rFonts w:hint="cs"/>
          <w:noProof/>
          <w:rtl/>
        </w:rPr>
        <w:t xml:space="preserve">   </w:t>
      </w:r>
      <w:r>
        <w:rPr>
          <w:rFonts w:hint="cs"/>
          <w:noProof/>
          <w:rtl/>
        </w:rPr>
        <w:t>شماره صفحه</w:t>
      </w:r>
    </w:p>
    <w:p w14:paraId="554F9061" w14:textId="28D0DED5" w:rsidR="00B07122" w:rsidRDefault="00B07122" w:rsidP="00B07122">
      <w:pPr>
        <w:jc w:val="center"/>
        <w:rPr>
          <w:rFonts w:cstheme="minorBidi"/>
          <w:b/>
          <w:bCs/>
          <w:noProof/>
          <w:sz w:val="28"/>
          <w:szCs w:val="28"/>
          <w:rtl/>
        </w:rPr>
      </w:pPr>
      <w:r>
        <w:rPr>
          <w:rFonts w:cstheme="minorBidi"/>
          <w:b/>
          <w:bCs/>
          <w:noProof/>
          <w:sz w:val="28"/>
          <w:szCs w:val="28"/>
          <w:rtl/>
        </w:rPr>
        <w:fldChar w:fldCharType="begin"/>
      </w:r>
      <w:r>
        <w:rPr>
          <w:rFonts w:cstheme="minorBidi"/>
          <w:b/>
          <w:bCs/>
          <w:noProof/>
          <w:sz w:val="28"/>
          <w:szCs w:val="28"/>
          <w:rtl/>
        </w:rPr>
        <w:instrText xml:space="preserve"> </w:instrText>
      </w:r>
      <w:r>
        <w:rPr>
          <w:rFonts w:cstheme="minorBidi"/>
          <w:b/>
          <w:bCs/>
          <w:noProof/>
          <w:sz w:val="28"/>
          <w:szCs w:val="28"/>
        </w:rPr>
        <w:instrText>TOC</w:instrText>
      </w:r>
      <w:r>
        <w:rPr>
          <w:rFonts w:cstheme="minorBidi"/>
          <w:b/>
          <w:bCs/>
          <w:noProof/>
          <w:sz w:val="28"/>
          <w:szCs w:val="28"/>
          <w:rtl/>
        </w:rPr>
        <w:instrText xml:space="preserve"> \</w:instrText>
      </w:r>
      <w:r>
        <w:rPr>
          <w:rFonts w:cstheme="minorBidi"/>
          <w:b/>
          <w:bCs/>
          <w:noProof/>
          <w:sz w:val="28"/>
          <w:szCs w:val="28"/>
        </w:rPr>
        <w:instrText>h \z \c</w:instrText>
      </w:r>
      <w:r>
        <w:rPr>
          <w:rFonts w:cstheme="minorBidi"/>
          <w:b/>
          <w:bCs/>
          <w:noProof/>
          <w:sz w:val="28"/>
          <w:szCs w:val="28"/>
          <w:rtl/>
        </w:rPr>
        <w:instrText xml:space="preserve"> "جدول" </w:instrText>
      </w:r>
      <w:r>
        <w:rPr>
          <w:rFonts w:cstheme="minorBidi"/>
          <w:b/>
          <w:bCs/>
          <w:noProof/>
          <w:sz w:val="28"/>
          <w:szCs w:val="28"/>
          <w:rtl/>
        </w:rPr>
        <w:fldChar w:fldCharType="separate"/>
      </w:r>
      <w:r w:rsidR="0014762C">
        <w:rPr>
          <w:rFonts w:cstheme="minorBidi"/>
          <w:noProof/>
          <w:sz w:val="28"/>
          <w:szCs w:val="28"/>
        </w:rPr>
        <w:t>No table of figures entries found.</w:t>
      </w:r>
      <w:r>
        <w:rPr>
          <w:rFonts w:cstheme="minorBidi"/>
          <w:b/>
          <w:bCs/>
          <w:noProof/>
          <w:sz w:val="28"/>
          <w:szCs w:val="28"/>
          <w:rtl/>
        </w:rPr>
        <w:fldChar w:fldCharType="end"/>
      </w:r>
      <w:r>
        <w:rPr>
          <w:rFonts w:cstheme="minorBidi"/>
          <w:b/>
          <w:bCs/>
          <w:noProof/>
          <w:sz w:val="28"/>
          <w:szCs w:val="28"/>
          <w:rtl/>
        </w:rPr>
        <w:br w:type="page"/>
      </w:r>
    </w:p>
    <w:p w14:paraId="0F1E7B7D" w14:textId="77777777" w:rsidR="0014762C" w:rsidRDefault="007F3E8A" w:rsidP="00B07122">
      <w:pPr>
        <w:jc w:val="center"/>
        <w:rPr>
          <w:rFonts w:cstheme="minorBidi"/>
          <w:b/>
          <w:bCs/>
          <w:noProof/>
          <w:sz w:val="36"/>
          <w:szCs w:val="36"/>
          <w:rtl/>
        </w:rPr>
      </w:pPr>
      <w:r w:rsidRPr="00A65182">
        <w:rPr>
          <w:rFonts w:cstheme="minorBidi"/>
          <w:b/>
          <w:bCs/>
          <w:noProof/>
          <w:sz w:val="28"/>
          <w:szCs w:val="28"/>
        </w:rPr>
        <w:lastRenderedPageBreak/>
        <w:t xml:space="preserve"> </w:t>
      </w:r>
      <w:r w:rsidR="000D19DF" w:rsidRPr="00A65182">
        <w:rPr>
          <w:rFonts w:cstheme="minorBidi" w:hint="cs"/>
          <w:b/>
          <w:bCs/>
          <w:noProof/>
          <w:sz w:val="36"/>
          <w:szCs w:val="36"/>
          <w:rtl/>
        </w:rPr>
        <w:t xml:space="preserve">فهرست </w:t>
      </w:r>
      <w:r w:rsidR="00B07122">
        <w:rPr>
          <w:rFonts w:cstheme="minorBidi" w:hint="cs"/>
          <w:b/>
          <w:bCs/>
          <w:noProof/>
          <w:sz w:val="36"/>
          <w:szCs w:val="36"/>
          <w:rtl/>
        </w:rPr>
        <w:t>شکل</w:t>
      </w:r>
      <w:r w:rsidR="000D19DF" w:rsidRPr="00A65182">
        <w:rPr>
          <w:rFonts w:cstheme="minorBidi" w:hint="eastAsia"/>
          <w:b/>
          <w:bCs/>
          <w:noProof/>
          <w:sz w:val="36"/>
          <w:szCs w:val="36"/>
          <w:rtl/>
        </w:rPr>
        <w:t>‌</w:t>
      </w:r>
      <w:r w:rsidR="000D19DF" w:rsidRPr="00A65182">
        <w:rPr>
          <w:rFonts w:cstheme="minorBidi" w:hint="cs"/>
          <w:b/>
          <w:bCs/>
          <w:noProof/>
          <w:sz w:val="36"/>
          <w:szCs w:val="36"/>
          <w:rtl/>
        </w:rPr>
        <w:t>ها</w:t>
      </w:r>
    </w:p>
    <w:p w14:paraId="42C594FE" w14:textId="77777777" w:rsidR="0014762C" w:rsidRDefault="0014762C">
      <w:pPr>
        <w:bidi w:val="0"/>
        <w:rPr>
          <w:rFonts w:cstheme="minorBidi"/>
          <w:b/>
          <w:bCs/>
          <w:noProof/>
          <w:sz w:val="36"/>
          <w:szCs w:val="36"/>
          <w:rtl/>
        </w:rPr>
      </w:pPr>
      <w:r>
        <w:rPr>
          <w:rFonts w:cstheme="minorBidi"/>
          <w:b/>
          <w:bCs/>
          <w:noProof/>
          <w:sz w:val="36"/>
          <w:szCs w:val="36"/>
          <w:rtl/>
        </w:rPr>
        <w:br w:type="page"/>
      </w:r>
    </w:p>
    <w:p w14:paraId="69CEB4D1" w14:textId="551524E4" w:rsidR="000E50D0" w:rsidRPr="00ED3E36" w:rsidRDefault="00286351" w:rsidP="00B07122">
      <w:pPr>
        <w:pStyle w:val="Heading1"/>
        <w:numPr>
          <w:ilvl w:val="0"/>
          <w:numId w:val="0"/>
        </w:numPr>
        <w:rPr>
          <w:rtl/>
        </w:rPr>
      </w:pPr>
      <w:bookmarkStart w:id="6" w:name="_Toc45633853"/>
      <w:r w:rsidRPr="00ED3E36">
        <w:rPr>
          <w:rFonts w:hint="cs"/>
          <w:rtl/>
        </w:rPr>
        <w:lastRenderedPageBreak/>
        <w:t>چ</w:t>
      </w:r>
      <w:r w:rsidR="000E50D0" w:rsidRPr="00ED3E36">
        <w:rPr>
          <w:rFonts w:hint="cs"/>
          <w:rtl/>
        </w:rPr>
        <w:t>كيده</w:t>
      </w:r>
      <w:bookmarkEnd w:id="2"/>
      <w:bookmarkEnd w:id="3"/>
      <w:bookmarkEnd w:id="6"/>
    </w:p>
    <w:p w14:paraId="6975562A" w14:textId="77777777" w:rsidR="00DB4AA3" w:rsidRDefault="00DB4AA3" w:rsidP="00DB4AA3">
      <w:pPr>
        <w:jc w:val="both"/>
        <w:rPr>
          <w:rtl/>
        </w:rPr>
      </w:pPr>
      <w:r>
        <w:rPr>
          <w:rFonts w:hint="cs"/>
          <w:rtl/>
        </w:rPr>
        <w:t>تشخیص تشنج</w:t>
      </w:r>
      <w:r>
        <w:rPr>
          <w:rStyle w:val="FootnoteReference"/>
          <w:rtl/>
        </w:rPr>
        <w:footnoteReference w:id="1"/>
      </w:r>
      <w:r>
        <w:rPr>
          <w:rFonts w:hint="cs"/>
          <w:rtl/>
        </w:rPr>
        <w:t xml:space="preserve"> در نوزادان می</w:t>
      </w:r>
      <w:r>
        <w:rPr>
          <w:rFonts w:hint="eastAsia"/>
          <w:rtl/>
        </w:rPr>
        <w:t>‌</w:t>
      </w:r>
      <w:r>
        <w:rPr>
          <w:rFonts w:hint="cs"/>
          <w:rtl/>
        </w:rPr>
        <w:t>تواند فرایند درمان را تسریع بخشد و در نتیجه از مشکلات جبران ناپذیر بعدی جلوگیری نماید. از آن جا که این حملات در کودکان بدون نشانه</w:t>
      </w:r>
      <w:r>
        <w:rPr>
          <w:rFonts w:ascii="Arial" w:hAnsi="Arial" w:cs="Arial" w:hint="eastAsia"/>
          <w:rtl/>
        </w:rPr>
        <w:t>‌</w:t>
      </w:r>
      <w:r>
        <w:rPr>
          <w:rFonts w:hint="cs"/>
          <w:rtl/>
        </w:rPr>
        <w:t>های فیزیکی رخ می</w:t>
      </w:r>
      <w:r>
        <w:rPr>
          <w:rFonts w:hint="eastAsia"/>
          <w:rtl/>
        </w:rPr>
        <w:t>‌</w:t>
      </w:r>
      <w:r>
        <w:rPr>
          <w:rFonts w:hint="cs"/>
          <w:rtl/>
        </w:rPr>
        <w:t>دهند، یافتن روش</w:t>
      </w:r>
      <w:r>
        <w:rPr>
          <w:rFonts w:ascii="Arial" w:hAnsi="Arial" w:cs="Arial" w:hint="eastAsia"/>
          <w:rtl/>
        </w:rPr>
        <w:t>‌</w:t>
      </w:r>
      <w:r>
        <w:rPr>
          <w:rFonts w:hint="cs"/>
          <w:rtl/>
        </w:rPr>
        <w:t>هایی برای خودکار</w:t>
      </w:r>
      <w:r>
        <w:rPr>
          <w:rFonts w:hint="eastAsia"/>
          <w:rtl/>
        </w:rPr>
        <w:t>‌</w:t>
      </w:r>
      <w:r>
        <w:rPr>
          <w:rFonts w:hint="cs"/>
          <w:rtl/>
        </w:rPr>
        <w:t xml:space="preserve">سازی این فرایند بسیار حائز اهمیت است. در </w:t>
      </w:r>
      <w:r>
        <w:rPr>
          <w:rtl/>
        </w:rPr>
        <w:fldChar w:fldCharType="begin"/>
      </w:r>
      <w:r>
        <w:rPr>
          <w:rtl/>
        </w:rPr>
        <w:instrText xml:space="preserve"> </w:instrText>
      </w:r>
      <w:r>
        <w:instrText>ADDIN EN.CITE &lt;EndNote&gt;&lt;Cite&gt;&lt;Author&gt;O’Shea&lt;/Author&gt;&lt;Year&gt;2020&lt;/Year&gt;&lt;RecNum&gt;65&lt;/RecNum&gt;&lt;DisplayText&gt;[1]&lt;/DisplayText&gt;&lt;record&gt;&lt;rec-number&gt;65&lt;/rec-number&gt;&lt;foreign-keys&gt;&lt;key app="EN" db-id="52rwv9wptp5f53erxd3v0v9h9r5wpsxppttr" timestamp="1590688308"&gt;65&lt;/key&gt;&lt;/foreign-keys&gt;&lt;ref-type name="Journal Article"&gt;17&lt;/ref-type&gt;&lt;contributors&gt;&lt;authors&gt;&lt;author&gt;O’Shea, Alison&lt;/author&gt;&lt;author&gt;Lightbody, Gordon&lt;/author&gt;&lt;author&gt;Boylan, Geraldine&lt;/author&gt;&lt;author&gt;Temko, Andriy&lt;/author&gt;&lt;/authors&gt;&lt;/contributors&gt;&lt;titles&gt;&lt;title</w:instrText>
      </w:r>
      <w:r>
        <w:rPr>
          <w:rtl/>
        </w:rPr>
        <w:instrText>&gt;</w:instrText>
      </w:r>
      <w:r>
        <w:instrText>Neonatal seizure detection from raw multi-channel EEG using a fully convolutional architecture&lt;/title&gt;&lt;secondary-title&gt;Neural Networks&lt;/secondary-title&gt;&lt;/titles&gt;&lt;periodical&gt;&lt;full-title&gt;Neural networks&lt;/full-title&gt;&lt;/periodical&gt;&lt;pages&gt;12-25&lt;/pages&gt;&lt;volume</w:instrText>
      </w:r>
      <w:r>
        <w:rPr>
          <w:rtl/>
        </w:rPr>
        <w:instrText>&gt;123&lt;/</w:instrText>
      </w:r>
      <w:r>
        <w:instrText>volume&gt;&lt;keywords&gt;&lt;keyword&gt;Convolutional neural networks&lt;/keyword&gt;&lt;keyword&gt;EEG&lt;/keyword&gt;&lt;keyword&gt;Neonatal seizure detection&lt;/keyword&gt;&lt;keyword&gt;Weak labels&lt;/keyword&gt;&lt;/keywords&gt;&lt;dates&gt;&lt;year&gt;2020&lt;/year&gt;&lt;pub-dates&gt;&lt;date&gt;2020/03/01/&lt;/date&gt;&lt;/pub-dates&gt;&lt;/dates&gt;&lt;isbn&gt;0893-6080&lt;/isbn&gt;&lt;urls&gt;&lt;related-urls&gt;&lt;url&gt;http://www.sciencedirect.com/science/article/pii/S0893608019303910&lt;/url&gt;&lt;/related-urls&gt;&lt;/urls&gt;&lt;electronic-resource-num&gt;https://doi.org/10.1016/j.neunet.2019.11.023&lt;/electronic-resource-num&gt;&lt;/record&gt;&lt;/Cite</w:instrText>
      </w:r>
      <w:r>
        <w:rPr>
          <w:rtl/>
        </w:rPr>
        <w:instrText>&gt;&lt;/</w:instrText>
      </w:r>
      <w:r>
        <w:instrText>EndNote</w:instrText>
      </w:r>
      <w:r>
        <w:rPr>
          <w:rtl/>
        </w:rPr>
        <w:instrText>&gt;</w:instrText>
      </w:r>
      <w:r>
        <w:rPr>
          <w:rtl/>
        </w:rPr>
        <w:fldChar w:fldCharType="separate"/>
      </w:r>
      <w:r>
        <w:rPr>
          <w:noProof/>
          <w:rtl/>
        </w:rPr>
        <w:t>[1]</w:t>
      </w:r>
      <w:r>
        <w:rPr>
          <w:rtl/>
        </w:rPr>
        <w:fldChar w:fldCharType="end"/>
      </w:r>
      <w:r>
        <w:rPr>
          <w:rFonts w:hint="cs"/>
          <w:rtl/>
        </w:rPr>
        <w:t xml:space="preserve"> با استفاده از شبکه</w:t>
      </w:r>
      <w:r>
        <w:rPr>
          <w:rFonts w:ascii="Arial" w:hAnsi="Arial" w:cs="Arial" w:hint="eastAsia"/>
          <w:rtl/>
        </w:rPr>
        <w:t>‌</w:t>
      </w:r>
      <w:r>
        <w:rPr>
          <w:rFonts w:hint="cs"/>
          <w:rtl/>
        </w:rPr>
        <w:t>های عصبی پیچشی کاملا متصل روشی برای آشکارسازی تشنج در نوزادان ارائه شده است. از آن جا که بر</w:t>
      </w:r>
      <w:r>
        <w:rPr>
          <w:rFonts w:hint="eastAsia"/>
          <w:rtl/>
        </w:rPr>
        <w:t>‌</w:t>
      </w:r>
      <w:r>
        <w:rPr>
          <w:rFonts w:hint="cs"/>
          <w:rtl/>
        </w:rPr>
        <w:t>چسب</w:t>
      </w:r>
      <w:r>
        <w:rPr>
          <w:rFonts w:hint="eastAsia"/>
          <w:rtl/>
        </w:rPr>
        <w:t>‌</w:t>
      </w:r>
      <w:r>
        <w:rPr>
          <w:rFonts w:hint="cs"/>
          <w:rtl/>
        </w:rPr>
        <w:t xml:space="preserve">گذاری به تفکیک کانال سیگنال </w:t>
      </w:r>
      <w:r>
        <w:t>EEG</w:t>
      </w:r>
      <w:r>
        <w:rPr>
          <w:rFonts w:hint="cs"/>
          <w:rtl/>
        </w:rPr>
        <w:t xml:space="preserve"> کاری بسیار زمان</w:t>
      </w:r>
      <w:r>
        <w:rPr>
          <w:rFonts w:hint="eastAsia"/>
          <w:rtl/>
        </w:rPr>
        <w:t>‌</w:t>
      </w:r>
      <w:r>
        <w:rPr>
          <w:rFonts w:hint="cs"/>
          <w:rtl/>
        </w:rPr>
        <w:t>بر و پرهزینه است تعداد داده آموزشی کمی با چنین کیفیتی موجود است (برای بخش اندکی از سیگنال</w:t>
      </w:r>
      <w:r>
        <w:rPr>
          <w:rFonts w:hint="eastAsia"/>
          <w:rtl/>
        </w:rPr>
        <w:t>‌</w:t>
      </w:r>
      <w:r>
        <w:rPr>
          <w:rFonts w:hint="cs"/>
          <w:rtl/>
        </w:rPr>
        <w:t>ها کانال دقیقی که دارای نشانه تشنج است توسط متخصص مشخص شده است). با این حال استفاده از برچسب</w:t>
      </w:r>
      <w:r>
        <w:rPr>
          <w:rFonts w:hint="eastAsia"/>
          <w:rtl/>
        </w:rPr>
        <w:t>‌</w:t>
      </w:r>
      <w:r>
        <w:rPr>
          <w:rFonts w:hint="cs"/>
          <w:rtl/>
        </w:rPr>
        <w:t xml:space="preserve">گذاری ساده (نشانه تشنج داشته است اما کانال دقیق آن مشخص نیست) برای جبران این مشکل پیشنهاد شده است که مشکل اصلی آن، بالا رفتن نسبت نویز به سیگنال است. </w:t>
      </w:r>
    </w:p>
    <w:p w14:paraId="39FB96CF" w14:textId="16A8EC13" w:rsidR="00281DDD" w:rsidRDefault="00DB4AA3" w:rsidP="00DB4AA3">
      <w:pPr>
        <w:jc w:val="both"/>
        <w:rPr>
          <w:rtl/>
        </w:rPr>
      </w:pPr>
      <w:r>
        <w:rPr>
          <w:rFonts w:hint="cs"/>
          <w:rtl/>
        </w:rPr>
        <w:t>با وجود تعدادی از داده</w:t>
      </w:r>
      <w:r>
        <w:rPr>
          <w:rFonts w:ascii="Arial" w:hAnsi="Arial" w:cs="Arial" w:hint="eastAsia"/>
          <w:rtl/>
        </w:rPr>
        <w:t>‌</w:t>
      </w:r>
      <w:r>
        <w:rPr>
          <w:rFonts w:hint="cs"/>
          <w:rtl/>
        </w:rPr>
        <w:t>ها با بر</w:t>
      </w:r>
      <w:r>
        <w:rPr>
          <w:rFonts w:hint="eastAsia"/>
          <w:rtl/>
        </w:rPr>
        <w:t>‌</w:t>
      </w:r>
      <w:r>
        <w:rPr>
          <w:rFonts w:hint="cs"/>
          <w:rtl/>
        </w:rPr>
        <w:t>چسب</w:t>
      </w:r>
      <w:r>
        <w:rPr>
          <w:rFonts w:cs="Arial" w:hint="cs"/>
          <w:rtl/>
        </w:rPr>
        <w:t>‌</w:t>
      </w:r>
      <w:r>
        <w:rPr>
          <w:rFonts w:hint="cs"/>
          <w:rtl/>
        </w:rPr>
        <w:t>گذاری دقیق می</w:t>
      </w:r>
      <w:r>
        <w:rPr>
          <w:rFonts w:hint="eastAsia"/>
          <w:rtl/>
        </w:rPr>
        <w:t>‌</w:t>
      </w:r>
      <w:r>
        <w:rPr>
          <w:rFonts w:hint="cs"/>
          <w:rtl/>
        </w:rPr>
        <w:t>توان از معیارهای شباهت فازی هم‌چون خوشه</w:t>
      </w:r>
      <w:r>
        <w:rPr>
          <w:rFonts w:hint="eastAsia"/>
          <w:rtl/>
        </w:rPr>
        <w:t>‌</w:t>
      </w:r>
      <w:r>
        <w:rPr>
          <w:rFonts w:hint="cs"/>
          <w:rtl/>
        </w:rPr>
        <w:t>بندی فازی یا شباهت همگامی فازی</w:t>
      </w:r>
      <w:r>
        <w:rPr>
          <w:rStyle w:val="FootnoteReference"/>
          <w:rtl/>
        </w:rPr>
        <w:footnoteReference w:id="2"/>
      </w:r>
      <w:r>
        <w:rPr>
          <w:rFonts w:hint="cs"/>
          <w:rtl/>
        </w:rPr>
        <w:t xml:space="preserve"> جهت مرتب‌سازی کانال</w:t>
      </w:r>
      <w:r>
        <w:rPr>
          <w:rFonts w:hint="eastAsia"/>
          <w:rtl/>
        </w:rPr>
        <w:t>‌</w:t>
      </w:r>
      <w:r>
        <w:rPr>
          <w:rFonts w:hint="cs"/>
          <w:rtl/>
        </w:rPr>
        <w:t xml:space="preserve">های </w:t>
      </w:r>
      <w:r>
        <w:t>EEG</w:t>
      </w:r>
      <w:r>
        <w:rPr>
          <w:rFonts w:hint="cs"/>
          <w:rtl/>
        </w:rPr>
        <w:t xml:space="preserve"> قبل از ارائه آن</w:t>
      </w:r>
      <w:r>
        <w:rPr>
          <w:rFonts w:hint="eastAsia"/>
          <w:rtl/>
        </w:rPr>
        <w:t>‌</w:t>
      </w:r>
      <w:r>
        <w:rPr>
          <w:rFonts w:hint="cs"/>
          <w:rtl/>
        </w:rPr>
        <w:t>ها به شبکه استفاده کرد؛ بدین ترتیب می</w:t>
      </w:r>
      <w:r>
        <w:rPr>
          <w:rFonts w:hint="eastAsia"/>
          <w:rtl/>
        </w:rPr>
        <w:t>‌</w:t>
      </w:r>
      <w:r>
        <w:rPr>
          <w:rFonts w:hint="cs"/>
          <w:rtl/>
        </w:rPr>
        <w:t>توان بیشترین بهره را از داده‌های آموزشی با برچسب‌گذاری دقیق برد. هم</w:t>
      </w:r>
      <w:r>
        <w:rPr>
          <w:rFonts w:hint="eastAsia"/>
          <w:rtl/>
        </w:rPr>
        <w:t>‌</w:t>
      </w:r>
      <w:r>
        <w:rPr>
          <w:rFonts w:hint="cs"/>
          <w:rtl/>
        </w:rPr>
        <w:t xml:space="preserve">چنین مطابق مقاله از </w:t>
      </w:r>
      <w:r>
        <w:rPr>
          <w:rtl/>
        </w:rPr>
        <w:t xml:space="preserve">معیار </w:t>
      </w:r>
      <w:r>
        <w:t>AUC</w:t>
      </w:r>
      <w:r>
        <w:rPr>
          <w:rtl/>
        </w:rPr>
        <w:t xml:space="preserve"> نمودار عملکرد دسته</w:t>
      </w:r>
      <w:r>
        <w:t>‌</w:t>
      </w:r>
      <w:r>
        <w:rPr>
          <w:rtl/>
        </w:rPr>
        <w:t>بند</w:t>
      </w:r>
      <w:r>
        <w:rPr>
          <w:rFonts w:hint="cs"/>
          <w:rtl/>
        </w:rPr>
        <w:t xml:space="preserve"> جهت سنجیدن روش پیشنهادی استفاده می</w:t>
      </w:r>
      <w:r>
        <w:rPr>
          <w:rFonts w:hint="eastAsia"/>
          <w:rtl/>
        </w:rPr>
        <w:t>‌</w:t>
      </w:r>
      <w:r>
        <w:rPr>
          <w:rFonts w:hint="cs"/>
          <w:rtl/>
        </w:rPr>
        <w:t>شود.</w:t>
      </w:r>
      <w:r w:rsidR="00A5195B">
        <w:rPr>
          <w:rFonts w:hint="cs"/>
          <w:rtl/>
        </w:rPr>
        <w:t xml:space="preserve"> </w:t>
      </w:r>
    </w:p>
    <w:p w14:paraId="03D557B9" w14:textId="77777777" w:rsidR="00A20DCC" w:rsidRDefault="00A20DCC" w:rsidP="00132367">
      <w:pPr>
        <w:pStyle w:val="abstracttext"/>
        <w:ind w:left="0"/>
        <w:rPr>
          <w:b/>
          <w:bCs/>
          <w:rtl/>
        </w:rPr>
      </w:pPr>
      <w:r>
        <w:rPr>
          <w:rFonts w:hint="cs"/>
          <w:b/>
          <w:bCs/>
          <w:rtl/>
        </w:rPr>
        <w:t>کلیدواژه</w:t>
      </w:r>
      <w:r w:rsidR="00132367">
        <w:rPr>
          <w:rFonts w:hint="eastAsia"/>
          <w:b/>
          <w:bCs/>
          <w:rtl/>
        </w:rPr>
        <w:t>‌</w:t>
      </w:r>
      <w:r w:rsidR="00132367">
        <w:rPr>
          <w:rFonts w:hint="cs"/>
          <w:b/>
          <w:bCs/>
          <w:rtl/>
        </w:rPr>
        <w:t>ها</w:t>
      </w:r>
      <w:r>
        <w:rPr>
          <w:rFonts w:hint="cs"/>
          <w:b/>
          <w:bCs/>
          <w:rtl/>
        </w:rPr>
        <w:t>:</w:t>
      </w:r>
    </w:p>
    <w:p w14:paraId="2A93037D" w14:textId="684A81CE" w:rsidR="00A20DCC" w:rsidRPr="00A20DCC" w:rsidRDefault="00DB4AA3" w:rsidP="003C2EB1">
      <w:pPr>
        <w:rPr>
          <w:rFonts w:ascii="Tahoma" w:hAnsi="Tahoma" w:cstheme="minorBidi"/>
          <w:rtl/>
          <w:lang w:bidi="fa-IR"/>
        </w:rPr>
      </w:pPr>
      <w:r>
        <w:rPr>
          <w:rFonts w:ascii="Tahoma" w:hAnsi="Tahoma" w:cstheme="minorBidi" w:hint="cs"/>
          <w:rtl/>
          <w:lang w:bidi="fa-IR"/>
        </w:rPr>
        <w:t xml:space="preserve">شبکه عصبی، لایه کانولوشن، دسته‌بندی، تشنج، سیگنال </w:t>
      </w:r>
      <w:r>
        <w:rPr>
          <w:rFonts w:ascii="Tahoma" w:hAnsi="Tahoma" w:cstheme="minorBidi"/>
          <w:lang w:bidi="fa-IR"/>
        </w:rPr>
        <w:t>EEG</w:t>
      </w:r>
    </w:p>
    <w:p w14:paraId="64F99D7D" w14:textId="77777777" w:rsidR="00A20DCC" w:rsidRPr="00B9301F" w:rsidRDefault="00A20DCC" w:rsidP="00B9301F">
      <w:pPr>
        <w:rPr>
          <w:rtl/>
          <w:lang w:bidi="fa-IR"/>
        </w:rPr>
        <w:sectPr w:rsidR="00A20DCC" w:rsidRPr="00B9301F" w:rsidSect="00B9301F">
          <w:footerReference w:type="default" r:id="rId16"/>
          <w:headerReference w:type="first" r:id="rId17"/>
          <w:footerReference w:type="first" r:id="rId18"/>
          <w:footnotePr>
            <w:numRestart w:val="eachPage"/>
          </w:footnotePr>
          <w:endnotePr>
            <w:numFmt w:val="decimal"/>
          </w:endnotePr>
          <w:pgSz w:w="11907" w:h="16840" w:code="9"/>
          <w:pgMar w:top="1588" w:right="1418" w:bottom="1588" w:left="1418" w:header="709" w:footer="709" w:gutter="284"/>
          <w:pgNumType w:start="1"/>
          <w:cols w:space="708"/>
          <w:bidi/>
          <w:rtlGutter/>
          <w:docGrid w:linePitch="360"/>
        </w:sectPr>
      </w:pPr>
    </w:p>
    <w:p w14:paraId="571B9E66" w14:textId="77777777" w:rsidR="005648BA" w:rsidRDefault="002F437A" w:rsidP="00F141DA">
      <w:pPr>
        <w:pStyle w:val="Heading1"/>
        <w:rPr>
          <w:rtl/>
        </w:rPr>
      </w:pPr>
      <w:bookmarkStart w:id="7" w:name="_Toc45633854"/>
      <w:bookmarkStart w:id="8" w:name="_Toc427395788"/>
      <w:r w:rsidRPr="00F00DA9">
        <w:rPr>
          <w:rFonts w:hint="cs"/>
          <w:rtl/>
        </w:rPr>
        <w:lastRenderedPageBreak/>
        <w:t>مقدمه</w:t>
      </w:r>
      <w:bookmarkEnd w:id="7"/>
      <w:r w:rsidR="005648BA">
        <w:rPr>
          <w:rtl/>
        </w:rPr>
        <w:br w:type="page"/>
      </w:r>
    </w:p>
    <w:p w14:paraId="59988EA9" w14:textId="77777777" w:rsidR="00FE2AB8" w:rsidRDefault="002F437A" w:rsidP="00FE2AB8">
      <w:pPr>
        <w:pStyle w:val="Heading2"/>
        <w:rPr>
          <w:rtl/>
        </w:rPr>
      </w:pPr>
      <w:bookmarkStart w:id="9" w:name="_Toc45633855"/>
      <w:r>
        <w:rPr>
          <w:rFonts w:hint="cs"/>
          <w:rtl/>
        </w:rPr>
        <w:lastRenderedPageBreak/>
        <w:t>پیش</w:t>
      </w:r>
      <w:r>
        <w:rPr>
          <w:rFonts w:hint="eastAsia"/>
          <w:rtl/>
        </w:rPr>
        <w:t>‌</w:t>
      </w:r>
      <w:r>
        <w:rPr>
          <w:rFonts w:hint="cs"/>
          <w:rtl/>
        </w:rPr>
        <w:t>گفتار</w:t>
      </w:r>
      <w:bookmarkEnd w:id="9"/>
    </w:p>
    <w:p w14:paraId="4FCDEFAF" w14:textId="77777777" w:rsidR="006E21E8" w:rsidRDefault="006E21E8" w:rsidP="006E21E8">
      <w:pPr>
        <w:pStyle w:val="Heading2"/>
        <w:rPr>
          <w:rtl/>
        </w:rPr>
      </w:pPr>
      <w:bookmarkStart w:id="10" w:name="_Toc45633856"/>
      <w:r>
        <w:rPr>
          <w:rFonts w:hint="cs"/>
          <w:rtl/>
        </w:rPr>
        <w:t>بیان مسأله</w:t>
      </w:r>
      <w:bookmarkEnd w:id="10"/>
      <w:r>
        <w:rPr>
          <w:rFonts w:hint="cs"/>
          <w:rtl/>
        </w:rPr>
        <w:t xml:space="preserve"> </w:t>
      </w:r>
    </w:p>
    <w:p w14:paraId="5D1BB03B" w14:textId="77777777" w:rsidR="005F62DE" w:rsidRDefault="002331A0" w:rsidP="002331A0">
      <w:pPr>
        <w:pStyle w:val="Heading2"/>
        <w:rPr>
          <w:rtl/>
        </w:rPr>
      </w:pPr>
      <w:bookmarkStart w:id="11" w:name="_Toc45633857"/>
      <w:r>
        <w:rPr>
          <w:rFonts w:hint="cs"/>
          <w:rtl/>
        </w:rPr>
        <w:t>ضرورت تحقیق</w:t>
      </w:r>
      <w:bookmarkEnd w:id="11"/>
    </w:p>
    <w:p w14:paraId="0278D871" w14:textId="77777777" w:rsidR="0092617E" w:rsidRDefault="0092617E" w:rsidP="0092617E">
      <w:pPr>
        <w:pStyle w:val="Heading2"/>
        <w:rPr>
          <w:rtl/>
        </w:rPr>
      </w:pPr>
      <w:bookmarkStart w:id="12" w:name="_Toc45633858"/>
      <w:r>
        <w:rPr>
          <w:rFonts w:hint="cs"/>
          <w:rtl/>
        </w:rPr>
        <w:t>پیشینه تحقیق</w:t>
      </w:r>
      <w:bookmarkEnd w:id="12"/>
    </w:p>
    <w:p w14:paraId="47F569CD" w14:textId="681DB6C0" w:rsidR="00290FF0" w:rsidRDefault="00531AAB" w:rsidP="00531AAB">
      <w:pPr>
        <w:pStyle w:val="Heading2"/>
        <w:rPr>
          <w:rtl/>
        </w:rPr>
      </w:pPr>
      <w:bookmarkStart w:id="13" w:name="_Toc45633859"/>
      <w:r>
        <w:rPr>
          <w:rFonts w:hint="cs"/>
          <w:rtl/>
        </w:rPr>
        <w:t xml:space="preserve">ساختار </w:t>
      </w:r>
      <w:r w:rsidR="007903C8">
        <w:rPr>
          <w:rFonts w:hint="cs"/>
          <w:rtl/>
        </w:rPr>
        <w:t>گزارش</w:t>
      </w:r>
      <w:bookmarkEnd w:id="13"/>
    </w:p>
    <w:p w14:paraId="56F8DCC2" w14:textId="1DE2B49E" w:rsidR="00437D79" w:rsidRPr="00437D79" w:rsidRDefault="00437D79" w:rsidP="00437D79">
      <w:pPr>
        <w:pStyle w:val="BodyText"/>
        <w:rPr>
          <w:rtl/>
          <w:lang w:bidi="fa-IR"/>
        </w:rPr>
      </w:pPr>
      <w:r>
        <w:rPr>
          <w:rFonts w:hint="cs"/>
          <w:rtl/>
          <w:lang w:bidi="fa-IR"/>
        </w:rPr>
        <w:t xml:space="preserve">در فصل بعدی ابتدا به صورت خلاصه روش پیشنهادی در مقاله مرجع را برای حل مسأله گفته شده بیان می کنیم و سپس ایده خود را جهت بهبود این روش بر روی دادگان مصنوعی شبیه سازی می کنیم تا نتیجه عملکرد مرتب سازی فازی کانال ها را بیابیم. مباحث مربوط به نحوه تولید داده های مصنوعی برای شبیه سازی و روش پیشنهادی برای مرتب سازی فازی کانال ها در فصل سوم گزارش می شوند. فصل چهارم به بررسی نتایج حاصل از اجرای الگوریتم پیشنهادی می پردازد. </w:t>
      </w:r>
    </w:p>
    <w:p w14:paraId="42743216" w14:textId="35E2A3BA" w:rsidR="00B656D1" w:rsidRDefault="00B656D1" w:rsidP="006636C1">
      <w:pPr>
        <w:pStyle w:val="BodyText"/>
      </w:pPr>
    </w:p>
    <w:p w14:paraId="7EB2584B" w14:textId="77777777" w:rsidR="002B7247" w:rsidRDefault="002B7247" w:rsidP="006636C1">
      <w:pPr>
        <w:pStyle w:val="BodyText"/>
        <w:rPr>
          <w:rtl/>
          <w:lang w:bidi="fa-IR"/>
        </w:rPr>
        <w:sectPr w:rsidR="002B7247" w:rsidSect="00147C62">
          <w:footnotePr>
            <w:numRestart w:val="eachPage"/>
          </w:footnotePr>
          <w:endnotePr>
            <w:numFmt w:val="decimal"/>
          </w:endnotePr>
          <w:pgSz w:w="11907" w:h="16840" w:code="9"/>
          <w:pgMar w:top="1588" w:right="1418" w:bottom="1588" w:left="1418" w:header="709" w:footer="709" w:gutter="284"/>
          <w:cols w:space="708"/>
          <w:bidi/>
          <w:rtlGutter/>
          <w:docGrid w:linePitch="360"/>
        </w:sectPr>
      </w:pPr>
    </w:p>
    <w:bookmarkEnd w:id="8"/>
    <w:p w14:paraId="1AF24171" w14:textId="511FE675" w:rsidR="005648BA" w:rsidRPr="00F141DA" w:rsidRDefault="00A64FDD" w:rsidP="00F141DA">
      <w:pPr>
        <w:pStyle w:val="Heading1"/>
        <w:rPr>
          <w:rtl/>
        </w:rPr>
      </w:pPr>
      <w:r>
        <w:rPr>
          <w:rFonts w:hint="cs"/>
          <w:rtl/>
        </w:rPr>
        <w:lastRenderedPageBreak/>
        <w:t xml:space="preserve">تشیخص تشنج با استفاده از شبکه عصبی عمیق کاملا پیوسته </w:t>
      </w:r>
      <w:r w:rsidR="00281DDD" w:rsidRPr="00F141DA">
        <w:rPr>
          <w:rFonts w:hint="cs"/>
          <w:rtl/>
        </w:rPr>
        <w:t xml:space="preserve"> </w:t>
      </w:r>
      <w:r w:rsidR="005648BA" w:rsidRPr="00F141DA">
        <w:rPr>
          <w:rtl/>
        </w:rPr>
        <w:br w:type="page"/>
      </w:r>
    </w:p>
    <w:p w14:paraId="1B1DBEF3" w14:textId="10BAFE80" w:rsidR="00C647D6" w:rsidRPr="00A452DF" w:rsidRDefault="00281DDD" w:rsidP="001B354E">
      <w:pPr>
        <w:pStyle w:val="Heading2"/>
        <w:rPr>
          <w:rtl/>
        </w:rPr>
      </w:pPr>
      <w:bookmarkStart w:id="14" w:name="_Toc45633861"/>
      <w:r w:rsidRPr="006A0BE2">
        <w:rPr>
          <w:rFonts w:hint="cs"/>
          <w:rtl/>
        </w:rPr>
        <w:lastRenderedPageBreak/>
        <w:t>مقدمه</w:t>
      </w:r>
      <w:bookmarkEnd w:id="4"/>
      <w:bookmarkEnd w:id="5"/>
      <w:bookmarkEnd w:id="14"/>
    </w:p>
    <w:sectPr w:rsidR="00C647D6" w:rsidRPr="00A452DF" w:rsidSect="00A73566">
      <w:headerReference w:type="even" r:id="rId19"/>
      <w:footnotePr>
        <w:numRestart w:val="eachPage"/>
      </w:footnotePr>
      <w:endnotePr>
        <w:numFmt w:val="decimal"/>
      </w:endnotePr>
      <w:pgSz w:w="11907" w:h="16840" w:code="9"/>
      <w:pgMar w:top="1588" w:right="1418" w:bottom="1588" w:left="1418" w:header="709" w:footer="709" w:gutter="284"/>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0"/>
    </wne:keymap>
    <wne:keymap wne:kcmPrimary="0432">
      <wne:acd wne:acdName="acd11"/>
    </wne:keymap>
    <wne:keymap wne:kcmPrimary="0433">
      <wne:acd wne:acdName="acd12"/>
    </wne:keymap>
    <wne:keymap wne:kcmPrimary="0434">
      <wne:acd wne:acdName="acd13"/>
    </wne:keymap>
    <wne:keymap wne:kcmPrimary="0439">
      <wne:acd wne:acdName="acd14"/>
    </wne:keymap>
    <wne:keymap wne:kcmPrimary="0441" wne:kcmSecondary="0045">
      <wne:acd wne:acdName="acd22"/>
    </wne:keymap>
    <wne:keymap wne:kcmPrimary="0441" wne:kcmSecondary="0049">
      <wne:acd wne:acdName="acd19"/>
    </wne:keymap>
    <wne:keymap wne:kcmPrimary="0442" wne:kcmSecondary="0042">
      <wne:acd wne:acdName="acd1"/>
    </wne:keymap>
    <wne:keymap wne:kcmPrimary="0442" wne:kcmSecondary="0046">
      <wne:acd wne:acdName="acd4"/>
    </wne:keymap>
    <wne:keymap wne:kcmPrimary="0442" wne:kcmSecondary="0049">
      <wne:acd wne:acdName="acd5"/>
    </wne:keymap>
    <wne:keymap wne:kcmPrimary="0442" wne:kcmSecondary="0054">
      <wne:acd wne:acdName="acd3"/>
    </wne:keymap>
    <wne:keymap wne:kcmPrimary="0443" wne:kcmSecondary="0043">
      <wne:acd wne:acdName="acd7"/>
    </wne:keymap>
    <wne:keymap wne:mask="1" wne:kcmPrimary="0445" wne:kcmSecondary="0045"/>
    <wne:keymap wne:kcmPrimary="0446" wne:kcmSecondary="0041">
      <wne:acd wne:acdName="acd9"/>
    </wne:keymap>
    <wne:keymap wne:kcmPrimary="0446" wne:kcmSecondary="0043">
      <wne:macro wne:macroName="PROJECT.NEWMACROS.INSFIGANDCAPT"/>
    </wne:keymap>
    <wne:keymap wne:kcmPrimary="0446" wne:kcmSecondary="004E">
      <wne:fci wne:fciName="InsertFootnote" wne:swArg="0000"/>
    </wne:keymap>
    <wne:keymap wne:kcmPrimary="0449" wne:kcmSecondary="0045">
      <wne:macro wne:macroName="PROJECT.NEWMACROS.INSEQUATION"/>
    </wne:keymap>
    <wne:keymap wne:kcmPrimary="0449" wne:kcmSecondary="0054">
      <wne:acd wne:acdName="acd23"/>
    </wne:keymap>
    <wne:keymap wne:kcmPrimary="044C" wne:kcmSecondary="0042">
      <wne:acd wne:acdName="acd15"/>
    </wne:keymap>
    <wne:keymap wne:kcmPrimary="044C" wne:kcmSecondary="0045">
      <wne:fci wne:fciName="InsertEquation" wne:swArg="0000"/>
    </wne:keymap>
    <wne:keymap wne:kcmPrimary="044C" wne:kcmSecondary="0052">
      <wne:macro wne:macroName="PROJECT.NEWMACROS.LATINREF"/>
    </wne:keymap>
    <wne:keymap wne:kcmPrimary="044C" wne:kcmSecondary="0054">
      <wne:acd wne:acdName="acd6"/>
    </wne:keymap>
    <wne:keymap wne:kcmPrimary="044E" wne:kcmSecondary="004F">
      <wne:acd wne:acdName="acd16"/>
    </wne:keymap>
    <wne:keymap wne:kcmPrimary="0450" wne:kcmSecondary="0052">
      <wne:macro wne:macroName="PROJECT.NEWMACROS.PERSIANREF"/>
    </wne:keymap>
    <wne:keymap wne:kcmPrimary="0452" wne:kcmSecondary="0045">
      <wne:acd wne:acdName="acd17"/>
    </wne:keymap>
    <wne:keymap wne:kcmPrimary="0453" wne:kcmSecondary="0059">
      <wne:acd wne:acdName="acd2"/>
    </wne:keymap>
    <wne:keymap wne:kcmPrimary="0454" wne:kcmSecondary="0033">
      <wne:acd wne:acdName="acd0"/>
    </wne:keymap>
    <wne:keymap wne:kcmPrimary="0454" wne:kcmSecondary="0043">
      <wne:macro wne:macroName="PROJECT.NEWMACROS.INSTABLEANDCAPT"/>
    </wne:keymap>
    <wne:keymap wne:kcmPrimary="0454" wne:kcmSecondary="0046">
      <wne:acd wne:acdName="acd18"/>
    </wne:keymap>
    <wne:keymap wne:kcmPrimary="0454" wne:kcmSecondary="004C">
      <wne:acd wne:acdName="acd20"/>
    </wne:keymap>
    <wne:keymap wne:kcmPrimary="0454" wne:kcmSecondary="005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0AGkAdABsAGUAIAAzAA==" wne:acdName="acd0" wne:fciIndexBasedOn="0065"/>
    <wne:acd wne:argValue="AgBCAG8AbABkACAAQgBvAGQAeQAgAFQAZQB4AHQA" wne:acdName="acd1" wne:fciIndexBasedOn="0065"/>
    <wne:acd wne:argValue="AgBzAHkAbQBiAG8AbAAgAGkAbgAgAHQAZQB4AHQA" wne:acdName="acd2" wne:fciIndexBasedOn="0065"/>
    <wne:acd wne:argValue="AQAAAEIA" wne:acdName="acd3" wne:fciIndexBasedOn="0065"/>
    <wne:acd wne:argValue="AQAAAE0A" wne:acdName="acd4" wne:fciIndexBasedOn="0065"/>
    <wne:acd wne:argValue="AQAAAEMA" wne:acdName="acd5" wne:fciIndexBasedOn="0065"/>
    <wne:acd wne:argValue="AgBMAGEAdABpAG4AVABlAHgAdAA=" wne:acdName="acd6" wne:fciIndexBasedOn="0065"/>
    <wne:acd wne:argValue="AgBjAGwAZQBhAHIAIABmAG8AcgBtAGEAdAB0AGkAbgBnAA==" wne:acdName="acd7" wne:fciIndexBasedOn="0065"/>
    <wne:acd wne:argValue="AgBpAHQAYQBsAGkAYwAgAHQAZQB4AHQA" wne:acdName="acd8" wne:fciIndexBasedOn="0065"/>
    <wne:acd wne:argValue="AgBmAGkAbABlACAAYQBkAGQAcgBlAHMAcwA=" wne:acdName="acd9" wne:fciIndexBasedOn="0065"/>
    <wne:acd wne:argValue="AQAAAAEA" wne:acdName="acd10" wne:fciIndexBasedOn="0065"/>
    <wne:acd wne:argValue="AQAAAAIA" wne:acdName="acd11" wne:fciIndexBasedOn="0065"/>
    <wne:acd wne:argValue="AQAAAAMA" wne:acdName="acd12" wne:fciIndexBasedOn="0065"/>
    <wne:acd wne:argValue="AQAAAAQA" wne:acdName="acd13" wne:fciIndexBasedOn="0065"/>
    <wne:acd wne:argValue="AQAAAAkA" wne:acdName="acd14" wne:fciIndexBasedOn="0065"/>
    <wne:acd wne:argValue="AQAAADAA" wne:acdName="acd15" wne:fciIndexBasedOn="0065"/>
    <wne:acd wne:argValue="AQAAAAAA" wne:acdName="acd16" wne:fciIndexBasedOn="0065"/>
    <wne:acd wne:argValue="AgBSAGUAZgBlAHIAZQBuAGMAZQBzAA==" wne:acdName="acd17" wne:fciIndexBasedOn="0065"/>
    <wne:acd wne:argValue="AgBUAGEAYgBsAGUAIAAxAHMAdAAgAFIAbwB3AA==" wne:acdName="acd18" wne:fciIndexBasedOn="0065"/>
    <wne:acd wne:argValue="AgBhAGIAcwB0AHIAYQBjAHQAIAB0AGkAdABsAGUA" wne:acdName="acd19" wne:fciIndexBasedOn="0065"/>
    <wne:acd wne:argValue="AgBUAGEAYgBsAGUAIABMAGkAcwB0ACAAQgB1AGwAbABlAHQA" wne:acdName="acd20" wne:fciIndexBasedOn="0065"/>
    <wne:acd wne:argValue="AgBUAGEAYgBsAGUAIABUAGUAeAB0AA==" wne:acdName="acd21" wne:fciIndexBasedOn="0065"/>
    <wne:acd wne:argValue="AgBhAGIAcwB0AHIAYQBjAHQAIAB0AGUAeAB0AA==" wne:acdName="acd22" wne:fciIndexBasedOn="0065"/>
    <wne:acd wne:argValue="AgBpAHQAYQBsAGkAYwAgAHQAZQB4AHQ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5DC33" w14:textId="77777777" w:rsidR="007010AE" w:rsidRPr="00505ACC" w:rsidRDefault="007010AE" w:rsidP="00505ACC">
      <w:pPr>
        <w:pStyle w:val="Footer"/>
        <w:rPr>
          <w:sz w:val="2"/>
          <w:szCs w:val="2"/>
        </w:rPr>
      </w:pPr>
    </w:p>
    <w:p w14:paraId="21DD7F33" w14:textId="77777777" w:rsidR="007010AE" w:rsidRDefault="007010AE"/>
  </w:endnote>
  <w:endnote w:type="continuationSeparator" w:id="0">
    <w:p w14:paraId="56CD7448" w14:textId="77777777" w:rsidR="007010AE" w:rsidRDefault="007010AE">
      <w:r>
        <w:continuationSeparator/>
      </w:r>
    </w:p>
    <w:p w14:paraId="22F2D7CF" w14:textId="77777777" w:rsidR="007010AE" w:rsidRDefault="007010AE"/>
    <w:p w14:paraId="594DD805" w14:textId="77777777" w:rsidR="007010AE" w:rsidRDefault="00701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KOODAK">
    <w:panose1 w:val="000007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Nazanin">
    <w:altName w:val="Arial"/>
    <w:panose1 w:val="00000400000000000000"/>
    <w:charset w:val="B2"/>
    <w:family w:val="auto"/>
    <w:pitch w:val="variable"/>
    <w:sig w:usb0="00002001" w:usb1="00000000" w:usb2="00000000" w:usb3="00000000" w:csb0="00000040" w:csb1="00000000"/>
  </w:font>
  <w:font w:name="Lotus">
    <w:altName w:val="Courier New"/>
    <w:panose1 w:val="00000400000000000000"/>
    <w:charset w:val="B2"/>
    <w:family w:val="auto"/>
    <w:pitch w:val="variable"/>
    <w:sig w:usb0="00002001" w:usb1="00000000" w:usb2="00000000" w:usb3="00000000" w:csb0="00000040" w:csb1="00000000"/>
  </w:font>
  <w:font w:name="B Homa">
    <w:panose1 w:val="00000400000000000000"/>
    <w:charset w:val="B2"/>
    <w:family w:val="auto"/>
    <w:pitch w:val="variable"/>
    <w:sig w:usb0="00002001" w:usb1="80000000" w:usb2="00000008" w:usb3="00000000" w:csb0="00000040" w:csb1="00000000"/>
  </w:font>
  <w:font w:name="Homa">
    <w:altName w:val="Courier New"/>
    <w:panose1 w:val="00000400000000000000"/>
    <w:charset w:val="B2"/>
    <w:family w:val="auto"/>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1663752"/>
      <w:docPartObj>
        <w:docPartGallery w:val="Page Numbers (Bottom of Page)"/>
        <w:docPartUnique/>
      </w:docPartObj>
    </w:sdtPr>
    <w:sdtEndPr>
      <w:rPr>
        <w:noProof/>
      </w:rPr>
    </w:sdtEndPr>
    <w:sdtContent>
      <w:p w14:paraId="38FA8219" w14:textId="55B1442C" w:rsidR="00A81EDA" w:rsidRDefault="00A81EDA">
        <w:pPr>
          <w:pStyle w:val="Footer"/>
          <w:jc w:val="center"/>
        </w:pPr>
        <w:r>
          <w:fldChar w:fldCharType="begin"/>
        </w:r>
        <w:r>
          <w:instrText xml:space="preserve"> PAGE   \* MERGEFORMAT </w:instrText>
        </w:r>
        <w:r>
          <w:fldChar w:fldCharType="separate"/>
        </w:r>
        <w:r w:rsidR="00FE04CA">
          <w:rPr>
            <w:noProof/>
            <w:rtl/>
          </w:rPr>
          <w:t>10</w:t>
        </w:r>
        <w:r>
          <w:rPr>
            <w:noProof/>
          </w:rPr>
          <w:fldChar w:fldCharType="end"/>
        </w:r>
      </w:p>
    </w:sdtContent>
  </w:sdt>
  <w:p w14:paraId="7D5DDB76" w14:textId="77777777" w:rsidR="00A81EDA" w:rsidRDefault="00A81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F54E6" w14:textId="77777777" w:rsidR="00A81EDA" w:rsidRDefault="00A81EDA" w:rsidP="00D96DA8">
    <w:pPr>
      <w:pStyle w:val="Footer"/>
      <w:jc w:val="center"/>
    </w:pPr>
  </w:p>
  <w:p w14:paraId="1938D2C6" w14:textId="77777777" w:rsidR="00A81EDA" w:rsidRDefault="00A8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FB685" w14:textId="77777777" w:rsidR="007010AE" w:rsidRPr="006B10D4" w:rsidRDefault="007010AE" w:rsidP="00E07D19">
      <w:pPr>
        <w:jc w:val="right"/>
        <w:rPr>
          <w:sz w:val="4"/>
          <w:szCs w:val="4"/>
        </w:rPr>
      </w:pPr>
      <w:r w:rsidRPr="006B10D4">
        <w:rPr>
          <w:sz w:val="4"/>
          <w:szCs w:val="4"/>
        </w:rPr>
        <w:separator/>
      </w:r>
    </w:p>
    <w:p w14:paraId="6C09C868" w14:textId="77777777" w:rsidR="007010AE" w:rsidRDefault="007010AE"/>
  </w:footnote>
  <w:footnote w:type="continuationSeparator" w:id="0">
    <w:p w14:paraId="752B93C2" w14:textId="77777777" w:rsidR="007010AE" w:rsidRDefault="007010AE">
      <w:r>
        <w:continuationSeparator/>
      </w:r>
    </w:p>
    <w:p w14:paraId="23D079C1" w14:textId="77777777" w:rsidR="007010AE" w:rsidRDefault="007010AE"/>
    <w:p w14:paraId="0FDBB9C2" w14:textId="77777777" w:rsidR="007010AE" w:rsidRDefault="007010AE"/>
  </w:footnote>
  <w:footnote w:id="1">
    <w:p w14:paraId="0DA4FED1"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Seizure detection </w:t>
      </w:r>
    </w:p>
  </w:footnote>
  <w:footnote w:id="2">
    <w:p w14:paraId="0DD04629" w14:textId="77777777" w:rsidR="00DB4AA3" w:rsidRDefault="00DB4AA3" w:rsidP="00DB4AA3">
      <w:pPr>
        <w:pStyle w:val="FootnoteText"/>
        <w:bidi w:val="0"/>
        <w:rPr>
          <w:lang w:bidi="fa-IR"/>
        </w:rPr>
      </w:pPr>
      <w:r>
        <w:rPr>
          <w:rStyle w:val="FootnoteReference"/>
        </w:rPr>
        <w:footnoteRef/>
      </w:r>
      <w:r>
        <w:rPr>
          <w:rtl/>
        </w:rPr>
        <w:t xml:space="preserve"> </w:t>
      </w:r>
      <w:r>
        <w:rPr>
          <w:lang w:bidi="fa-IR"/>
        </w:rPr>
        <w:t xml:space="preserve"> Fuzzy Synchronization Likelihood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68BB5" w14:textId="77777777" w:rsidR="00A81EDA" w:rsidRDefault="00A81EDA" w:rsidP="00D96DA8">
    <w:pPr>
      <w:pStyle w:val="Header"/>
      <w:jc w:val="right"/>
    </w:pPr>
  </w:p>
  <w:p w14:paraId="764A7152" w14:textId="77777777" w:rsidR="00A81EDA" w:rsidRDefault="00A81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3001" w14:textId="77777777" w:rsidR="00A81EDA" w:rsidRDefault="00A81E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0612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8092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1CFD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301E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47C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F476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167B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87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F6B3440"/>
    <w:multiLevelType w:val="multilevel"/>
    <w:tmpl w:val="9FDAE75A"/>
    <w:styleLink w:val="mine"/>
    <w:lvl w:ilvl="0">
      <w:start w:val="1"/>
      <w:numFmt w:val="none"/>
      <w:lvlText w:val="%1"/>
      <w:lvlJc w:val="left"/>
      <w:pPr>
        <w:ind w:left="432" w:hanging="432"/>
      </w:pPr>
      <w:rPr>
        <w:rFonts w:ascii="Times New Roman" w:hAnsi="Times New Roman" w:cs="Times New Roman" w:hint="default"/>
        <w:color w:val="auto"/>
      </w:rPr>
    </w:lvl>
    <w:lvl w:ilvl="1">
      <w:start w:val="1"/>
      <w:numFmt w:val="decimal"/>
      <w:lvlText w:val="%1.%2    Heading"/>
      <w:lvlJc w:val="left"/>
      <w:pPr>
        <w:ind w:left="576" w:hanging="576"/>
      </w:pPr>
      <w:rPr>
        <w:rFonts w:asciiTheme="majorHAnsi" w:hAnsiTheme="majorHAnsi" w:cstheme="majorBidi"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EEE54BA"/>
    <w:multiLevelType w:val="hybridMultilevel"/>
    <w:tmpl w:val="7200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47903"/>
    <w:multiLevelType w:val="hybridMultilevel"/>
    <w:tmpl w:val="99F4907C"/>
    <w:lvl w:ilvl="0" w:tplc="577A617C">
      <w:start w:val="1"/>
      <w:numFmt w:val="decimal"/>
      <w:pStyle w:val="EndNote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9024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36B4AF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0151E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07F00D8"/>
    <w:multiLevelType w:val="hybridMultilevel"/>
    <w:tmpl w:val="77C424DA"/>
    <w:lvl w:ilvl="0" w:tplc="1E68CC18">
      <w:start w:val="1"/>
      <w:numFmt w:val="decimal"/>
      <w:pStyle w:val="ListNumber"/>
      <w:lvlText w:val="%1."/>
      <w:lvlJc w:val="left"/>
      <w:pPr>
        <w:tabs>
          <w:tab w:val="num" w:pos="360"/>
        </w:tabs>
        <w:ind w:left="360" w:hanging="360"/>
      </w:pPr>
      <w:rPr>
        <w:rFonts w:hint="default"/>
        <w:color w:val="auto"/>
        <w:sz w:val="20"/>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7B337C"/>
    <w:multiLevelType w:val="hybridMultilevel"/>
    <w:tmpl w:val="422E6616"/>
    <w:lvl w:ilvl="0" w:tplc="AFCCCDEC">
      <w:start w:val="1"/>
      <w:numFmt w:val="bullet"/>
      <w:pStyle w:val="ListBullet"/>
      <w:lvlText w:val="-"/>
      <w:lvlJc w:val="left"/>
      <w:pPr>
        <w:tabs>
          <w:tab w:val="num" w:pos="1287"/>
        </w:tabs>
        <w:ind w:left="1287" w:hanging="360"/>
      </w:pPr>
      <w:rPr>
        <w:rFonts w:ascii="Times New Roman" w:eastAsia="Times New Roman" w:hAnsi="Times New Roman" w:cs="Times New Roman" w:hint="default"/>
        <w:sz w:val="20"/>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5A1055C3"/>
    <w:multiLevelType w:val="multilevel"/>
    <w:tmpl w:val="127C7DEA"/>
    <w:lvl w:ilvl="0">
      <w:start w:val="1"/>
      <w:numFmt w:val="decimal"/>
      <w:pStyle w:val="Heading1"/>
      <w:suff w:val="space"/>
      <w:lvlText w:val="%1 - "/>
      <w:lvlJc w:val="left"/>
      <w:pPr>
        <w:ind w:left="432" w:hanging="432"/>
      </w:pPr>
      <w:rPr>
        <w:rFonts w:hint="default"/>
        <w:lang w:val="en-US" w:bidi="fa-IR"/>
      </w:rPr>
    </w:lvl>
    <w:lvl w:ilvl="1">
      <w:start w:val="1"/>
      <w:numFmt w:val="decimal"/>
      <w:pStyle w:val="Heading2"/>
      <w:suff w:val="space"/>
      <w:lvlText w:val="%1-%2- "/>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9E7701"/>
    <w:multiLevelType w:val="hybridMultilevel"/>
    <w:tmpl w:val="38A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610F7"/>
    <w:multiLevelType w:val="hybridMultilevel"/>
    <w:tmpl w:val="B4385D3A"/>
    <w:lvl w:ilvl="0" w:tplc="D4DCAFA0">
      <w:start w:val="1"/>
      <w:numFmt w:val="bullet"/>
      <w:pStyle w:val="Table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 w:numId="9">
    <w:abstractNumId w:val="7"/>
  </w:num>
  <w:num w:numId="10">
    <w:abstractNumId w:val="13"/>
  </w:num>
  <w:num w:numId="11">
    <w:abstractNumId w:val="11"/>
  </w:num>
  <w:num w:numId="12">
    <w:abstractNumId w:val="12"/>
  </w:num>
  <w:num w:numId="13">
    <w:abstractNumId w:val="15"/>
  </w:num>
  <w:num w:numId="14">
    <w:abstractNumId w:val="14"/>
  </w:num>
  <w:num w:numId="15">
    <w:abstractNumId w:val="18"/>
  </w:num>
  <w:num w:numId="16">
    <w:abstractNumId w:val="8"/>
  </w:num>
  <w:num w:numId="17">
    <w:abstractNumId w:val="14"/>
    <w:lvlOverride w:ilvl="0">
      <w:startOverride w:val="1"/>
    </w:lvlOverride>
  </w:num>
  <w:num w:numId="18">
    <w:abstractNumId w:val="9"/>
  </w:num>
  <w:num w:numId="19">
    <w:abstractNumId w:val="17"/>
  </w:num>
  <w:num w:numId="20">
    <w:abstractNumId w:val="14"/>
    <w:lvlOverride w:ilvl="0">
      <w:startOverride w:val="1"/>
    </w:lvlOverride>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mine&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ef0sxzfj2v0e2e5vzppfv9od5rpx0ez9zvz&quot;&gt;target test generator&lt;record-ids&gt;&lt;item&gt;3274&lt;/item&gt;&lt;item&gt;3280&lt;/item&gt;&lt;item&gt;3287&lt;/item&gt;&lt;item&gt;3288&lt;/item&gt;&lt;item&gt;3289&lt;/item&gt;&lt;item&gt;3290&lt;/item&gt;&lt;item&gt;3291&lt;/item&gt;&lt;item&gt;3312&lt;/item&gt;&lt;item&gt;4326&lt;/item&gt;&lt;item&gt;4327&lt;/item&gt;&lt;item&gt;6610&lt;/item&gt;&lt;item&gt;6613&lt;/item&gt;&lt;item&gt;6615&lt;/item&gt;&lt;item&gt;6619&lt;/item&gt;&lt;item&gt;6622&lt;/item&gt;&lt;item&gt;6630&lt;/item&gt;&lt;item&gt;6718&lt;/item&gt;&lt;item&gt;6741&lt;/item&gt;&lt;item&gt;6757&lt;/item&gt;&lt;item&gt;6759&lt;/item&gt;&lt;item&gt;6760&lt;/item&gt;&lt;item&gt;6762&lt;/item&gt;&lt;item&gt;6765&lt;/item&gt;&lt;item&gt;6771&lt;/item&gt;&lt;item&gt;6777&lt;/item&gt;&lt;item&gt;6778&lt;/item&gt;&lt;item&gt;6779&lt;/item&gt;&lt;item&gt;6780&lt;/item&gt;&lt;item&gt;6781&lt;/item&gt;&lt;item&gt;6782&lt;/item&gt;&lt;item&gt;6785&lt;/item&gt;&lt;item&gt;6786&lt;/item&gt;&lt;item&gt;6791&lt;/item&gt;&lt;item&gt;6793&lt;/item&gt;&lt;item&gt;6794&lt;/item&gt;&lt;item&gt;6795&lt;/item&gt;&lt;item&gt;6796&lt;/item&gt;&lt;item&gt;9072&lt;/item&gt;&lt;item&gt;9098&lt;/item&gt;&lt;item&gt;9104&lt;/item&gt;&lt;item&gt;9105&lt;/item&gt;&lt;item&gt;9108&lt;/item&gt;&lt;item&gt;9109&lt;/item&gt;&lt;item&gt;9110&lt;/item&gt;&lt;item&gt;9123&lt;/item&gt;&lt;item&gt;9124&lt;/item&gt;&lt;item&gt;10301&lt;/item&gt;&lt;item&gt;10302&lt;/item&gt;&lt;item&gt;10303&lt;/item&gt;&lt;item&gt;10304&lt;/item&gt;&lt;item&gt;10306&lt;/item&gt;&lt;item&gt;12581&lt;/item&gt;&lt;/record-ids&gt;&lt;/item&gt;&lt;/Libraries&gt;"/>
  </w:docVars>
  <w:rsids>
    <w:rsidRoot w:val="007F6802"/>
    <w:rsid w:val="00000396"/>
    <w:rsid w:val="00000B5E"/>
    <w:rsid w:val="00001567"/>
    <w:rsid w:val="0000190E"/>
    <w:rsid w:val="00001F88"/>
    <w:rsid w:val="00002713"/>
    <w:rsid w:val="000040B2"/>
    <w:rsid w:val="00004C22"/>
    <w:rsid w:val="000056A0"/>
    <w:rsid w:val="000057CE"/>
    <w:rsid w:val="0000657A"/>
    <w:rsid w:val="00006C4E"/>
    <w:rsid w:val="00006DFE"/>
    <w:rsid w:val="00006E16"/>
    <w:rsid w:val="00010437"/>
    <w:rsid w:val="00012271"/>
    <w:rsid w:val="00012C49"/>
    <w:rsid w:val="0001347F"/>
    <w:rsid w:val="00014CB1"/>
    <w:rsid w:val="00015375"/>
    <w:rsid w:val="00016BB3"/>
    <w:rsid w:val="00016FB0"/>
    <w:rsid w:val="000216A9"/>
    <w:rsid w:val="00021D1D"/>
    <w:rsid w:val="000232F5"/>
    <w:rsid w:val="00024D9F"/>
    <w:rsid w:val="00026636"/>
    <w:rsid w:val="00026BD5"/>
    <w:rsid w:val="00031404"/>
    <w:rsid w:val="0003379B"/>
    <w:rsid w:val="00033B6A"/>
    <w:rsid w:val="00034365"/>
    <w:rsid w:val="00034ED1"/>
    <w:rsid w:val="00035BC1"/>
    <w:rsid w:val="00036817"/>
    <w:rsid w:val="00037015"/>
    <w:rsid w:val="000410D2"/>
    <w:rsid w:val="000412C8"/>
    <w:rsid w:val="000427C2"/>
    <w:rsid w:val="00043B2D"/>
    <w:rsid w:val="00044766"/>
    <w:rsid w:val="00044BD5"/>
    <w:rsid w:val="00045B10"/>
    <w:rsid w:val="00045FDB"/>
    <w:rsid w:val="000473DB"/>
    <w:rsid w:val="0004745C"/>
    <w:rsid w:val="00047942"/>
    <w:rsid w:val="000507E5"/>
    <w:rsid w:val="00050DA5"/>
    <w:rsid w:val="00054EE7"/>
    <w:rsid w:val="0005587A"/>
    <w:rsid w:val="00055B4A"/>
    <w:rsid w:val="00055B98"/>
    <w:rsid w:val="00055CE0"/>
    <w:rsid w:val="000564F7"/>
    <w:rsid w:val="000568F6"/>
    <w:rsid w:val="00057F25"/>
    <w:rsid w:val="00060FAB"/>
    <w:rsid w:val="0006344C"/>
    <w:rsid w:val="0006360A"/>
    <w:rsid w:val="00063FE9"/>
    <w:rsid w:val="0006410D"/>
    <w:rsid w:val="00064165"/>
    <w:rsid w:val="00064E61"/>
    <w:rsid w:val="00064F6C"/>
    <w:rsid w:val="00065638"/>
    <w:rsid w:val="00065935"/>
    <w:rsid w:val="00067DB3"/>
    <w:rsid w:val="00067F47"/>
    <w:rsid w:val="0007059A"/>
    <w:rsid w:val="0007083F"/>
    <w:rsid w:val="000727E4"/>
    <w:rsid w:val="00073036"/>
    <w:rsid w:val="000735E9"/>
    <w:rsid w:val="00073667"/>
    <w:rsid w:val="00073AFD"/>
    <w:rsid w:val="00073C41"/>
    <w:rsid w:val="00074413"/>
    <w:rsid w:val="0007524C"/>
    <w:rsid w:val="000754FA"/>
    <w:rsid w:val="000757A8"/>
    <w:rsid w:val="00075BB1"/>
    <w:rsid w:val="00077410"/>
    <w:rsid w:val="00080592"/>
    <w:rsid w:val="00080C18"/>
    <w:rsid w:val="00081166"/>
    <w:rsid w:val="000814D5"/>
    <w:rsid w:val="00081643"/>
    <w:rsid w:val="00081E2F"/>
    <w:rsid w:val="0008274B"/>
    <w:rsid w:val="0008285B"/>
    <w:rsid w:val="000829C7"/>
    <w:rsid w:val="00083012"/>
    <w:rsid w:val="000833AD"/>
    <w:rsid w:val="00083880"/>
    <w:rsid w:val="00083CA8"/>
    <w:rsid w:val="00084DCE"/>
    <w:rsid w:val="00084EDF"/>
    <w:rsid w:val="0008537E"/>
    <w:rsid w:val="00086BAC"/>
    <w:rsid w:val="0008718C"/>
    <w:rsid w:val="00090C4B"/>
    <w:rsid w:val="00090E4C"/>
    <w:rsid w:val="00091756"/>
    <w:rsid w:val="00092348"/>
    <w:rsid w:val="00092D16"/>
    <w:rsid w:val="000938ED"/>
    <w:rsid w:val="00093DFA"/>
    <w:rsid w:val="000942C5"/>
    <w:rsid w:val="000943FE"/>
    <w:rsid w:val="00094480"/>
    <w:rsid w:val="00094FF9"/>
    <w:rsid w:val="00096811"/>
    <w:rsid w:val="000970A5"/>
    <w:rsid w:val="000A023F"/>
    <w:rsid w:val="000A05D8"/>
    <w:rsid w:val="000A0C08"/>
    <w:rsid w:val="000A0C8F"/>
    <w:rsid w:val="000A108E"/>
    <w:rsid w:val="000A1346"/>
    <w:rsid w:val="000A52FE"/>
    <w:rsid w:val="000A55E5"/>
    <w:rsid w:val="000A5750"/>
    <w:rsid w:val="000A58DF"/>
    <w:rsid w:val="000A5F77"/>
    <w:rsid w:val="000B0D7C"/>
    <w:rsid w:val="000B1E89"/>
    <w:rsid w:val="000B25C7"/>
    <w:rsid w:val="000B26A2"/>
    <w:rsid w:val="000B2E6E"/>
    <w:rsid w:val="000B338E"/>
    <w:rsid w:val="000B4201"/>
    <w:rsid w:val="000B4432"/>
    <w:rsid w:val="000B7128"/>
    <w:rsid w:val="000B7EA9"/>
    <w:rsid w:val="000C0403"/>
    <w:rsid w:val="000C1BCF"/>
    <w:rsid w:val="000C1D0C"/>
    <w:rsid w:val="000C1D61"/>
    <w:rsid w:val="000C22B1"/>
    <w:rsid w:val="000C258A"/>
    <w:rsid w:val="000C2ACE"/>
    <w:rsid w:val="000C3004"/>
    <w:rsid w:val="000C3B67"/>
    <w:rsid w:val="000C592F"/>
    <w:rsid w:val="000C5FA6"/>
    <w:rsid w:val="000C7FDA"/>
    <w:rsid w:val="000D05A1"/>
    <w:rsid w:val="000D19DF"/>
    <w:rsid w:val="000D1EC6"/>
    <w:rsid w:val="000D1F34"/>
    <w:rsid w:val="000D28B5"/>
    <w:rsid w:val="000D2F59"/>
    <w:rsid w:val="000D36AB"/>
    <w:rsid w:val="000D3F45"/>
    <w:rsid w:val="000D42E7"/>
    <w:rsid w:val="000D4C47"/>
    <w:rsid w:val="000D4E7C"/>
    <w:rsid w:val="000D75F0"/>
    <w:rsid w:val="000E0CF5"/>
    <w:rsid w:val="000E110E"/>
    <w:rsid w:val="000E2F87"/>
    <w:rsid w:val="000E323B"/>
    <w:rsid w:val="000E4909"/>
    <w:rsid w:val="000E50D0"/>
    <w:rsid w:val="000E52B7"/>
    <w:rsid w:val="000E60FB"/>
    <w:rsid w:val="000E693E"/>
    <w:rsid w:val="000E6D83"/>
    <w:rsid w:val="000F0FAA"/>
    <w:rsid w:val="000F22B6"/>
    <w:rsid w:val="000F38B1"/>
    <w:rsid w:val="000F3A0D"/>
    <w:rsid w:val="000F5E21"/>
    <w:rsid w:val="00100978"/>
    <w:rsid w:val="00101146"/>
    <w:rsid w:val="00102088"/>
    <w:rsid w:val="001032FE"/>
    <w:rsid w:val="0010385B"/>
    <w:rsid w:val="00104211"/>
    <w:rsid w:val="00104EA1"/>
    <w:rsid w:val="00105388"/>
    <w:rsid w:val="001057E9"/>
    <w:rsid w:val="00105A01"/>
    <w:rsid w:val="001060EA"/>
    <w:rsid w:val="001069FD"/>
    <w:rsid w:val="00110EB6"/>
    <w:rsid w:val="0011127D"/>
    <w:rsid w:val="00112238"/>
    <w:rsid w:val="00112F2F"/>
    <w:rsid w:val="0011738E"/>
    <w:rsid w:val="0011767C"/>
    <w:rsid w:val="00124CC0"/>
    <w:rsid w:val="00124E6B"/>
    <w:rsid w:val="00125FE5"/>
    <w:rsid w:val="0012619F"/>
    <w:rsid w:val="00126A98"/>
    <w:rsid w:val="00127519"/>
    <w:rsid w:val="00130D4B"/>
    <w:rsid w:val="001322B7"/>
    <w:rsid w:val="00132367"/>
    <w:rsid w:val="0013253D"/>
    <w:rsid w:val="0013287F"/>
    <w:rsid w:val="00132F47"/>
    <w:rsid w:val="001344C5"/>
    <w:rsid w:val="00134D12"/>
    <w:rsid w:val="00135BAA"/>
    <w:rsid w:val="0014300E"/>
    <w:rsid w:val="0014357C"/>
    <w:rsid w:val="00145774"/>
    <w:rsid w:val="001459B8"/>
    <w:rsid w:val="0014762C"/>
    <w:rsid w:val="00147C62"/>
    <w:rsid w:val="00150C26"/>
    <w:rsid w:val="00151996"/>
    <w:rsid w:val="00151A4E"/>
    <w:rsid w:val="00151E8F"/>
    <w:rsid w:val="0015224E"/>
    <w:rsid w:val="00154570"/>
    <w:rsid w:val="00155337"/>
    <w:rsid w:val="00157DF5"/>
    <w:rsid w:val="0016178B"/>
    <w:rsid w:val="00161FD7"/>
    <w:rsid w:val="0016233E"/>
    <w:rsid w:val="001627CE"/>
    <w:rsid w:val="00163C6C"/>
    <w:rsid w:val="0016482A"/>
    <w:rsid w:val="00165A19"/>
    <w:rsid w:val="0016667F"/>
    <w:rsid w:val="00166D9D"/>
    <w:rsid w:val="00167F20"/>
    <w:rsid w:val="0017037C"/>
    <w:rsid w:val="00171AD1"/>
    <w:rsid w:val="00173274"/>
    <w:rsid w:val="0017408F"/>
    <w:rsid w:val="001749E4"/>
    <w:rsid w:val="0017621A"/>
    <w:rsid w:val="00176535"/>
    <w:rsid w:val="001773B4"/>
    <w:rsid w:val="00177B98"/>
    <w:rsid w:val="00180E0A"/>
    <w:rsid w:val="00180FE1"/>
    <w:rsid w:val="00181B97"/>
    <w:rsid w:val="00182A7D"/>
    <w:rsid w:val="00182B59"/>
    <w:rsid w:val="00182E58"/>
    <w:rsid w:val="00183611"/>
    <w:rsid w:val="00184B1B"/>
    <w:rsid w:val="00185F1A"/>
    <w:rsid w:val="00185F77"/>
    <w:rsid w:val="00186024"/>
    <w:rsid w:val="001873AD"/>
    <w:rsid w:val="001903C1"/>
    <w:rsid w:val="001906ED"/>
    <w:rsid w:val="00191A36"/>
    <w:rsid w:val="00193647"/>
    <w:rsid w:val="00195031"/>
    <w:rsid w:val="001950FD"/>
    <w:rsid w:val="001956BA"/>
    <w:rsid w:val="001971C0"/>
    <w:rsid w:val="0019725A"/>
    <w:rsid w:val="00197580"/>
    <w:rsid w:val="00197948"/>
    <w:rsid w:val="00197CAF"/>
    <w:rsid w:val="001A16AF"/>
    <w:rsid w:val="001A1D20"/>
    <w:rsid w:val="001A27C0"/>
    <w:rsid w:val="001A30B6"/>
    <w:rsid w:val="001A3881"/>
    <w:rsid w:val="001A5CB0"/>
    <w:rsid w:val="001A618F"/>
    <w:rsid w:val="001A619C"/>
    <w:rsid w:val="001A69F1"/>
    <w:rsid w:val="001B0BB3"/>
    <w:rsid w:val="001B11AD"/>
    <w:rsid w:val="001B1923"/>
    <w:rsid w:val="001B1B8F"/>
    <w:rsid w:val="001B1F58"/>
    <w:rsid w:val="001B2235"/>
    <w:rsid w:val="001B354E"/>
    <w:rsid w:val="001B44CD"/>
    <w:rsid w:val="001B44DB"/>
    <w:rsid w:val="001B6D63"/>
    <w:rsid w:val="001B7C8D"/>
    <w:rsid w:val="001B7DD9"/>
    <w:rsid w:val="001C038A"/>
    <w:rsid w:val="001C18B8"/>
    <w:rsid w:val="001C1D81"/>
    <w:rsid w:val="001C2B1E"/>
    <w:rsid w:val="001C3226"/>
    <w:rsid w:val="001C3A3A"/>
    <w:rsid w:val="001C4C38"/>
    <w:rsid w:val="001C5A89"/>
    <w:rsid w:val="001C76C2"/>
    <w:rsid w:val="001C7E32"/>
    <w:rsid w:val="001C7EA7"/>
    <w:rsid w:val="001D0D00"/>
    <w:rsid w:val="001D0FA5"/>
    <w:rsid w:val="001D1C80"/>
    <w:rsid w:val="001D2A61"/>
    <w:rsid w:val="001D31DE"/>
    <w:rsid w:val="001D3574"/>
    <w:rsid w:val="001D367D"/>
    <w:rsid w:val="001D38CF"/>
    <w:rsid w:val="001D3968"/>
    <w:rsid w:val="001D4509"/>
    <w:rsid w:val="001D47EC"/>
    <w:rsid w:val="001D4CDE"/>
    <w:rsid w:val="001D5B26"/>
    <w:rsid w:val="001D5BFA"/>
    <w:rsid w:val="001D7010"/>
    <w:rsid w:val="001E0A48"/>
    <w:rsid w:val="001E0FCF"/>
    <w:rsid w:val="001E5E89"/>
    <w:rsid w:val="001E6A00"/>
    <w:rsid w:val="001E6C31"/>
    <w:rsid w:val="001E6E0F"/>
    <w:rsid w:val="001E6FFE"/>
    <w:rsid w:val="001E7677"/>
    <w:rsid w:val="001E7E39"/>
    <w:rsid w:val="001F0143"/>
    <w:rsid w:val="001F0EB3"/>
    <w:rsid w:val="001F2146"/>
    <w:rsid w:val="001F2265"/>
    <w:rsid w:val="001F2F5D"/>
    <w:rsid w:val="001F34C7"/>
    <w:rsid w:val="001F3E80"/>
    <w:rsid w:val="001F5618"/>
    <w:rsid w:val="001F59A6"/>
    <w:rsid w:val="001F5A5E"/>
    <w:rsid w:val="001F5BE4"/>
    <w:rsid w:val="001F646C"/>
    <w:rsid w:val="001F681E"/>
    <w:rsid w:val="001F69E0"/>
    <w:rsid w:val="001F735B"/>
    <w:rsid w:val="00200A1B"/>
    <w:rsid w:val="0020116B"/>
    <w:rsid w:val="00201269"/>
    <w:rsid w:val="00201D7F"/>
    <w:rsid w:val="00204690"/>
    <w:rsid w:val="002069EE"/>
    <w:rsid w:val="0020732B"/>
    <w:rsid w:val="002100B1"/>
    <w:rsid w:val="002116C1"/>
    <w:rsid w:val="002119CF"/>
    <w:rsid w:val="00211B75"/>
    <w:rsid w:val="0021245F"/>
    <w:rsid w:val="0021347D"/>
    <w:rsid w:val="002138B7"/>
    <w:rsid w:val="00213EF2"/>
    <w:rsid w:val="002142D2"/>
    <w:rsid w:val="00214A00"/>
    <w:rsid w:val="00215038"/>
    <w:rsid w:val="002152EB"/>
    <w:rsid w:val="00217307"/>
    <w:rsid w:val="00217975"/>
    <w:rsid w:val="00217985"/>
    <w:rsid w:val="00217C16"/>
    <w:rsid w:val="0022026A"/>
    <w:rsid w:val="00220CD8"/>
    <w:rsid w:val="00220F42"/>
    <w:rsid w:val="002210A2"/>
    <w:rsid w:val="002220D8"/>
    <w:rsid w:val="00224E10"/>
    <w:rsid w:val="002254F5"/>
    <w:rsid w:val="00225716"/>
    <w:rsid w:val="002279B9"/>
    <w:rsid w:val="002303CB"/>
    <w:rsid w:val="00231310"/>
    <w:rsid w:val="00231F16"/>
    <w:rsid w:val="002330C7"/>
    <w:rsid w:val="002331A0"/>
    <w:rsid w:val="00234A8A"/>
    <w:rsid w:val="00235D47"/>
    <w:rsid w:val="002373CD"/>
    <w:rsid w:val="002406EF"/>
    <w:rsid w:val="00240ACA"/>
    <w:rsid w:val="00240B31"/>
    <w:rsid w:val="002410FA"/>
    <w:rsid w:val="00241890"/>
    <w:rsid w:val="00241B0F"/>
    <w:rsid w:val="00241F94"/>
    <w:rsid w:val="00242178"/>
    <w:rsid w:val="0024271E"/>
    <w:rsid w:val="002433BD"/>
    <w:rsid w:val="0024355E"/>
    <w:rsid w:val="002440CD"/>
    <w:rsid w:val="002462C5"/>
    <w:rsid w:val="00246D75"/>
    <w:rsid w:val="00247041"/>
    <w:rsid w:val="002470F4"/>
    <w:rsid w:val="0024741B"/>
    <w:rsid w:val="00247536"/>
    <w:rsid w:val="00250AA9"/>
    <w:rsid w:val="00250B0F"/>
    <w:rsid w:val="0025116C"/>
    <w:rsid w:val="002520D0"/>
    <w:rsid w:val="0025362D"/>
    <w:rsid w:val="00253B11"/>
    <w:rsid w:val="0025462B"/>
    <w:rsid w:val="00254FC5"/>
    <w:rsid w:val="00255BA1"/>
    <w:rsid w:val="002562F9"/>
    <w:rsid w:val="0025633F"/>
    <w:rsid w:val="00256613"/>
    <w:rsid w:val="00257302"/>
    <w:rsid w:val="002576BF"/>
    <w:rsid w:val="002601B8"/>
    <w:rsid w:val="00261A01"/>
    <w:rsid w:val="00261C89"/>
    <w:rsid w:val="0026396C"/>
    <w:rsid w:val="00264123"/>
    <w:rsid w:val="0026426A"/>
    <w:rsid w:val="00264FA7"/>
    <w:rsid w:val="00265048"/>
    <w:rsid w:val="002651E7"/>
    <w:rsid w:val="00265AAC"/>
    <w:rsid w:val="00266872"/>
    <w:rsid w:val="0027009C"/>
    <w:rsid w:val="002703CD"/>
    <w:rsid w:val="002719F7"/>
    <w:rsid w:val="0027360E"/>
    <w:rsid w:val="00273A65"/>
    <w:rsid w:val="00273E5A"/>
    <w:rsid w:val="0027466D"/>
    <w:rsid w:val="00275C4F"/>
    <w:rsid w:val="00275FF3"/>
    <w:rsid w:val="00280021"/>
    <w:rsid w:val="00281DDD"/>
    <w:rsid w:val="00282893"/>
    <w:rsid w:val="0028296A"/>
    <w:rsid w:val="00283346"/>
    <w:rsid w:val="00283AA5"/>
    <w:rsid w:val="002842A8"/>
    <w:rsid w:val="002850FB"/>
    <w:rsid w:val="00285211"/>
    <w:rsid w:val="00286351"/>
    <w:rsid w:val="00286E56"/>
    <w:rsid w:val="002876A6"/>
    <w:rsid w:val="00287EBE"/>
    <w:rsid w:val="00290FF0"/>
    <w:rsid w:val="0029208C"/>
    <w:rsid w:val="00292143"/>
    <w:rsid w:val="00293646"/>
    <w:rsid w:val="00293B54"/>
    <w:rsid w:val="00293C9C"/>
    <w:rsid w:val="00296108"/>
    <w:rsid w:val="002968E7"/>
    <w:rsid w:val="00296B80"/>
    <w:rsid w:val="002A045C"/>
    <w:rsid w:val="002A0EC2"/>
    <w:rsid w:val="002A1814"/>
    <w:rsid w:val="002A2129"/>
    <w:rsid w:val="002A34C1"/>
    <w:rsid w:val="002A7329"/>
    <w:rsid w:val="002A75FF"/>
    <w:rsid w:val="002B15F3"/>
    <w:rsid w:val="002B19C6"/>
    <w:rsid w:val="002B1DB3"/>
    <w:rsid w:val="002B3A06"/>
    <w:rsid w:val="002B3E74"/>
    <w:rsid w:val="002B4347"/>
    <w:rsid w:val="002B4480"/>
    <w:rsid w:val="002B4544"/>
    <w:rsid w:val="002B4C17"/>
    <w:rsid w:val="002B4DD4"/>
    <w:rsid w:val="002B5704"/>
    <w:rsid w:val="002B66B5"/>
    <w:rsid w:val="002B7247"/>
    <w:rsid w:val="002B7525"/>
    <w:rsid w:val="002B78A9"/>
    <w:rsid w:val="002B7902"/>
    <w:rsid w:val="002B7F85"/>
    <w:rsid w:val="002C01C8"/>
    <w:rsid w:val="002C02CE"/>
    <w:rsid w:val="002C0410"/>
    <w:rsid w:val="002C0A29"/>
    <w:rsid w:val="002C0E06"/>
    <w:rsid w:val="002C1416"/>
    <w:rsid w:val="002C1850"/>
    <w:rsid w:val="002C1B2A"/>
    <w:rsid w:val="002C236C"/>
    <w:rsid w:val="002C24FC"/>
    <w:rsid w:val="002C438A"/>
    <w:rsid w:val="002C49C1"/>
    <w:rsid w:val="002C4E18"/>
    <w:rsid w:val="002C4EC2"/>
    <w:rsid w:val="002C50E0"/>
    <w:rsid w:val="002C5195"/>
    <w:rsid w:val="002C5FDE"/>
    <w:rsid w:val="002D054B"/>
    <w:rsid w:val="002D08B5"/>
    <w:rsid w:val="002D120A"/>
    <w:rsid w:val="002D166E"/>
    <w:rsid w:val="002D174F"/>
    <w:rsid w:val="002D21AF"/>
    <w:rsid w:val="002D3BF4"/>
    <w:rsid w:val="002D44B8"/>
    <w:rsid w:val="002D5D20"/>
    <w:rsid w:val="002D7940"/>
    <w:rsid w:val="002E056D"/>
    <w:rsid w:val="002E170C"/>
    <w:rsid w:val="002E1B55"/>
    <w:rsid w:val="002E1D92"/>
    <w:rsid w:val="002E2859"/>
    <w:rsid w:val="002E2C47"/>
    <w:rsid w:val="002E2E0D"/>
    <w:rsid w:val="002E37D8"/>
    <w:rsid w:val="002E3D86"/>
    <w:rsid w:val="002E4697"/>
    <w:rsid w:val="002E4C27"/>
    <w:rsid w:val="002E4E93"/>
    <w:rsid w:val="002E521A"/>
    <w:rsid w:val="002E6314"/>
    <w:rsid w:val="002E7307"/>
    <w:rsid w:val="002E769C"/>
    <w:rsid w:val="002E7C5C"/>
    <w:rsid w:val="002F1216"/>
    <w:rsid w:val="002F15EA"/>
    <w:rsid w:val="002F1CD4"/>
    <w:rsid w:val="002F3FEB"/>
    <w:rsid w:val="002F437A"/>
    <w:rsid w:val="002F4B57"/>
    <w:rsid w:val="002F4E48"/>
    <w:rsid w:val="002F673E"/>
    <w:rsid w:val="002F7A65"/>
    <w:rsid w:val="002F7ADD"/>
    <w:rsid w:val="00300C3B"/>
    <w:rsid w:val="0030182C"/>
    <w:rsid w:val="00302D05"/>
    <w:rsid w:val="00303434"/>
    <w:rsid w:val="0030393D"/>
    <w:rsid w:val="003041F5"/>
    <w:rsid w:val="003047E1"/>
    <w:rsid w:val="00304AB6"/>
    <w:rsid w:val="00304CDD"/>
    <w:rsid w:val="0030533F"/>
    <w:rsid w:val="0030602F"/>
    <w:rsid w:val="0030708B"/>
    <w:rsid w:val="00307D48"/>
    <w:rsid w:val="00310401"/>
    <w:rsid w:val="003119B1"/>
    <w:rsid w:val="00312C2F"/>
    <w:rsid w:val="00312DC1"/>
    <w:rsid w:val="0031351A"/>
    <w:rsid w:val="003139B0"/>
    <w:rsid w:val="003139BF"/>
    <w:rsid w:val="00314867"/>
    <w:rsid w:val="0031556B"/>
    <w:rsid w:val="0031643D"/>
    <w:rsid w:val="00316602"/>
    <w:rsid w:val="003166F2"/>
    <w:rsid w:val="003169AE"/>
    <w:rsid w:val="00316FC3"/>
    <w:rsid w:val="003170DF"/>
    <w:rsid w:val="00320410"/>
    <w:rsid w:val="00320CDF"/>
    <w:rsid w:val="00321A00"/>
    <w:rsid w:val="003237B1"/>
    <w:rsid w:val="00325144"/>
    <w:rsid w:val="00325A98"/>
    <w:rsid w:val="003268DF"/>
    <w:rsid w:val="0032786F"/>
    <w:rsid w:val="0033052B"/>
    <w:rsid w:val="00330991"/>
    <w:rsid w:val="003329B6"/>
    <w:rsid w:val="00333221"/>
    <w:rsid w:val="00333782"/>
    <w:rsid w:val="00335167"/>
    <w:rsid w:val="00335766"/>
    <w:rsid w:val="00335CB8"/>
    <w:rsid w:val="00336449"/>
    <w:rsid w:val="00336F44"/>
    <w:rsid w:val="0034038A"/>
    <w:rsid w:val="00343104"/>
    <w:rsid w:val="003433F4"/>
    <w:rsid w:val="00343741"/>
    <w:rsid w:val="00343EE5"/>
    <w:rsid w:val="00344464"/>
    <w:rsid w:val="003449D9"/>
    <w:rsid w:val="00344A0A"/>
    <w:rsid w:val="003452CF"/>
    <w:rsid w:val="00345590"/>
    <w:rsid w:val="00346692"/>
    <w:rsid w:val="003467F5"/>
    <w:rsid w:val="003476D4"/>
    <w:rsid w:val="00350BA3"/>
    <w:rsid w:val="003522DE"/>
    <w:rsid w:val="00352711"/>
    <w:rsid w:val="003527E9"/>
    <w:rsid w:val="00352F3B"/>
    <w:rsid w:val="00353B4B"/>
    <w:rsid w:val="0035589F"/>
    <w:rsid w:val="00356780"/>
    <w:rsid w:val="003567E9"/>
    <w:rsid w:val="00356A54"/>
    <w:rsid w:val="00360336"/>
    <w:rsid w:val="00360EDD"/>
    <w:rsid w:val="0036171A"/>
    <w:rsid w:val="003617EE"/>
    <w:rsid w:val="0036182E"/>
    <w:rsid w:val="003622AA"/>
    <w:rsid w:val="00362358"/>
    <w:rsid w:val="00362464"/>
    <w:rsid w:val="003645B9"/>
    <w:rsid w:val="00365A2B"/>
    <w:rsid w:val="00365EB0"/>
    <w:rsid w:val="003668F1"/>
    <w:rsid w:val="00366DF6"/>
    <w:rsid w:val="00366E67"/>
    <w:rsid w:val="00367656"/>
    <w:rsid w:val="00367803"/>
    <w:rsid w:val="003702DA"/>
    <w:rsid w:val="00371E83"/>
    <w:rsid w:val="003721F6"/>
    <w:rsid w:val="003722A6"/>
    <w:rsid w:val="003751B2"/>
    <w:rsid w:val="00375694"/>
    <w:rsid w:val="003757CD"/>
    <w:rsid w:val="003759BA"/>
    <w:rsid w:val="0037628E"/>
    <w:rsid w:val="0037711D"/>
    <w:rsid w:val="003812B1"/>
    <w:rsid w:val="003816E6"/>
    <w:rsid w:val="003818E0"/>
    <w:rsid w:val="003819EC"/>
    <w:rsid w:val="00382526"/>
    <w:rsid w:val="003827D7"/>
    <w:rsid w:val="0038393C"/>
    <w:rsid w:val="00383DB1"/>
    <w:rsid w:val="00384B22"/>
    <w:rsid w:val="00385822"/>
    <w:rsid w:val="00385828"/>
    <w:rsid w:val="0038593A"/>
    <w:rsid w:val="00386731"/>
    <w:rsid w:val="00386CB8"/>
    <w:rsid w:val="00387392"/>
    <w:rsid w:val="00387AED"/>
    <w:rsid w:val="00390BCF"/>
    <w:rsid w:val="00390D0B"/>
    <w:rsid w:val="003910B2"/>
    <w:rsid w:val="003918CF"/>
    <w:rsid w:val="00391E3C"/>
    <w:rsid w:val="00392EA4"/>
    <w:rsid w:val="003942EA"/>
    <w:rsid w:val="00394865"/>
    <w:rsid w:val="00397616"/>
    <w:rsid w:val="003A00A8"/>
    <w:rsid w:val="003A1160"/>
    <w:rsid w:val="003A1B00"/>
    <w:rsid w:val="003A2F4A"/>
    <w:rsid w:val="003A4CEE"/>
    <w:rsid w:val="003A5667"/>
    <w:rsid w:val="003A5907"/>
    <w:rsid w:val="003A669F"/>
    <w:rsid w:val="003B0607"/>
    <w:rsid w:val="003B1B52"/>
    <w:rsid w:val="003B24CC"/>
    <w:rsid w:val="003B27D6"/>
    <w:rsid w:val="003B332E"/>
    <w:rsid w:val="003B38C9"/>
    <w:rsid w:val="003B40D5"/>
    <w:rsid w:val="003B43D8"/>
    <w:rsid w:val="003C0896"/>
    <w:rsid w:val="003C0AD8"/>
    <w:rsid w:val="003C1817"/>
    <w:rsid w:val="003C1B05"/>
    <w:rsid w:val="003C2160"/>
    <w:rsid w:val="003C2A90"/>
    <w:rsid w:val="003C2EB1"/>
    <w:rsid w:val="003C33C3"/>
    <w:rsid w:val="003C37CA"/>
    <w:rsid w:val="003C3CC5"/>
    <w:rsid w:val="003C421A"/>
    <w:rsid w:val="003C4D82"/>
    <w:rsid w:val="003C53B6"/>
    <w:rsid w:val="003C589A"/>
    <w:rsid w:val="003C5E3B"/>
    <w:rsid w:val="003C5FFB"/>
    <w:rsid w:val="003C6427"/>
    <w:rsid w:val="003C66EC"/>
    <w:rsid w:val="003D11CF"/>
    <w:rsid w:val="003D1384"/>
    <w:rsid w:val="003D16D6"/>
    <w:rsid w:val="003D18BC"/>
    <w:rsid w:val="003D1CBC"/>
    <w:rsid w:val="003D1FDB"/>
    <w:rsid w:val="003D2593"/>
    <w:rsid w:val="003D2880"/>
    <w:rsid w:val="003D4C7C"/>
    <w:rsid w:val="003D4F05"/>
    <w:rsid w:val="003D70D0"/>
    <w:rsid w:val="003D7513"/>
    <w:rsid w:val="003E1487"/>
    <w:rsid w:val="003E2DC0"/>
    <w:rsid w:val="003E306B"/>
    <w:rsid w:val="003E5777"/>
    <w:rsid w:val="003E64BE"/>
    <w:rsid w:val="003E652E"/>
    <w:rsid w:val="003E65FE"/>
    <w:rsid w:val="003F021F"/>
    <w:rsid w:val="003F12D9"/>
    <w:rsid w:val="003F1E67"/>
    <w:rsid w:val="003F2E59"/>
    <w:rsid w:val="003F3CF6"/>
    <w:rsid w:val="003F3FDA"/>
    <w:rsid w:val="003F4455"/>
    <w:rsid w:val="003F4471"/>
    <w:rsid w:val="003F5766"/>
    <w:rsid w:val="003F5E78"/>
    <w:rsid w:val="003F65D8"/>
    <w:rsid w:val="003F73EF"/>
    <w:rsid w:val="003F7B63"/>
    <w:rsid w:val="003F7E1D"/>
    <w:rsid w:val="00400038"/>
    <w:rsid w:val="00400401"/>
    <w:rsid w:val="00401740"/>
    <w:rsid w:val="00401CA9"/>
    <w:rsid w:val="00401F62"/>
    <w:rsid w:val="004022C1"/>
    <w:rsid w:val="004038AA"/>
    <w:rsid w:val="00403ECE"/>
    <w:rsid w:val="004051A4"/>
    <w:rsid w:val="00406460"/>
    <w:rsid w:val="004065C7"/>
    <w:rsid w:val="00407FF7"/>
    <w:rsid w:val="00410FCB"/>
    <w:rsid w:val="0041158A"/>
    <w:rsid w:val="0041199A"/>
    <w:rsid w:val="00412244"/>
    <w:rsid w:val="00412CEF"/>
    <w:rsid w:val="00413352"/>
    <w:rsid w:val="00414A97"/>
    <w:rsid w:val="00414E0F"/>
    <w:rsid w:val="00416D41"/>
    <w:rsid w:val="00416E92"/>
    <w:rsid w:val="00417F65"/>
    <w:rsid w:val="00420B65"/>
    <w:rsid w:val="00420ED3"/>
    <w:rsid w:val="004225A1"/>
    <w:rsid w:val="00422A03"/>
    <w:rsid w:val="00423805"/>
    <w:rsid w:val="00423E0E"/>
    <w:rsid w:val="0042402C"/>
    <w:rsid w:val="0042453F"/>
    <w:rsid w:val="00424E14"/>
    <w:rsid w:val="004264E7"/>
    <w:rsid w:val="00426DB0"/>
    <w:rsid w:val="00427B2F"/>
    <w:rsid w:val="0043100D"/>
    <w:rsid w:val="0043194B"/>
    <w:rsid w:val="00431C13"/>
    <w:rsid w:val="00431E71"/>
    <w:rsid w:val="00432E4A"/>
    <w:rsid w:val="004338C3"/>
    <w:rsid w:val="00434B9D"/>
    <w:rsid w:val="004357D3"/>
    <w:rsid w:val="00436A81"/>
    <w:rsid w:val="00437D79"/>
    <w:rsid w:val="00440910"/>
    <w:rsid w:val="00440A5F"/>
    <w:rsid w:val="00441A07"/>
    <w:rsid w:val="00441B09"/>
    <w:rsid w:val="00442CA7"/>
    <w:rsid w:val="0044539F"/>
    <w:rsid w:val="00445E07"/>
    <w:rsid w:val="00450CAF"/>
    <w:rsid w:val="00450E70"/>
    <w:rsid w:val="0045138D"/>
    <w:rsid w:val="004516A7"/>
    <w:rsid w:val="004524D1"/>
    <w:rsid w:val="00452BC7"/>
    <w:rsid w:val="00452CDC"/>
    <w:rsid w:val="00452F0B"/>
    <w:rsid w:val="00452F26"/>
    <w:rsid w:val="004532FB"/>
    <w:rsid w:val="00453B38"/>
    <w:rsid w:val="0045428D"/>
    <w:rsid w:val="00454DF0"/>
    <w:rsid w:val="0045571D"/>
    <w:rsid w:val="00455EC8"/>
    <w:rsid w:val="00460F34"/>
    <w:rsid w:val="00461252"/>
    <w:rsid w:val="00461942"/>
    <w:rsid w:val="0046352A"/>
    <w:rsid w:val="004635CC"/>
    <w:rsid w:val="004636B7"/>
    <w:rsid w:val="004642D6"/>
    <w:rsid w:val="00465F35"/>
    <w:rsid w:val="0046725E"/>
    <w:rsid w:val="0046739A"/>
    <w:rsid w:val="00467F51"/>
    <w:rsid w:val="00470E5B"/>
    <w:rsid w:val="0047115E"/>
    <w:rsid w:val="00473045"/>
    <w:rsid w:val="00473125"/>
    <w:rsid w:val="0047334F"/>
    <w:rsid w:val="00473C86"/>
    <w:rsid w:val="00473E59"/>
    <w:rsid w:val="00475693"/>
    <w:rsid w:val="00477D3B"/>
    <w:rsid w:val="00481DC6"/>
    <w:rsid w:val="00483FBE"/>
    <w:rsid w:val="00484B3F"/>
    <w:rsid w:val="00484D2E"/>
    <w:rsid w:val="00485122"/>
    <w:rsid w:val="00487BA7"/>
    <w:rsid w:val="00491798"/>
    <w:rsid w:val="00491F36"/>
    <w:rsid w:val="0049219B"/>
    <w:rsid w:val="0049231D"/>
    <w:rsid w:val="004926CC"/>
    <w:rsid w:val="004939B3"/>
    <w:rsid w:val="00493D51"/>
    <w:rsid w:val="00494E12"/>
    <w:rsid w:val="0049516E"/>
    <w:rsid w:val="00495A9F"/>
    <w:rsid w:val="0049753E"/>
    <w:rsid w:val="0049787F"/>
    <w:rsid w:val="004A0E2E"/>
    <w:rsid w:val="004A17EA"/>
    <w:rsid w:val="004A1F69"/>
    <w:rsid w:val="004A27E6"/>
    <w:rsid w:val="004A2E0A"/>
    <w:rsid w:val="004A2EE3"/>
    <w:rsid w:val="004A2EF6"/>
    <w:rsid w:val="004A3D30"/>
    <w:rsid w:val="004A47BD"/>
    <w:rsid w:val="004A5361"/>
    <w:rsid w:val="004A6D88"/>
    <w:rsid w:val="004A7A81"/>
    <w:rsid w:val="004A7FAE"/>
    <w:rsid w:val="004B03BA"/>
    <w:rsid w:val="004B1798"/>
    <w:rsid w:val="004B1AC7"/>
    <w:rsid w:val="004B1B0B"/>
    <w:rsid w:val="004B2DDD"/>
    <w:rsid w:val="004B300E"/>
    <w:rsid w:val="004B3112"/>
    <w:rsid w:val="004B3152"/>
    <w:rsid w:val="004B3F94"/>
    <w:rsid w:val="004B423C"/>
    <w:rsid w:val="004B5F51"/>
    <w:rsid w:val="004B6188"/>
    <w:rsid w:val="004B6580"/>
    <w:rsid w:val="004B66D0"/>
    <w:rsid w:val="004B6E7B"/>
    <w:rsid w:val="004B736B"/>
    <w:rsid w:val="004B7C47"/>
    <w:rsid w:val="004C11F3"/>
    <w:rsid w:val="004C14D6"/>
    <w:rsid w:val="004C1C0F"/>
    <w:rsid w:val="004C3667"/>
    <w:rsid w:val="004C4429"/>
    <w:rsid w:val="004C4F4D"/>
    <w:rsid w:val="004C60B8"/>
    <w:rsid w:val="004C6663"/>
    <w:rsid w:val="004C677F"/>
    <w:rsid w:val="004C78E8"/>
    <w:rsid w:val="004D0345"/>
    <w:rsid w:val="004D1687"/>
    <w:rsid w:val="004D1F8A"/>
    <w:rsid w:val="004D2F69"/>
    <w:rsid w:val="004D5487"/>
    <w:rsid w:val="004D57B3"/>
    <w:rsid w:val="004D64BB"/>
    <w:rsid w:val="004D6EB0"/>
    <w:rsid w:val="004D6F27"/>
    <w:rsid w:val="004E00EC"/>
    <w:rsid w:val="004E12AB"/>
    <w:rsid w:val="004E14E6"/>
    <w:rsid w:val="004E1529"/>
    <w:rsid w:val="004E2458"/>
    <w:rsid w:val="004E32FE"/>
    <w:rsid w:val="004E45F1"/>
    <w:rsid w:val="004E5A28"/>
    <w:rsid w:val="004E69ED"/>
    <w:rsid w:val="004F0E69"/>
    <w:rsid w:val="004F16A0"/>
    <w:rsid w:val="004F214A"/>
    <w:rsid w:val="004F31D0"/>
    <w:rsid w:val="004F466D"/>
    <w:rsid w:val="004F58D9"/>
    <w:rsid w:val="005001F8"/>
    <w:rsid w:val="0050184B"/>
    <w:rsid w:val="005024EE"/>
    <w:rsid w:val="00502ED3"/>
    <w:rsid w:val="00505ACC"/>
    <w:rsid w:val="00506A19"/>
    <w:rsid w:val="005126CD"/>
    <w:rsid w:val="00513300"/>
    <w:rsid w:val="00514CB5"/>
    <w:rsid w:val="00516014"/>
    <w:rsid w:val="0051706C"/>
    <w:rsid w:val="005217CD"/>
    <w:rsid w:val="00523BCB"/>
    <w:rsid w:val="00523F78"/>
    <w:rsid w:val="00523FC3"/>
    <w:rsid w:val="0052487C"/>
    <w:rsid w:val="00525504"/>
    <w:rsid w:val="0052564E"/>
    <w:rsid w:val="00525916"/>
    <w:rsid w:val="0052608A"/>
    <w:rsid w:val="00526094"/>
    <w:rsid w:val="005269AA"/>
    <w:rsid w:val="00526C14"/>
    <w:rsid w:val="00527C59"/>
    <w:rsid w:val="00527DF4"/>
    <w:rsid w:val="00530805"/>
    <w:rsid w:val="005308FE"/>
    <w:rsid w:val="00531AAB"/>
    <w:rsid w:val="00531D1A"/>
    <w:rsid w:val="0053220C"/>
    <w:rsid w:val="0053222A"/>
    <w:rsid w:val="00532483"/>
    <w:rsid w:val="00532550"/>
    <w:rsid w:val="005325B3"/>
    <w:rsid w:val="005325E3"/>
    <w:rsid w:val="00535EDF"/>
    <w:rsid w:val="0053765D"/>
    <w:rsid w:val="00542A72"/>
    <w:rsid w:val="005464C4"/>
    <w:rsid w:val="00546BF5"/>
    <w:rsid w:val="00546F59"/>
    <w:rsid w:val="00547298"/>
    <w:rsid w:val="0055095A"/>
    <w:rsid w:val="005512AC"/>
    <w:rsid w:val="0055387E"/>
    <w:rsid w:val="00554B4E"/>
    <w:rsid w:val="00555870"/>
    <w:rsid w:val="005575A0"/>
    <w:rsid w:val="00557784"/>
    <w:rsid w:val="00557AD6"/>
    <w:rsid w:val="005602EE"/>
    <w:rsid w:val="005629C1"/>
    <w:rsid w:val="00563D55"/>
    <w:rsid w:val="005648BA"/>
    <w:rsid w:val="00566E53"/>
    <w:rsid w:val="00570148"/>
    <w:rsid w:val="00570D61"/>
    <w:rsid w:val="00570F15"/>
    <w:rsid w:val="005712C4"/>
    <w:rsid w:val="00571D79"/>
    <w:rsid w:val="00571E48"/>
    <w:rsid w:val="0057329B"/>
    <w:rsid w:val="00573B40"/>
    <w:rsid w:val="00577A45"/>
    <w:rsid w:val="00577FD0"/>
    <w:rsid w:val="005807B1"/>
    <w:rsid w:val="005815AC"/>
    <w:rsid w:val="0058503C"/>
    <w:rsid w:val="00585921"/>
    <w:rsid w:val="00585B60"/>
    <w:rsid w:val="0059161E"/>
    <w:rsid w:val="005925D4"/>
    <w:rsid w:val="00592CD2"/>
    <w:rsid w:val="00594949"/>
    <w:rsid w:val="00597D95"/>
    <w:rsid w:val="005A2109"/>
    <w:rsid w:val="005A292A"/>
    <w:rsid w:val="005A2D5F"/>
    <w:rsid w:val="005A2E66"/>
    <w:rsid w:val="005A2F16"/>
    <w:rsid w:val="005A36A9"/>
    <w:rsid w:val="005A4C1B"/>
    <w:rsid w:val="005A4C40"/>
    <w:rsid w:val="005A4E48"/>
    <w:rsid w:val="005A5900"/>
    <w:rsid w:val="005A76BA"/>
    <w:rsid w:val="005A7C32"/>
    <w:rsid w:val="005A7C87"/>
    <w:rsid w:val="005B0760"/>
    <w:rsid w:val="005B29A2"/>
    <w:rsid w:val="005B29EA"/>
    <w:rsid w:val="005B2DB1"/>
    <w:rsid w:val="005B4D87"/>
    <w:rsid w:val="005B626A"/>
    <w:rsid w:val="005C05D4"/>
    <w:rsid w:val="005C1FCE"/>
    <w:rsid w:val="005C2651"/>
    <w:rsid w:val="005C2A57"/>
    <w:rsid w:val="005C2C28"/>
    <w:rsid w:val="005C3220"/>
    <w:rsid w:val="005C3AB1"/>
    <w:rsid w:val="005C4F82"/>
    <w:rsid w:val="005C6079"/>
    <w:rsid w:val="005C7010"/>
    <w:rsid w:val="005C7952"/>
    <w:rsid w:val="005D1674"/>
    <w:rsid w:val="005D1DFC"/>
    <w:rsid w:val="005D2126"/>
    <w:rsid w:val="005D22BB"/>
    <w:rsid w:val="005D26B2"/>
    <w:rsid w:val="005D5B84"/>
    <w:rsid w:val="005D7CCD"/>
    <w:rsid w:val="005E030E"/>
    <w:rsid w:val="005E16B7"/>
    <w:rsid w:val="005E1790"/>
    <w:rsid w:val="005E1C10"/>
    <w:rsid w:val="005E1CA3"/>
    <w:rsid w:val="005E3189"/>
    <w:rsid w:val="005E4280"/>
    <w:rsid w:val="005E6145"/>
    <w:rsid w:val="005E6988"/>
    <w:rsid w:val="005E6C62"/>
    <w:rsid w:val="005F036A"/>
    <w:rsid w:val="005F0AF2"/>
    <w:rsid w:val="005F12A6"/>
    <w:rsid w:val="005F193B"/>
    <w:rsid w:val="005F25F6"/>
    <w:rsid w:val="005F3B5E"/>
    <w:rsid w:val="005F4507"/>
    <w:rsid w:val="005F62DE"/>
    <w:rsid w:val="005F6870"/>
    <w:rsid w:val="005F72FB"/>
    <w:rsid w:val="005F73A5"/>
    <w:rsid w:val="00600C3F"/>
    <w:rsid w:val="00600D23"/>
    <w:rsid w:val="0060209F"/>
    <w:rsid w:val="0060285D"/>
    <w:rsid w:val="00605BF1"/>
    <w:rsid w:val="00607CA9"/>
    <w:rsid w:val="00612B7B"/>
    <w:rsid w:val="00613092"/>
    <w:rsid w:val="0061457F"/>
    <w:rsid w:val="006167BD"/>
    <w:rsid w:val="00620270"/>
    <w:rsid w:val="00622185"/>
    <w:rsid w:val="00622595"/>
    <w:rsid w:val="00625193"/>
    <w:rsid w:val="00625F52"/>
    <w:rsid w:val="006261A9"/>
    <w:rsid w:val="006279DD"/>
    <w:rsid w:val="00630496"/>
    <w:rsid w:val="006318CA"/>
    <w:rsid w:val="00632E31"/>
    <w:rsid w:val="00633E2B"/>
    <w:rsid w:val="00633FAE"/>
    <w:rsid w:val="00634A5F"/>
    <w:rsid w:val="00634B3E"/>
    <w:rsid w:val="00635040"/>
    <w:rsid w:val="00635D66"/>
    <w:rsid w:val="006370B9"/>
    <w:rsid w:val="006370D7"/>
    <w:rsid w:val="00637D25"/>
    <w:rsid w:val="00641D05"/>
    <w:rsid w:val="00641E1D"/>
    <w:rsid w:val="00642495"/>
    <w:rsid w:val="00642891"/>
    <w:rsid w:val="00643326"/>
    <w:rsid w:val="00643589"/>
    <w:rsid w:val="00643719"/>
    <w:rsid w:val="006437E3"/>
    <w:rsid w:val="00644AB5"/>
    <w:rsid w:val="00645559"/>
    <w:rsid w:val="00647477"/>
    <w:rsid w:val="00647A7C"/>
    <w:rsid w:val="00651576"/>
    <w:rsid w:val="006529B0"/>
    <w:rsid w:val="00652D85"/>
    <w:rsid w:val="00653A2B"/>
    <w:rsid w:val="00654684"/>
    <w:rsid w:val="00654D47"/>
    <w:rsid w:val="00655197"/>
    <w:rsid w:val="00656A9D"/>
    <w:rsid w:val="00657126"/>
    <w:rsid w:val="00657637"/>
    <w:rsid w:val="00660026"/>
    <w:rsid w:val="006633C4"/>
    <w:rsid w:val="006635E9"/>
    <w:rsid w:val="0066361C"/>
    <w:rsid w:val="006636C1"/>
    <w:rsid w:val="00663A6C"/>
    <w:rsid w:val="006646CA"/>
    <w:rsid w:val="00665AF4"/>
    <w:rsid w:val="006660C3"/>
    <w:rsid w:val="00666207"/>
    <w:rsid w:val="0066646C"/>
    <w:rsid w:val="0066687F"/>
    <w:rsid w:val="00667CC0"/>
    <w:rsid w:val="006707BF"/>
    <w:rsid w:val="006713F7"/>
    <w:rsid w:val="006725DC"/>
    <w:rsid w:val="006746FC"/>
    <w:rsid w:val="0067527D"/>
    <w:rsid w:val="00675544"/>
    <w:rsid w:val="00675962"/>
    <w:rsid w:val="00676C48"/>
    <w:rsid w:val="00676C73"/>
    <w:rsid w:val="00681333"/>
    <w:rsid w:val="00681BA4"/>
    <w:rsid w:val="006829D1"/>
    <w:rsid w:val="006831A4"/>
    <w:rsid w:val="00683828"/>
    <w:rsid w:val="006839D5"/>
    <w:rsid w:val="006853D3"/>
    <w:rsid w:val="00686700"/>
    <w:rsid w:val="00687A67"/>
    <w:rsid w:val="00687F5C"/>
    <w:rsid w:val="00687FA6"/>
    <w:rsid w:val="00690E54"/>
    <w:rsid w:val="0069236E"/>
    <w:rsid w:val="006926E8"/>
    <w:rsid w:val="006937B6"/>
    <w:rsid w:val="00693ADC"/>
    <w:rsid w:val="0069468B"/>
    <w:rsid w:val="00696845"/>
    <w:rsid w:val="0069785B"/>
    <w:rsid w:val="006A07F6"/>
    <w:rsid w:val="006A0BE2"/>
    <w:rsid w:val="006A291F"/>
    <w:rsid w:val="006A31AC"/>
    <w:rsid w:val="006A3A44"/>
    <w:rsid w:val="006A4969"/>
    <w:rsid w:val="006A52E9"/>
    <w:rsid w:val="006A7754"/>
    <w:rsid w:val="006A7AB5"/>
    <w:rsid w:val="006B0358"/>
    <w:rsid w:val="006B0598"/>
    <w:rsid w:val="006B0CD8"/>
    <w:rsid w:val="006B0F57"/>
    <w:rsid w:val="006B10D4"/>
    <w:rsid w:val="006B1575"/>
    <w:rsid w:val="006B237D"/>
    <w:rsid w:val="006B32FF"/>
    <w:rsid w:val="006B634C"/>
    <w:rsid w:val="006B644D"/>
    <w:rsid w:val="006B6A31"/>
    <w:rsid w:val="006C09DE"/>
    <w:rsid w:val="006C0B4E"/>
    <w:rsid w:val="006C1A1E"/>
    <w:rsid w:val="006C1ED3"/>
    <w:rsid w:val="006C2A26"/>
    <w:rsid w:val="006C3468"/>
    <w:rsid w:val="006C3BBD"/>
    <w:rsid w:val="006C3C02"/>
    <w:rsid w:val="006C4D1C"/>
    <w:rsid w:val="006C57F4"/>
    <w:rsid w:val="006C6067"/>
    <w:rsid w:val="006C6FCB"/>
    <w:rsid w:val="006D03DD"/>
    <w:rsid w:val="006D0C06"/>
    <w:rsid w:val="006D38B1"/>
    <w:rsid w:val="006D4155"/>
    <w:rsid w:val="006D4A57"/>
    <w:rsid w:val="006D4EDC"/>
    <w:rsid w:val="006D73D1"/>
    <w:rsid w:val="006D7798"/>
    <w:rsid w:val="006D7AC7"/>
    <w:rsid w:val="006D7FE8"/>
    <w:rsid w:val="006E0CC4"/>
    <w:rsid w:val="006E21E8"/>
    <w:rsid w:val="006E2C31"/>
    <w:rsid w:val="006E3304"/>
    <w:rsid w:val="006E36B5"/>
    <w:rsid w:val="006E441C"/>
    <w:rsid w:val="006E6416"/>
    <w:rsid w:val="006E6C8C"/>
    <w:rsid w:val="006E7B67"/>
    <w:rsid w:val="006F001F"/>
    <w:rsid w:val="006F0702"/>
    <w:rsid w:val="006F0EDA"/>
    <w:rsid w:val="006F23D2"/>
    <w:rsid w:val="006F26EA"/>
    <w:rsid w:val="006F2A20"/>
    <w:rsid w:val="006F2E32"/>
    <w:rsid w:val="006F4A0E"/>
    <w:rsid w:val="006F5E15"/>
    <w:rsid w:val="006F619B"/>
    <w:rsid w:val="006F6C4D"/>
    <w:rsid w:val="006F6D80"/>
    <w:rsid w:val="006F7C9E"/>
    <w:rsid w:val="007001C3"/>
    <w:rsid w:val="00700232"/>
    <w:rsid w:val="00700978"/>
    <w:rsid w:val="007010AE"/>
    <w:rsid w:val="007011DA"/>
    <w:rsid w:val="00701FE8"/>
    <w:rsid w:val="00702C55"/>
    <w:rsid w:val="007045FE"/>
    <w:rsid w:val="007050DD"/>
    <w:rsid w:val="007057A5"/>
    <w:rsid w:val="00705A2D"/>
    <w:rsid w:val="007067C6"/>
    <w:rsid w:val="0070761F"/>
    <w:rsid w:val="007077F9"/>
    <w:rsid w:val="00707AA9"/>
    <w:rsid w:val="00707F15"/>
    <w:rsid w:val="007102CF"/>
    <w:rsid w:val="00710737"/>
    <w:rsid w:val="00712333"/>
    <w:rsid w:val="007127F8"/>
    <w:rsid w:val="0071322B"/>
    <w:rsid w:val="00713F66"/>
    <w:rsid w:val="0071420E"/>
    <w:rsid w:val="00714291"/>
    <w:rsid w:val="00714EED"/>
    <w:rsid w:val="007163B9"/>
    <w:rsid w:val="00716C4B"/>
    <w:rsid w:val="007173A3"/>
    <w:rsid w:val="00717525"/>
    <w:rsid w:val="0072225F"/>
    <w:rsid w:val="00723194"/>
    <w:rsid w:val="00723655"/>
    <w:rsid w:val="00723DC9"/>
    <w:rsid w:val="00725179"/>
    <w:rsid w:val="0072548C"/>
    <w:rsid w:val="007255CF"/>
    <w:rsid w:val="00725832"/>
    <w:rsid w:val="007258FE"/>
    <w:rsid w:val="0072660C"/>
    <w:rsid w:val="00726FF6"/>
    <w:rsid w:val="0072769C"/>
    <w:rsid w:val="0072785F"/>
    <w:rsid w:val="00730344"/>
    <w:rsid w:val="00730A48"/>
    <w:rsid w:val="007311A6"/>
    <w:rsid w:val="00731BBB"/>
    <w:rsid w:val="00731C36"/>
    <w:rsid w:val="0073272E"/>
    <w:rsid w:val="007331DA"/>
    <w:rsid w:val="007333C8"/>
    <w:rsid w:val="007339A4"/>
    <w:rsid w:val="00734751"/>
    <w:rsid w:val="007347B0"/>
    <w:rsid w:val="007366DF"/>
    <w:rsid w:val="007402B5"/>
    <w:rsid w:val="00740AD8"/>
    <w:rsid w:val="007413DD"/>
    <w:rsid w:val="007416BF"/>
    <w:rsid w:val="00741972"/>
    <w:rsid w:val="00742C7C"/>
    <w:rsid w:val="00743701"/>
    <w:rsid w:val="0074508E"/>
    <w:rsid w:val="007454FA"/>
    <w:rsid w:val="00746411"/>
    <w:rsid w:val="007470E4"/>
    <w:rsid w:val="00750123"/>
    <w:rsid w:val="00750CE8"/>
    <w:rsid w:val="00751265"/>
    <w:rsid w:val="00753650"/>
    <w:rsid w:val="00753897"/>
    <w:rsid w:val="00753AFB"/>
    <w:rsid w:val="00753CED"/>
    <w:rsid w:val="00754A86"/>
    <w:rsid w:val="00754D22"/>
    <w:rsid w:val="00755B5C"/>
    <w:rsid w:val="00755D8A"/>
    <w:rsid w:val="007566BE"/>
    <w:rsid w:val="007568D7"/>
    <w:rsid w:val="00756C07"/>
    <w:rsid w:val="0075798D"/>
    <w:rsid w:val="00757C9E"/>
    <w:rsid w:val="00760440"/>
    <w:rsid w:val="00761223"/>
    <w:rsid w:val="00763417"/>
    <w:rsid w:val="00763EF3"/>
    <w:rsid w:val="007651A3"/>
    <w:rsid w:val="007676C6"/>
    <w:rsid w:val="00767B55"/>
    <w:rsid w:val="00767DFE"/>
    <w:rsid w:val="00771535"/>
    <w:rsid w:val="00771DF2"/>
    <w:rsid w:val="007721EB"/>
    <w:rsid w:val="007726F8"/>
    <w:rsid w:val="00772821"/>
    <w:rsid w:val="00772A40"/>
    <w:rsid w:val="007732A5"/>
    <w:rsid w:val="00773F66"/>
    <w:rsid w:val="00774D22"/>
    <w:rsid w:val="00774D32"/>
    <w:rsid w:val="00775644"/>
    <w:rsid w:val="0077565E"/>
    <w:rsid w:val="0077607B"/>
    <w:rsid w:val="00776FC5"/>
    <w:rsid w:val="0078099B"/>
    <w:rsid w:val="007809F4"/>
    <w:rsid w:val="0078103A"/>
    <w:rsid w:val="00781537"/>
    <w:rsid w:val="00781B12"/>
    <w:rsid w:val="00781DB5"/>
    <w:rsid w:val="00781F0D"/>
    <w:rsid w:val="0078200C"/>
    <w:rsid w:val="00782430"/>
    <w:rsid w:val="007829A0"/>
    <w:rsid w:val="00782DC7"/>
    <w:rsid w:val="00782F80"/>
    <w:rsid w:val="00783276"/>
    <w:rsid w:val="007833F5"/>
    <w:rsid w:val="0078461F"/>
    <w:rsid w:val="007847AF"/>
    <w:rsid w:val="0078491F"/>
    <w:rsid w:val="00785752"/>
    <w:rsid w:val="00785DDD"/>
    <w:rsid w:val="0078690B"/>
    <w:rsid w:val="00787E54"/>
    <w:rsid w:val="007903C8"/>
    <w:rsid w:val="007916F1"/>
    <w:rsid w:val="00791B72"/>
    <w:rsid w:val="0079319C"/>
    <w:rsid w:val="00793533"/>
    <w:rsid w:val="00793DF0"/>
    <w:rsid w:val="0079435E"/>
    <w:rsid w:val="007961BE"/>
    <w:rsid w:val="00796F6E"/>
    <w:rsid w:val="007972A8"/>
    <w:rsid w:val="007A41AF"/>
    <w:rsid w:val="007A47FE"/>
    <w:rsid w:val="007A4DA9"/>
    <w:rsid w:val="007A509D"/>
    <w:rsid w:val="007A688A"/>
    <w:rsid w:val="007A7290"/>
    <w:rsid w:val="007A7778"/>
    <w:rsid w:val="007A7C93"/>
    <w:rsid w:val="007B0BB8"/>
    <w:rsid w:val="007B1C9A"/>
    <w:rsid w:val="007B283D"/>
    <w:rsid w:val="007B2E3F"/>
    <w:rsid w:val="007B3634"/>
    <w:rsid w:val="007B4841"/>
    <w:rsid w:val="007B4D92"/>
    <w:rsid w:val="007B52A1"/>
    <w:rsid w:val="007B6B37"/>
    <w:rsid w:val="007B6B5E"/>
    <w:rsid w:val="007B6BE4"/>
    <w:rsid w:val="007B74CA"/>
    <w:rsid w:val="007C0721"/>
    <w:rsid w:val="007C1665"/>
    <w:rsid w:val="007C1677"/>
    <w:rsid w:val="007C3239"/>
    <w:rsid w:val="007C3EFD"/>
    <w:rsid w:val="007C4B8A"/>
    <w:rsid w:val="007C5654"/>
    <w:rsid w:val="007C5E82"/>
    <w:rsid w:val="007C6325"/>
    <w:rsid w:val="007C69BC"/>
    <w:rsid w:val="007C69CC"/>
    <w:rsid w:val="007D0E9C"/>
    <w:rsid w:val="007D1220"/>
    <w:rsid w:val="007D1B66"/>
    <w:rsid w:val="007D22E7"/>
    <w:rsid w:val="007D3522"/>
    <w:rsid w:val="007D3593"/>
    <w:rsid w:val="007D3D12"/>
    <w:rsid w:val="007D465A"/>
    <w:rsid w:val="007D4B92"/>
    <w:rsid w:val="007D64E7"/>
    <w:rsid w:val="007D72A8"/>
    <w:rsid w:val="007D789E"/>
    <w:rsid w:val="007D7C81"/>
    <w:rsid w:val="007E04C6"/>
    <w:rsid w:val="007E0802"/>
    <w:rsid w:val="007E2C0E"/>
    <w:rsid w:val="007E368D"/>
    <w:rsid w:val="007E4057"/>
    <w:rsid w:val="007E43AF"/>
    <w:rsid w:val="007E45CE"/>
    <w:rsid w:val="007E5073"/>
    <w:rsid w:val="007E6518"/>
    <w:rsid w:val="007E75F7"/>
    <w:rsid w:val="007E7B83"/>
    <w:rsid w:val="007F1003"/>
    <w:rsid w:val="007F2387"/>
    <w:rsid w:val="007F3E8A"/>
    <w:rsid w:val="007F43A8"/>
    <w:rsid w:val="007F5459"/>
    <w:rsid w:val="007F5629"/>
    <w:rsid w:val="007F6802"/>
    <w:rsid w:val="00802EA6"/>
    <w:rsid w:val="00803450"/>
    <w:rsid w:val="008037D5"/>
    <w:rsid w:val="00803BE7"/>
    <w:rsid w:val="0080404D"/>
    <w:rsid w:val="00804ECE"/>
    <w:rsid w:val="008053F1"/>
    <w:rsid w:val="0080546A"/>
    <w:rsid w:val="008055D1"/>
    <w:rsid w:val="0080576A"/>
    <w:rsid w:val="00805B9C"/>
    <w:rsid w:val="0081024E"/>
    <w:rsid w:val="008109CB"/>
    <w:rsid w:val="008115FB"/>
    <w:rsid w:val="008117B7"/>
    <w:rsid w:val="00811EFB"/>
    <w:rsid w:val="00812D85"/>
    <w:rsid w:val="00813A22"/>
    <w:rsid w:val="00813A6D"/>
    <w:rsid w:val="0081444D"/>
    <w:rsid w:val="00814960"/>
    <w:rsid w:val="00814D48"/>
    <w:rsid w:val="00815C1A"/>
    <w:rsid w:val="00815C3D"/>
    <w:rsid w:val="00816A0B"/>
    <w:rsid w:val="00820F35"/>
    <w:rsid w:val="008215D7"/>
    <w:rsid w:val="00821647"/>
    <w:rsid w:val="00821993"/>
    <w:rsid w:val="00825565"/>
    <w:rsid w:val="00825868"/>
    <w:rsid w:val="008258A2"/>
    <w:rsid w:val="00826148"/>
    <w:rsid w:val="00826E06"/>
    <w:rsid w:val="00830B54"/>
    <w:rsid w:val="0083198F"/>
    <w:rsid w:val="00832B01"/>
    <w:rsid w:val="008332EF"/>
    <w:rsid w:val="00833578"/>
    <w:rsid w:val="00833621"/>
    <w:rsid w:val="00833CE5"/>
    <w:rsid w:val="00837640"/>
    <w:rsid w:val="008378DC"/>
    <w:rsid w:val="0084098F"/>
    <w:rsid w:val="00840AAD"/>
    <w:rsid w:val="00843445"/>
    <w:rsid w:val="008441B7"/>
    <w:rsid w:val="00844383"/>
    <w:rsid w:val="008447FC"/>
    <w:rsid w:val="008466C4"/>
    <w:rsid w:val="00847085"/>
    <w:rsid w:val="00847A4F"/>
    <w:rsid w:val="0085007D"/>
    <w:rsid w:val="00854106"/>
    <w:rsid w:val="008554CA"/>
    <w:rsid w:val="00855770"/>
    <w:rsid w:val="00860000"/>
    <w:rsid w:val="00860358"/>
    <w:rsid w:val="00860538"/>
    <w:rsid w:val="00860E80"/>
    <w:rsid w:val="00860F7A"/>
    <w:rsid w:val="008624A6"/>
    <w:rsid w:val="008628DD"/>
    <w:rsid w:val="00862D06"/>
    <w:rsid w:val="00863318"/>
    <w:rsid w:val="00864DC6"/>
    <w:rsid w:val="0086536C"/>
    <w:rsid w:val="008658F8"/>
    <w:rsid w:val="00865CAB"/>
    <w:rsid w:val="008663AE"/>
    <w:rsid w:val="008669FA"/>
    <w:rsid w:val="0086740B"/>
    <w:rsid w:val="008700BE"/>
    <w:rsid w:val="008701DF"/>
    <w:rsid w:val="008705FF"/>
    <w:rsid w:val="00871761"/>
    <w:rsid w:val="008718AB"/>
    <w:rsid w:val="00871983"/>
    <w:rsid w:val="00871C19"/>
    <w:rsid w:val="0087221C"/>
    <w:rsid w:val="00872DFF"/>
    <w:rsid w:val="008730E6"/>
    <w:rsid w:val="00873164"/>
    <w:rsid w:val="008731A1"/>
    <w:rsid w:val="008738E3"/>
    <w:rsid w:val="00873C72"/>
    <w:rsid w:val="00875A60"/>
    <w:rsid w:val="00875AF5"/>
    <w:rsid w:val="00877FD0"/>
    <w:rsid w:val="0088001A"/>
    <w:rsid w:val="008808D9"/>
    <w:rsid w:val="0088265B"/>
    <w:rsid w:val="00882929"/>
    <w:rsid w:val="00882A47"/>
    <w:rsid w:val="00882ADA"/>
    <w:rsid w:val="00882F8D"/>
    <w:rsid w:val="00883101"/>
    <w:rsid w:val="0088342E"/>
    <w:rsid w:val="00884116"/>
    <w:rsid w:val="00884E69"/>
    <w:rsid w:val="00884FE9"/>
    <w:rsid w:val="00885DD0"/>
    <w:rsid w:val="00886B3B"/>
    <w:rsid w:val="00886DC7"/>
    <w:rsid w:val="008907E5"/>
    <w:rsid w:val="008916DF"/>
    <w:rsid w:val="00893835"/>
    <w:rsid w:val="00896F46"/>
    <w:rsid w:val="00897040"/>
    <w:rsid w:val="00897BDA"/>
    <w:rsid w:val="008A0269"/>
    <w:rsid w:val="008A09BA"/>
    <w:rsid w:val="008A0CAB"/>
    <w:rsid w:val="008A1912"/>
    <w:rsid w:val="008A1C9E"/>
    <w:rsid w:val="008A1F38"/>
    <w:rsid w:val="008A2D16"/>
    <w:rsid w:val="008A3691"/>
    <w:rsid w:val="008A3C7C"/>
    <w:rsid w:val="008A53A7"/>
    <w:rsid w:val="008A543B"/>
    <w:rsid w:val="008A6798"/>
    <w:rsid w:val="008A7182"/>
    <w:rsid w:val="008A730D"/>
    <w:rsid w:val="008A7FAF"/>
    <w:rsid w:val="008B001D"/>
    <w:rsid w:val="008B0A87"/>
    <w:rsid w:val="008B26BE"/>
    <w:rsid w:val="008B36EC"/>
    <w:rsid w:val="008B43E3"/>
    <w:rsid w:val="008B5401"/>
    <w:rsid w:val="008B5E9C"/>
    <w:rsid w:val="008B71C5"/>
    <w:rsid w:val="008B72DB"/>
    <w:rsid w:val="008B78DF"/>
    <w:rsid w:val="008C1048"/>
    <w:rsid w:val="008C1CC6"/>
    <w:rsid w:val="008C1ED5"/>
    <w:rsid w:val="008C2331"/>
    <w:rsid w:val="008C2742"/>
    <w:rsid w:val="008C4184"/>
    <w:rsid w:val="008C418C"/>
    <w:rsid w:val="008C45F8"/>
    <w:rsid w:val="008C4A6D"/>
    <w:rsid w:val="008C55C5"/>
    <w:rsid w:val="008C59D9"/>
    <w:rsid w:val="008C5BB4"/>
    <w:rsid w:val="008C5FEC"/>
    <w:rsid w:val="008C7319"/>
    <w:rsid w:val="008C743D"/>
    <w:rsid w:val="008D0382"/>
    <w:rsid w:val="008D05D6"/>
    <w:rsid w:val="008D12F9"/>
    <w:rsid w:val="008D17CB"/>
    <w:rsid w:val="008D2836"/>
    <w:rsid w:val="008D2BB1"/>
    <w:rsid w:val="008D328F"/>
    <w:rsid w:val="008D36E9"/>
    <w:rsid w:val="008D5F00"/>
    <w:rsid w:val="008D6093"/>
    <w:rsid w:val="008D6BB3"/>
    <w:rsid w:val="008D719E"/>
    <w:rsid w:val="008E18E5"/>
    <w:rsid w:val="008E1FA0"/>
    <w:rsid w:val="008E37B3"/>
    <w:rsid w:val="008E59F0"/>
    <w:rsid w:val="008E6301"/>
    <w:rsid w:val="008E69E1"/>
    <w:rsid w:val="008F0DFF"/>
    <w:rsid w:val="008F1785"/>
    <w:rsid w:val="008F224F"/>
    <w:rsid w:val="008F2379"/>
    <w:rsid w:val="008F2FAA"/>
    <w:rsid w:val="008F6464"/>
    <w:rsid w:val="008F746E"/>
    <w:rsid w:val="008F787D"/>
    <w:rsid w:val="00901F27"/>
    <w:rsid w:val="009051E7"/>
    <w:rsid w:val="00905891"/>
    <w:rsid w:val="0090665F"/>
    <w:rsid w:val="00906E8F"/>
    <w:rsid w:val="00910461"/>
    <w:rsid w:val="00911213"/>
    <w:rsid w:val="0091217A"/>
    <w:rsid w:val="009125DE"/>
    <w:rsid w:val="00912747"/>
    <w:rsid w:val="00912891"/>
    <w:rsid w:val="00915B4B"/>
    <w:rsid w:val="009178CB"/>
    <w:rsid w:val="0092012D"/>
    <w:rsid w:val="009208AB"/>
    <w:rsid w:val="0092319A"/>
    <w:rsid w:val="009237DB"/>
    <w:rsid w:val="00923FA4"/>
    <w:rsid w:val="009245D7"/>
    <w:rsid w:val="009246F1"/>
    <w:rsid w:val="00924C4A"/>
    <w:rsid w:val="00924FD3"/>
    <w:rsid w:val="009258CC"/>
    <w:rsid w:val="00925DBE"/>
    <w:rsid w:val="0092617E"/>
    <w:rsid w:val="00926721"/>
    <w:rsid w:val="00926800"/>
    <w:rsid w:val="0092778D"/>
    <w:rsid w:val="009307FE"/>
    <w:rsid w:val="00931903"/>
    <w:rsid w:val="00931AC2"/>
    <w:rsid w:val="00931B1D"/>
    <w:rsid w:val="0093341F"/>
    <w:rsid w:val="00933559"/>
    <w:rsid w:val="00935211"/>
    <w:rsid w:val="00935A3C"/>
    <w:rsid w:val="00935E4E"/>
    <w:rsid w:val="0093683F"/>
    <w:rsid w:val="00936A9D"/>
    <w:rsid w:val="00937060"/>
    <w:rsid w:val="009374C8"/>
    <w:rsid w:val="0094103F"/>
    <w:rsid w:val="00941D4E"/>
    <w:rsid w:val="009429D5"/>
    <w:rsid w:val="00942D75"/>
    <w:rsid w:val="009439B6"/>
    <w:rsid w:val="00944221"/>
    <w:rsid w:val="0094433E"/>
    <w:rsid w:val="00944702"/>
    <w:rsid w:val="009447D9"/>
    <w:rsid w:val="009464D4"/>
    <w:rsid w:val="00946B30"/>
    <w:rsid w:val="00946BCE"/>
    <w:rsid w:val="00951624"/>
    <w:rsid w:val="00953428"/>
    <w:rsid w:val="00953A7F"/>
    <w:rsid w:val="00953C91"/>
    <w:rsid w:val="00955FAC"/>
    <w:rsid w:val="00956704"/>
    <w:rsid w:val="00956807"/>
    <w:rsid w:val="00960224"/>
    <w:rsid w:val="0096261B"/>
    <w:rsid w:val="00962E02"/>
    <w:rsid w:val="00962E31"/>
    <w:rsid w:val="00963BEB"/>
    <w:rsid w:val="00964A18"/>
    <w:rsid w:val="00965C9F"/>
    <w:rsid w:val="00965ED2"/>
    <w:rsid w:val="00970A76"/>
    <w:rsid w:val="00970CA6"/>
    <w:rsid w:val="00971B93"/>
    <w:rsid w:val="009724BD"/>
    <w:rsid w:val="00974765"/>
    <w:rsid w:val="00976857"/>
    <w:rsid w:val="00977825"/>
    <w:rsid w:val="00981609"/>
    <w:rsid w:val="009817A6"/>
    <w:rsid w:val="00982B83"/>
    <w:rsid w:val="00982CD6"/>
    <w:rsid w:val="0098466D"/>
    <w:rsid w:val="00984AE4"/>
    <w:rsid w:val="0098506F"/>
    <w:rsid w:val="009877E1"/>
    <w:rsid w:val="00987C26"/>
    <w:rsid w:val="00987E05"/>
    <w:rsid w:val="00991973"/>
    <w:rsid w:val="0099245B"/>
    <w:rsid w:val="00992E8E"/>
    <w:rsid w:val="00992EC2"/>
    <w:rsid w:val="00992F9A"/>
    <w:rsid w:val="00993F59"/>
    <w:rsid w:val="00994EA9"/>
    <w:rsid w:val="0099549B"/>
    <w:rsid w:val="00995743"/>
    <w:rsid w:val="00995779"/>
    <w:rsid w:val="00995AAD"/>
    <w:rsid w:val="00995EE6"/>
    <w:rsid w:val="00996200"/>
    <w:rsid w:val="00997A20"/>
    <w:rsid w:val="00997D36"/>
    <w:rsid w:val="009A15BA"/>
    <w:rsid w:val="009A191E"/>
    <w:rsid w:val="009A23A0"/>
    <w:rsid w:val="009A2915"/>
    <w:rsid w:val="009A3555"/>
    <w:rsid w:val="009A5A9A"/>
    <w:rsid w:val="009A7096"/>
    <w:rsid w:val="009A7162"/>
    <w:rsid w:val="009B1218"/>
    <w:rsid w:val="009B1750"/>
    <w:rsid w:val="009B266C"/>
    <w:rsid w:val="009B2715"/>
    <w:rsid w:val="009B2CE4"/>
    <w:rsid w:val="009B3EBB"/>
    <w:rsid w:val="009B56BE"/>
    <w:rsid w:val="009B6C50"/>
    <w:rsid w:val="009B71CB"/>
    <w:rsid w:val="009B797D"/>
    <w:rsid w:val="009C08AA"/>
    <w:rsid w:val="009C0B76"/>
    <w:rsid w:val="009C1787"/>
    <w:rsid w:val="009C23A1"/>
    <w:rsid w:val="009C26EE"/>
    <w:rsid w:val="009C33FE"/>
    <w:rsid w:val="009C36FC"/>
    <w:rsid w:val="009C3D7C"/>
    <w:rsid w:val="009C49A6"/>
    <w:rsid w:val="009C560A"/>
    <w:rsid w:val="009C5786"/>
    <w:rsid w:val="009C5E69"/>
    <w:rsid w:val="009C65B0"/>
    <w:rsid w:val="009C7FA6"/>
    <w:rsid w:val="009D0184"/>
    <w:rsid w:val="009D1F05"/>
    <w:rsid w:val="009D2510"/>
    <w:rsid w:val="009D30D0"/>
    <w:rsid w:val="009D3357"/>
    <w:rsid w:val="009D3B04"/>
    <w:rsid w:val="009D3BB0"/>
    <w:rsid w:val="009D404F"/>
    <w:rsid w:val="009D582B"/>
    <w:rsid w:val="009D64D8"/>
    <w:rsid w:val="009D7032"/>
    <w:rsid w:val="009D738A"/>
    <w:rsid w:val="009E12CD"/>
    <w:rsid w:val="009E1342"/>
    <w:rsid w:val="009E2EA2"/>
    <w:rsid w:val="009E3BAC"/>
    <w:rsid w:val="009E48AC"/>
    <w:rsid w:val="009E4CF3"/>
    <w:rsid w:val="009E58CA"/>
    <w:rsid w:val="009E5C72"/>
    <w:rsid w:val="009E5DA0"/>
    <w:rsid w:val="009E681E"/>
    <w:rsid w:val="009E7B99"/>
    <w:rsid w:val="009E7E66"/>
    <w:rsid w:val="009F043D"/>
    <w:rsid w:val="009F07C3"/>
    <w:rsid w:val="009F16C8"/>
    <w:rsid w:val="009F1FA2"/>
    <w:rsid w:val="009F27A2"/>
    <w:rsid w:val="009F2B95"/>
    <w:rsid w:val="009F2BAB"/>
    <w:rsid w:val="009F2F24"/>
    <w:rsid w:val="009F4B64"/>
    <w:rsid w:val="009F5583"/>
    <w:rsid w:val="009F6F2F"/>
    <w:rsid w:val="009F7C14"/>
    <w:rsid w:val="00A00215"/>
    <w:rsid w:val="00A00772"/>
    <w:rsid w:val="00A039EC"/>
    <w:rsid w:val="00A05CA5"/>
    <w:rsid w:val="00A065F7"/>
    <w:rsid w:val="00A0695F"/>
    <w:rsid w:val="00A10429"/>
    <w:rsid w:val="00A10627"/>
    <w:rsid w:val="00A11E17"/>
    <w:rsid w:val="00A120DD"/>
    <w:rsid w:val="00A123D3"/>
    <w:rsid w:val="00A1316D"/>
    <w:rsid w:val="00A13DD8"/>
    <w:rsid w:val="00A141AD"/>
    <w:rsid w:val="00A14759"/>
    <w:rsid w:val="00A15002"/>
    <w:rsid w:val="00A15957"/>
    <w:rsid w:val="00A1602E"/>
    <w:rsid w:val="00A16373"/>
    <w:rsid w:val="00A16AD6"/>
    <w:rsid w:val="00A16FF4"/>
    <w:rsid w:val="00A1752A"/>
    <w:rsid w:val="00A175C5"/>
    <w:rsid w:val="00A17AB7"/>
    <w:rsid w:val="00A20DCC"/>
    <w:rsid w:val="00A220A8"/>
    <w:rsid w:val="00A226A9"/>
    <w:rsid w:val="00A22D91"/>
    <w:rsid w:val="00A230CE"/>
    <w:rsid w:val="00A2352F"/>
    <w:rsid w:val="00A2438B"/>
    <w:rsid w:val="00A2495D"/>
    <w:rsid w:val="00A24BE2"/>
    <w:rsid w:val="00A2574B"/>
    <w:rsid w:val="00A26CD9"/>
    <w:rsid w:val="00A26FAA"/>
    <w:rsid w:val="00A2774B"/>
    <w:rsid w:val="00A27906"/>
    <w:rsid w:val="00A27BAC"/>
    <w:rsid w:val="00A3021F"/>
    <w:rsid w:val="00A31871"/>
    <w:rsid w:val="00A32EE3"/>
    <w:rsid w:val="00A363E7"/>
    <w:rsid w:val="00A365C6"/>
    <w:rsid w:val="00A3760F"/>
    <w:rsid w:val="00A37974"/>
    <w:rsid w:val="00A37AF2"/>
    <w:rsid w:val="00A37CB1"/>
    <w:rsid w:val="00A37DD4"/>
    <w:rsid w:val="00A40D0B"/>
    <w:rsid w:val="00A41A26"/>
    <w:rsid w:val="00A4209F"/>
    <w:rsid w:val="00A425A1"/>
    <w:rsid w:val="00A4448E"/>
    <w:rsid w:val="00A44EA5"/>
    <w:rsid w:val="00A45250"/>
    <w:rsid w:val="00A452DF"/>
    <w:rsid w:val="00A4566D"/>
    <w:rsid w:val="00A459FF"/>
    <w:rsid w:val="00A46240"/>
    <w:rsid w:val="00A50AF3"/>
    <w:rsid w:val="00A50B41"/>
    <w:rsid w:val="00A50E6D"/>
    <w:rsid w:val="00A5117F"/>
    <w:rsid w:val="00A512AD"/>
    <w:rsid w:val="00A5195B"/>
    <w:rsid w:val="00A51E88"/>
    <w:rsid w:val="00A5671F"/>
    <w:rsid w:val="00A57232"/>
    <w:rsid w:val="00A5785F"/>
    <w:rsid w:val="00A605FA"/>
    <w:rsid w:val="00A60C66"/>
    <w:rsid w:val="00A60F42"/>
    <w:rsid w:val="00A618A5"/>
    <w:rsid w:val="00A61B9D"/>
    <w:rsid w:val="00A62E60"/>
    <w:rsid w:val="00A6372E"/>
    <w:rsid w:val="00A64BD3"/>
    <w:rsid w:val="00A64FDD"/>
    <w:rsid w:val="00A65182"/>
    <w:rsid w:val="00A65D8B"/>
    <w:rsid w:val="00A65E93"/>
    <w:rsid w:val="00A66AA4"/>
    <w:rsid w:val="00A67520"/>
    <w:rsid w:val="00A708B0"/>
    <w:rsid w:val="00A71005"/>
    <w:rsid w:val="00A717DD"/>
    <w:rsid w:val="00A7188A"/>
    <w:rsid w:val="00A71A54"/>
    <w:rsid w:val="00A73566"/>
    <w:rsid w:val="00A74444"/>
    <w:rsid w:val="00A74B51"/>
    <w:rsid w:val="00A75143"/>
    <w:rsid w:val="00A7514B"/>
    <w:rsid w:val="00A77466"/>
    <w:rsid w:val="00A77F47"/>
    <w:rsid w:val="00A81CA3"/>
    <w:rsid w:val="00A81EDA"/>
    <w:rsid w:val="00A821E1"/>
    <w:rsid w:val="00A8360F"/>
    <w:rsid w:val="00A83C0A"/>
    <w:rsid w:val="00A85329"/>
    <w:rsid w:val="00A8572A"/>
    <w:rsid w:val="00A85910"/>
    <w:rsid w:val="00A85A3D"/>
    <w:rsid w:val="00A86234"/>
    <w:rsid w:val="00A86CC2"/>
    <w:rsid w:val="00A90D31"/>
    <w:rsid w:val="00A91B19"/>
    <w:rsid w:val="00A9223B"/>
    <w:rsid w:val="00A93AB0"/>
    <w:rsid w:val="00A9525C"/>
    <w:rsid w:val="00A95DFB"/>
    <w:rsid w:val="00A95FDB"/>
    <w:rsid w:val="00AA0511"/>
    <w:rsid w:val="00AA2173"/>
    <w:rsid w:val="00AA2D2A"/>
    <w:rsid w:val="00AA4048"/>
    <w:rsid w:val="00AA42FB"/>
    <w:rsid w:val="00AA46EB"/>
    <w:rsid w:val="00AA492A"/>
    <w:rsid w:val="00AA6005"/>
    <w:rsid w:val="00AB011D"/>
    <w:rsid w:val="00AB0745"/>
    <w:rsid w:val="00AB0CD3"/>
    <w:rsid w:val="00AB0E46"/>
    <w:rsid w:val="00AB3431"/>
    <w:rsid w:val="00AB38D1"/>
    <w:rsid w:val="00AB3CAA"/>
    <w:rsid w:val="00AB4A8A"/>
    <w:rsid w:val="00AB5D17"/>
    <w:rsid w:val="00AB6450"/>
    <w:rsid w:val="00AB7170"/>
    <w:rsid w:val="00AC0906"/>
    <w:rsid w:val="00AC0EE6"/>
    <w:rsid w:val="00AC2C14"/>
    <w:rsid w:val="00AC2C8C"/>
    <w:rsid w:val="00AC2D1C"/>
    <w:rsid w:val="00AC318F"/>
    <w:rsid w:val="00AC54E4"/>
    <w:rsid w:val="00AC5D9A"/>
    <w:rsid w:val="00AC5E9B"/>
    <w:rsid w:val="00AC7278"/>
    <w:rsid w:val="00AD1C8E"/>
    <w:rsid w:val="00AD21F8"/>
    <w:rsid w:val="00AD24B0"/>
    <w:rsid w:val="00AD27EB"/>
    <w:rsid w:val="00AD2FD5"/>
    <w:rsid w:val="00AD776A"/>
    <w:rsid w:val="00AD77A0"/>
    <w:rsid w:val="00AE17C6"/>
    <w:rsid w:val="00AE18CA"/>
    <w:rsid w:val="00AE1B9F"/>
    <w:rsid w:val="00AE4145"/>
    <w:rsid w:val="00AE4C0A"/>
    <w:rsid w:val="00AE4D4E"/>
    <w:rsid w:val="00AE5CDE"/>
    <w:rsid w:val="00AE6478"/>
    <w:rsid w:val="00AF0578"/>
    <w:rsid w:val="00AF05DC"/>
    <w:rsid w:val="00AF24A5"/>
    <w:rsid w:val="00AF2782"/>
    <w:rsid w:val="00AF4D69"/>
    <w:rsid w:val="00AF62A7"/>
    <w:rsid w:val="00AF6D2C"/>
    <w:rsid w:val="00AF787D"/>
    <w:rsid w:val="00B01E9A"/>
    <w:rsid w:val="00B02236"/>
    <w:rsid w:val="00B03014"/>
    <w:rsid w:val="00B0304F"/>
    <w:rsid w:val="00B043EB"/>
    <w:rsid w:val="00B0441E"/>
    <w:rsid w:val="00B047BD"/>
    <w:rsid w:val="00B04AEF"/>
    <w:rsid w:val="00B05960"/>
    <w:rsid w:val="00B06242"/>
    <w:rsid w:val="00B07122"/>
    <w:rsid w:val="00B10351"/>
    <w:rsid w:val="00B107BB"/>
    <w:rsid w:val="00B10858"/>
    <w:rsid w:val="00B11323"/>
    <w:rsid w:val="00B12149"/>
    <w:rsid w:val="00B1222A"/>
    <w:rsid w:val="00B14AC2"/>
    <w:rsid w:val="00B16316"/>
    <w:rsid w:val="00B16449"/>
    <w:rsid w:val="00B1692C"/>
    <w:rsid w:val="00B16A60"/>
    <w:rsid w:val="00B178A2"/>
    <w:rsid w:val="00B20924"/>
    <w:rsid w:val="00B216BA"/>
    <w:rsid w:val="00B219A4"/>
    <w:rsid w:val="00B21AFE"/>
    <w:rsid w:val="00B2231A"/>
    <w:rsid w:val="00B22592"/>
    <w:rsid w:val="00B227E8"/>
    <w:rsid w:val="00B22BA9"/>
    <w:rsid w:val="00B22C54"/>
    <w:rsid w:val="00B241FE"/>
    <w:rsid w:val="00B2496E"/>
    <w:rsid w:val="00B262DF"/>
    <w:rsid w:val="00B26308"/>
    <w:rsid w:val="00B2706E"/>
    <w:rsid w:val="00B27EE9"/>
    <w:rsid w:val="00B30332"/>
    <w:rsid w:val="00B30C23"/>
    <w:rsid w:val="00B31872"/>
    <w:rsid w:val="00B31A25"/>
    <w:rsid w:val="00B31C2A"/>
    <w:rsid w:val="00B324D9"/>
    <w:rsid w:val="00B3330E"/>
    <w:rsid w:val="00B348DC"/>
    <w:rsid w:val="00B348E8"/>
    <w:rsid w:val="00B35580"/>
    <w:rsid w:val="00B36654"/>
    <w:rsid w:val="00B36F7E"/>
    <w:rsid w:val="00B4047D"/>
    <w:rsid w:val="00B4148C"/>
    <w:rsid w:val="00B41814"/>
    <w:rsid w:val="00B4256C"/>
    <w:rsid w:val="00B42942"/>
    <w:rsid w:val="00B42FFD"/>
    <w:rsid w:val="00B43A2B"/>
    <w:rsid w:val="00B43B3D"/>
    <w:rsid w:val="00B4441A"/>
    <w:rsid w:val="00B445C0"/>
    <w:rsid w:val="00B46519"/>
    <w:rsid w:val="00B47D98"/>
    <w:rsid w:val="00B47E0A"/>
    <w:rsid w:val="00B52854"/>
    <w:rsid w:val="00B533DD"/>
    <w:rsid w:val="00B5480C"/>
    <w:rsid w:val="00B56024"/>
    <w:rsid w:val="00B564D9"/>
    <w:rsid w:val="00B56DC9"/>
    <w:rsid w:val="00B56F93"/>
    <w:rsid w:val="00B577A4"/>
    <w:rsid w:val="00B579CC"/>
    <w:rsid w:val="00B6085B"/>
    <w:rsid w:val="00B63099"/>
    <w:rsid w:val="00B632BF"/>
    <w:rsid w:val="00B646AC"/>
    <w:rsid w:val="00B64D57"/>
    <w:rsid w:val="00B656D1"/>
    <w:rsid w:val="00B65897"/>
    <w:rsid w:val="00B65C03"/>
    <w:rsid w:val="00B66607"/>
    <w:rsid w:val="00B67129"/>
    <w:rsid w:val="00B71077"/>
    <w:rsid w:val="00B72AAB"/>
    <w:rsid w:val="00B73425"/>
    <w:rsid w:val="00B742BC"/>
    <w:rsid w:val="00B7509F"/>
    <w:rsid w:val="00B7658E"/>
    <w:rsid w:val="00B76620"/>
    <w:rsid w:val="00B76F3C"/>
    <w:rsid w:val="00B77D5A"/>
    <w:rsid w:val="00B802BA"/>
    <w:rsid w:val="00B82D75"/>
    <w:rsid w:val="00B842FC"/>
    <w:rsid w:val="00B85528"/>
    <w:rsid w:val="00B85900"/>
    <w:rsid w:val="00B85CB3"/>
    <w:rsid w:val="00B865D6"/>
    <w:rsid w:val="00B872B1"/>
    <w:rsid w:val="00B9010E"/>
    <w:rsid w:val="00B9043C"/>
    <w:rsid w:val="00B904F3"/>
    <w:rsid w:val="00B91061"/>
    <w:rsid w:val="00B916A8"/>
    <w:rsid w:val="00B917AE"/>
    <w:rsid w:val="00B92456"/>
    <w:rsid w:val="00B9301F"/>
    <w:rsid w:val="00B93DE8"/>
    <w:rsid w:val="00B94C5A"/>
    <w:rsid w:val="00B94EC1"/>
    <w:rsid w:val="00B957CC"/>
    <w:rsid w:val="00B960F0"/>
    <w:rsid w:val="00B97665"/>
    <w:rsid w:val="00BA0AA3"/>
    <w:rsid w:val="00BA1888"/>
    <w:rsid w:val="00BA21C4"/>
    <w:rsid w:val="00BA2409"/>
    <w:rsid w:val="00BA2A43"/>
    <w:rsid w:val="00BA3326"/>
    <w:rsid w:val="00BA337D"/>
    <w:rsid w:val="00BA3A1C"/>
    <w:rsid w:val="00BA46F5"/>
    <w:rsid w:val="00BB1455"/>
    <w:rsid w:val="00BB2803"/>
    <w:rsid w:val="00BB28D2"/>
    <w:rsid w:val="00BB3CF5"/>
    <w:rsid w:val="00BB3DE9"/>
    <w:rsid w:val="00BB3F1B"/>
    <w:rsid w:val="00BB447E"/>
    <w:rsid w:val="00BB4F97"/>
    <w:rsid w:val="00BC00BB"/>
    <w:rsid w:val="00BC09EC"/>
    <w:rsid w:val="00BC0FAE"/>
    <w:rsid w:val="00BC11C7"/>
    <w:rsid w:val="00BC1C6A"/>
    <w:rsid w:val="00BC2ACC"/>
    <w:rsid w:val="00BC2B87"/>
    <w:rsid w:val="00BC55A9"/>
    <w:rsid w:val="00BC59EF"/>
    <w:rsid w:val="00BC5CD3"/>
    <w:rsid w:val="00BC601B"/>
    <w:rsid w:val="00BC6CB5"/>
    <w:rsid w:val="00BC6D71"/>
    <w:rsid w:val="00BC7BC6"/>
    <w:rsid w:val="00BD03C8"/>
    <w:rsid w:val="00BD1169"/>
    <w:rsid w:val="00BD1D3B"/>
    <w:rsid w:val="00BD2847"/>
    <w:rsid w:val="00BD28D8"/>
    <w:rsid w:val="00BD36F7"/>
    <w:rsid w:val="00BD5C73"/>
    <w:rsid w:val="00BD5F7F"/>
    <w:rsid w:val="00BD7E85"/>
    <w:rsid w:val="00BD7EA8"/>
    <w:rsid w:val="00BE25DD"/>
    <w:rsid w:val="00BE29AA"/>
    <w:rsid w:val="00BE4ACA"/>
    <w:rsid w:val="00BE4D9A"/>
    <w:rsid w:val="00BE5308"/>
    <w:rsid w:val="00BE57BF"/>
    <w:rsid w:val="00BE602F"/>
    <w:rsid w:val="00BF0ADF"/>
    <w:rsid w:val="00BF0CBB"/>
    <w:rsid w:val="00BF1B1A"/>
    <w:rsid w:val="00BF24F0"/>
    <w:rsid w:val="00BF29DF"/>
    <w:rsid w:val="00BF7AE3"/>
    <w:rsid w:val="00C0046B"/>
    <w:rsid w:val="00C016D0"/>
    <w:rsid w:val="00C01C09"/>
    <w:rsid w:val="00C01F16"/>
    <w:rsid w:val="00C0317A"/>
    <w:rsid w:val="00C0620D"/>
    <w:rsid w:val="00C0653B"/>
    <w:rsid w:val="00C06C12"/>
    <w:rsid w:val="00C1042F"/>
    <w:rsid w:val="00C12A6E"/>
    <w:rsid w:val="00C12D00"/>
    <w:rsid w:val="00C150CD"/>
    <w:rsid w:val="00C15507"/>
    <w:rsid w:val="00C155F7"/>
    <w:rsid w:val="00C168B1"/>
    <w:rsid w:val="00C169AD"/>
    <w:rsid w:val="00C17217"/>
    <w:rsid w:val="00C175BD"/>
    <w:rsid w:val="00C203F3"/>
    <w:rsid w:val="00C208F0"/>
    <w:rsid w:val="00C209C6"/>
    <w:rsid w:val="00C20FF2"/>
    <w:rsid w:val="00C21A69"/>
    <w:rsid w:val="00C22A88"/>
    <w:rsid w:val="00C248E4"/>
    <w:rsid w:val="00C25023"/>
    <w:rsid w:val="00C257C6"/>
    <w:rsid w:val="00C25F23"/>
    <w:rsid w:val="00C2787C"/>
    <w:rsid w:val="00C27CB7"/>
    <w:rsid w:val="00C30CCA"/>
    <w:rsid w:val="00C31991"/>
    <w:rsid w:val="00C322D8"/>
    <w:rsid w:val="00C325CA"/>
    <w:rsid w:val="00C325D3"/>
    <w:rsid w:val="00C33B26"/>
    <w:rsid w:val="00C34803"/>
    <w:rsid w:val="00C352EC"/>
    <w:rsid w:val="00C360B8"/>
    <w:rsid w:val="00C36A22"/>
    <w:rsid w:val="00C36F95"/>
    <w:rsid w:val="00C37956"/>
    <w:rsid w:val="00C4043E"/>
    <w:rsid w:val="00C415E6"/>
    <w:rsid w:val="00C41C64"/>
    <w:rsid w:val="00C42DC7"/>
    <w:rsid w:val="00C43754"/>
    <w:rsid w:val="00C470B8"/>
    <w:rsid w:val="00C51125"/>
    <w:rsid w:val="00C51A9A"/>
    <w:rsid w:val="00C5218E"/>
    <w:rsid w:val="00C53C16"/>
    <w:rsid w:val="00C561FE"/>
    <w:rsid w:val="00C5722D"/>
    <w:rsid w:val="00C57B7A"/>
    <w:rsid w:val="00C60CB1"/>
    <w:rsid w:val="00C628B3"/>
    <w:rsid w:val="00C647D6"/>
    <w:rsid w:val="00C64E7F"/>
    <w:rsid w:val="00C66257"/>
    <w:rsid w:val="00C66E37"/>
    <w:rsid w:val="00C671AF"/>
    <w:rsid w:val="00C7015B"/>
    <w:rsid w:val="00C70C1B"/>
    <w:rsid w:val="00C71237"/>
    <w:rsid w:val="00C7185E"/>
    <w:rsid w:val="00C71A55"/>
    <w:rsid w:val="00C731B6"/>
    <w:rsid w:val="00C73EDF"/>
    <w:rsid w:val="00C7464E"/>
    <w:rsid w:val="00C74660"/>
    <w:rsid w:val="00C746A4"/>
    <w:rsid w:val="00C74ADB"/>
    <w:rsid w:val="00C769C4"/>
    <w:rsid w:val="00C77083"/>
    <w:rsid w:val="00C81457"/>
    <w:rsid w:val="00C83C95"/>
    <w:rsid w:val="00C85CF8"/>
    <w:rsid w:val="00C85D0A"/>
    <w:rsid w:val="00C8611C"/>
    <w:rsid w:val="00C877DE"/>
    <w:rsid w:val="00C9021B"/>
    <w:rsid w:val="00C922D3"/>
    <w:rsid w:val="00C9242A"/>
    <w:rsid w:val="00C92C8C"/>
    <w:rsid w:val="00C94831"/>
    <w:rsid w:val="00C951E6"/>
    <w:rsid w:val="00C9635F"/>
    <w:rsid w:val="00C96CD2"/>
    <w:rsid w:val="00C97A1B"/>
    <w:rsid w:val="00C97AF9"/>
    <w:rsid w:val="00C97B27"/>
    <w:rsid w:val="00C97C78"/>
    <w:rsid w:val="00C97E75"/>
    <w:rsid w:val="00CA045A"/>
    <w:rsid w:val="00CA292F"/>
    <w:rsid w:val="00CA3016"/>
    <w:rsid w:val="00CA36BD"/>
    <w:rsid w:val="00CA3BFC"/>
    <w:rsid w:val="00CA4A8F"/>
    <w:rsid w:val="00CA6B12"/>
    <w:rsid w:val="00CA7F5D"/>
    <w:rsid w:val="00CB1349"/>
    <w:rsid w:val="00CB32B9"/>
    <w:rsid w:val="00CB7AA6"/>
    <w:rsid w:val="00CC08CD"/>
    <w:rsid w:val="00CC0B8F"/>
    <w:rsid w:val="00CC1356"/>
    <w:rsid w:val="00CC20E8"/>
    <w:rsid w:val="00CC3515"/>
    <w:rsid w:val="00CC39DA"/>
    <w:rsid w:val="00CC4211"/>
    <w:rsid w:val="00CC46C5"/>
    <w:rsid w:val="00CC46E7"/>
    <w:rsid w:val="00CC50C2"/>
    <w:rsid w:val="00CC663E"/>
    <w:rsid w:val="00CC7BF5"/>
    <w:rsid w:val="00CD043D"/>
    <w:rsid w:val="00CD0D08"/>
    <w:rsid w:val="00CD1567"/>
    <w:rsid w:val="00CD1D43"/>
    <w:rsid w:val="00CD1F5A"/>
    <w:rsid w:val="00CD2665"/>
    <w:rsid w:val="00CD2A90"/>
    <w:rsid w:val="00CD3607"/>
    <w:rsid w:val="00CD45C3"/>
    <w:rsid w:val="00CD4B83"/>
    <w:rsid w:val="00CD5060"/>
    <w:rsid w:val="00CD567F"/>
    <w:rsid w:val="00CD66A6"/>
    <w:rsid w:val="00CD6C8A"/>
    <w:rsid w:val="00CD70FB"/>
    <w:rsid w:val="00CE0131"/>
    <w:rsid w:val="00CE0929"/>
    <w:rsid w:val="00CE257A"/>
    <w:rsid w:val="00CE34C9"/>
    <w:rsid w:val="00CE4E9C"/>
    <w:rsid w:val="00CE5E94"/>
    <w:rsid w:val="00CE6A06"/>
    <w:rsid w:val="00CE6A19"/>
    <w:rsid w:val="00CE7859"/>
    <w:rsid w:val="00CE7AA0"/>
    <w:rsid w:val="00CE7B54"/>
    <w:rsid w:val="00CE7D98"/>
    <w:rsid w:val="00CF06FB"/>
    <w:rsid w:val="00CF1023"/>
    <w:rsid w:val="00CF169B"/>
    <w:rsid w:val="00CF2560"/>
    <w:rsid w:val="00CF31C1"/>
    <w:rsid w:val="00CF4653"/>
    <w:rsid w:val="00CF5228"/>
    <w:rsid w:val="00CF5C1F"/>
    <w:rsid w:val="00CF6DF0"/>
    <w:rsid w:val="00D01E8A"/>
    <w:rsid w:val="00D0413D"/>
    <w:rsid w:val="00D0419B"/>
    <w:rsid w:val="00D04297"/>
    <w:rsid w:val="00D04F01"/>
    <w:rsid w:val="00D06324"/>
    <w:rsid w:val="00D06E37"/>
    <w:rsid w:val="00D073BA"/>
    <w:rsid w:val="00D0770C"/>
    <w:rsid w:val="00D10297"/>
    <w:rsid w:val="00D10310"/>
    <w:rsid w:val="00D10822"/>
    <w:rsid w:val="00D1086F"/>
    <w:rsid w:val="00D11689"/>
    <w:rsid w:val="00D11868"/>
    <w:rsid w:val="00D120A9"/>
    <w:rsid w:val="00D12EB0"/>
    <w:rsid w:val="00D139FD"/>
    <w:rsid w:val="00D13A6B"/>
    <w:rsid w:val="00D13B55"/>
    <w:rsid w:val="00D154F6"/>
    <w:rsid w:val="00D1587F"/>
    <w:rsid w:val="00D15D13"/>
    <w:rsid w:val="00D16C82"/>
    <w:rsid w:val="00D16CEE"/>
    <w:rsid w:val="00D16D88"/>
    <w:rsid w:val="00D16E88"/>
    <w:rsid w:val="00D2168C"/>
    <w:rsid w:val="00D217A3"/>
    <w:rsid w:val="00D21826"/>
    <w:rsid w:val="00D21B34"/>
    <w:rsid w:val="00D22415"/>
    <w:rsid w:val="00D2262B"/>
    <w:rsid w:val="00D22873"/>
    <w:rsid w:val="00D22890"/>
    <w:rsid w:val="00D23F06"/>
    <w:rsid w:val="00D24975"/>
    <w:rsid w:val="00D2573D"/>
    <w:rsid w:val="00D25DBE"/>
    <w:rsid w:val="00D26241"/>
    <w:rsid w:val="00D2664B"/>
    <w:rsid w:val="00D26FF7"/>
    <w:rsid w:val="00D3203B"/>
    <w:rsid w:val="00D320BF"/>
    <w:rsid w:val="00D32F6D"/>
    <w:rsid w:val="00D3363F"/>
    <w:rsid w:val="00D342C1"/>
    <w:rsid w:val="00D34A06"/>
    <w:rsid w:val="00D35DFC"/>
    <w:rsid w:val="00D364AD"/>
    <w:rsid w:val="00D371D4"/>
    <w:rsid w:val="00D3747A"/>
    <w:rsid w:val="00D415D7"/>
    <w:rsid w:val="00D43A73"/>
    <w:rsid w:val="00D43A7B"/>
    <w:rsid w:val="00D4410D"/>
    <w:rsid w:val="00D4412C"/>
    <w:rsid w:val="00D44A0E"/>
    <w:rsid w:val="00D44D7D"/>
    <w:rsid w:val="00D44FA8"/>
    <w:rsid w:val="00D46187"/>
    <w:rsid w:val="00D46353"/>
    <w:rsid w:val="00D46828"/>
    <w:rsid w:val="00D46E4D"/>
    <w:rsid w:val="00D47556"/>
    <w:rsid w:val="00D47CC7"/>
    <w:rsid w:val="00D5001F"/>
    <w:rsid w:val="00D526AA"/>
    <w:rsid w:val="00D52A88"/>
    <w:rsid w:val="00D52B9D"/>
    <w:rsid w:val="00D53D16"/>
    <w:rsid w:val="00D55AD1"/>
    <w:rsid w:val="00D56284"/>
    <w:rsid w:val="00D56AD6"/>
    <w:rsid w:val="00D57324"/>
    <w:rsid w:val="00D576C6"/>
    <w:rsid w:val="00D61302"/>
    <w:rsid w:val="00D61C45"/>
    <w:rsid w:val="00D624E2"/>
    <w:rsid w:val="00D63890"/>
    <w:rsid w:val="00D64C0B"/>
    <w:rsid w:val="00D652CD"/>
    <w:rsid w:val="00D6620E"/>
    <w:rsid w:val="00D66245"/>
    <w:rsid w:val="00D6652B"/>
    <w:rsid w:val="00D70676"/>
    <w:rsid w:val="00D70A21"/>
    <w:rsid w:val="00D72C3E"/>
    <w:rsid w:val="00D731B6"/>
    <w:rsid w:val="00D73C90"/>
    <w:rsid w:val="00D74EBA"/>
    <w:rsid w:val="00D756BF"/>
    <w:rsid w:val="00D76409"/>
    <w:rsid w:val="00D7666D"/>
    <w:rsid w:val="00D77065"/>
    <w:rsid w:val="00D809C7"/>
    <w:rsid w:val="00D80C55"/>
    <w:rsid w:val="00D8173F"/>
    <w:rsid w:val="00D81F66"/>
    <w:rsid w:val="00D82083"/>
    <w:rsid w:val="00D82B28"/>
    <w:rsid w:val="00D83762"/>
    <w:rsid w:val="00D83BD7"/>
    <w:rsid w:val="00D83F23"/>
    <w:rsid w:val="00D84ABB"/>
    <w:rsid w:val="00D86776"/>
    <w:rsid w:val="00D86DDD"/>
    <w:rsid w:val="00D87274"/>
    <w:rsid w:val="00D909B6"/>
    <w:rsid w:val="00D90E1F"/>
    <w:rsid w:val="00D9237C"/>
    <w:rsid w:val="00D92BBD"/>
    <w:rsid w:val="00D949D1"/>
    <w:rsid w:val="00D94EF7"/>
    <w:rsid w:val="00D9591B"/>
    <w:rsid w:val="00D96DA8"/>
    <w:rsid w:val="00DA1873"/>
    <w:rsid w:val="00DA1D94"/>
    <w:rsid w:val="00DA2842"/>
    <w:rsid w:val="00DA2BA2"/>
    <w:rsid w:val="00DA2C0F"/>
    <w:rsid w:val="00DA3725"/>
    <w:rsid w:val="00DA3BA5"/>
    <w:rsid w:val="00DA4858"/>
    <w:rsid w:val="00DA57F3"/>
    <w:rsid w:val="00DA6B26"/>
    <w:rsid w:val="00DA6BF4"/>
    <w:rsid w:val="00DA6E02"/>
    <w:rsid w:val="00DA7013"/>
    <w:rsid w:val="00DA7831"/>
    <w:rsid w:val="00DA7E83"/>
    <w:rsid w:val="00DB0219"/>
    <w:rsid w:val="00DB1182"/>
    <w:rsid w:val="00DB1FC4"/>
    <w:rsid w:val="00DB252F"/>
    <w:rsid w:val="00DB3240"/>
    <w:rsid w:val="00DB3DEB"/>
    <w:rsid w:val="00DB4AA3"/>
    <w:rsid w:val="00DB7C13"/>
    <w:rsid w:val="00DC0427"/>
    <w:rsid w:val="00DC193D"/>
    <w:rsid w:val="00DC1C1F"/>
    <w:rsid w:val="00DC1D16"/>
    <w:rsid w:val="00DC301C"/>
    <w:rsid w:val="00DC33A7"/>
    <w:rsid w:val="00DC3470"/>
    <w:rsid w:val="00DC3DEB"/>
    <w:rsid w:val="00DC3E53"/>
    <w:rsid w:val="00DC4DB6"/>
    <w:rsid w:val="00DC5762"/>
    <w:rsid w:val="00DC7488"/>
    <w:rsid w:val="00DD1815"/>
    <w:rsid w:val="00DD1936"/>
    <w:rsid w:val="00DD1B3E"/>
    <w:rsid w:val="00DD201A"/>
    <w:rsid w:val="00DD21EF"/>
    <w:rsid w:val="00DD2900"/>
    <w:rsid w:val="00DD2FA4"/>
    <w:rsid w:val="00DD316F"/>
    <w:rsid w:val="00DD4412"/>
    <w:rsid w:val="00DD4F50"/>
    <w:rsid w:val="00DD60D7"/>
    <w:rsid w:val="00DD6868"/>
    <w:rsid w:val="00DE00C2"/>
    <w:rsid w:val="00DE0353"/>
    <w:rsid w:val="00DE35F3"/>
    <w:rsid w:val="00DE3C25"/>
    <w:rsid w:val="00DE420D"/>
    <w:rsid w:val="00DE47E1"/>
    <w:rsid w:val="00DE5926"/>
    <w:rsid w:val="00DE5F3C"/>
    <w:rsid w:val="00DE65FA"/>
    <w:rsid w:val="00DE66AE"/>
    <w:rsid w:val="00DE6B00"/>
    <w:rsid w:val="00DE73FD"/>
    <w:rsid w:val="00DE7776"/>
    <w:rsid w:val="00DF038A"/>
    <w:rsid w:val="00DF14DB"/>
    <w:rsid w:val="00DF1D01"/>
    <w:rsid w:val="00DF1FBA"/>
    <w:rsid w:val="00DF32F9"/>
    <w:rsid w:val="00DF3645"/>
    <w:rsid w:val="00DF3808"/>
    <w:rsid w:val="00DF5139"/>
    <w:rsid w:val="00DF5432"/>
    <w:rsid w:val="00DF5630"/>
    <w:rsid w:val="00DF5A7C"/>
    <w:rsid w:val="00DF6E12"/>
    <w:rsid w:val="00DF6F40"/>
    <w:rsid w:val="00E00382"/>
    <w:rsid w:val="00E003E6"/>
    <w:rsid w:val="00E00797"/>
    <w:rsid w:val="00E010A4"/>
    <w:rsid w:val="00E012C9"/>
    <w:rsid w:val="00E0209A"/>
    <w:rsid w:val="00E02633"/>
    <w:rsid w:val="00E02660"/>
    <w:rsid w:val="00E03614"/>
    <w:rsid w:val="00E04030"/>
    <w:rsid w:val="00E049B0"/>
    <w:rsid w:val="00E04BBC"/>
    <w:rsid w:val="00E05834"/>
    <w:rsid w:val="00E072FD"/>
    <w:rsid w:val="00E077FD"/>
    <w:rsid w:val="00E07D19"/>
    <w:rsid w:val="00E10841"/>
    <w:rsid w:val="00E10F1C"/>
    <w:rsid w:val="00E12307"/>
    <w:rsid w:val="00E128B8"/>
    <w:rsid w:val="00E12BC7"/>
    <w:rsid w:val="00E133C6"/>
    <w:rsid w:val="00E1392A"/>
    <w:rsid w:val="00E16091"/>
    <w:rsid w:val="00E1654A"/>
    <w:rsid w:val="00E16647"/>
    <w:rsid w:val="00E22ACB"/>
    <w:rsid w:val="00E22C5B"/>
    <w:rsid w:val="00E23605"/>
    <w:rsid w:val="00E25D80"/>
    <w:rsid w:val="00E26681"/>
    <w:rsid w:val="00E266AE"/>
    <w:rsid w:val="00E26DC7"/>
    <w:rsid w:val="00E2766D"/>
    <w:rsid w:val="00E27D58"/>
    <w:rsid w:val="00E304CB"/>
    <w:rsid w:val="00E32F67"/>
    <w:rsid w:val="00E34BDE"/>
    <w:rsid w:val="00E35C9F"/>
    <w:rsid w:val="00E35EC2"/>
    <w:rsid w:val="00E361EB"/>
    <w:rsid w:val="00E363A0"/>
    <w:rsid w:val="00E3758D"/>
    <w:rsid w:val="00E37D4A"/>
    <w:rsid w:val="00E40F1A"/>
    <w:rsid w:val="00E437D0"/>
    <w:rsid w:val="00E4402E"/>
    <w:rsid w:val="00E4406E"/>
    <w:rsid w:val="00E44998"/>
    <w:rsid w:val="00E44F54"/>
    <w:rsid w:val="00E4500F"/>
    <w:rsid w:val="00E47449"/>
    <w:rsid w:val="00E47705"/>
    <w:rsid w:val="00E50803"/>
    <w:rsid w:val="00E50952"/>
    <w:rsid w:val="00E50A69"/>
    <w:rsid w:val="00E51FE0"/>
    <w:rsid w:val="00E52310"/>
    <w:rsid w:val="00E52523"/>
    <w:rsid w:val="00E537CB"/>
    <w:rsid w:val="00E540B8"/>
    <w:rsid w:val="00E54545"/>
    <w:rsid w:val="00E54601"/>
    <w:rsid w:val="00E54B0F"/>
    <w:rsid w:val="00E54B77"/>
    <w:rsid w:val="00E555FD"/>
    <w:rsid w:val="00E558DB"/>
    <w:rsid w:val="00E55CF2"/>
    <w:rsid w:val="00E55F39"/>
    <w:rsid w:val="00E614A0"/>
    <w:rsid w:val="00E617B9"/>
    <w:rsid w:val="00E630FE"/>
    <w:rsid w:val="00E63149"/>
    <w:rsid w:val="00E6380D"/>
    <w:rsid w:val="00E639E2"/>
    <w:rsid w:val="00E644E2"/>
    <w:rsid w:val="00E64B93"/>
    <w:rsid w:val="00E654FF"/>
    <w:rsid w:val="00E65FC9"/>
    <w:rsid w:val="00E663E3"/>
    <w:rsid w:val="00E663FD"/>
    <w:rsid w:val="00E70389"/>
    <w:rsid w:val="00E704FD"/>
    <w:rsid w:val="00E7053D"/>
    <w:rsid w:val="00E70EF5"/>
    <w:rsid w:val="00E71723"/>
    <w:rsid w:val="00E719F1"/>
    <w:rsid w:val="00E72759"/>
    <w:rsid w:val="00E7463F"/>
    <w:rsid w:val="00E76A13"/>
    <w:rsid w:val="00E7767E"/>
    <w:rsid w:val="00E806FD"/>
    <w:rsid w:val="00E80BCC"/>
    <w:rsid w:val="00E81918"/>
    <w:rsid w:val="00E81B85"/>
    <w:rsid w:val="00E827B6"/>
    <w:rsid w:val="00E83D40"/>
    <w:rsid w:val="00E84865"/>
    <w:rsid w:val="00E84BAA"/>
    <w:rsid w:val="00E85599"/>
    <w:rsid w:val="00E858E1"/>
    <w:rsid w:val="00E85E5A"/>
    <w:rsid w:val="00E903AB"/>
    <w:rsid w:val="00E90B4D"/>
    <w:rsid w:val="00E90E58"/>
    <w:rsid w:val="00E91674"/>
    <w:rsid w:val="00E91854"/>
    <w:rsid w:val="00E9451D"/>
    <w:rsid w:val="00E97318"/>
    <w:rsid w:val="00E97371"/>
    <w:rsid w:val="00E976E0"/>
    <w:rsid w:val="00E97E73"/>
    <w:rsid w:val="00EA0592"/>
    <w:rsid w:val="00EA07EB"/>
    <w:rsid w:val="00EA0D47"/>
    <w:rsid w:val="00EA16DD"/>
    <w:rsid w:val="00EA1937"/>
    <w:rsid w:val="00EA1EDD"/>
    <w:rsid w:val="00EA1F7F"/>
    <w:rsid w:val="00EA3EC4"/>
    <w:rsid w:val="00EA4B2A"/>
    <w:rsid w:val="00EA4F4D"/>
    <w:rsid w:val="00EA50A3"/>
    <w:rsid w:val="00EA544E"/>
    <w:rsid w:val="00EA57CC"/>
    <w:rsid w:val="00EA59F6"/>
    <w:rsid w:val="00EA5A5C"/>
    <w:rsid w:val="00EA5B3E"/>
    <w:rsid w:val="00EA5E8A"/>
    <w:rsid w:val="00EA6069"/>
    <w:rsid w:val="00EB1495"/>
    <w:rsid w:val="00EB1D73"/>
    <w:rsid w:val="00EB2382"/>
    <w:rsid w:val="00EB3318"/>
    <w:rsid w:val="00EB4A47"/>
    <w:rsid w:val="00EB4FBC"/>
    <w:rsid w:val="00EB6567"/>
    <w:rsid w:val="00EC00A6"/>
    <w:rsid w:val="00EC0ACF"/>
    <w:rsid w:val="00EC2CC8"/>
    <w:rsid w:val="00EC2CDD"/>
    <w:rsid w:val="00EC3619"/>
    <w:rsid w:val="00EC3ACB"/>
    <w:rsid w:val="00EC442D"/>
    <w:rsid w:val="00EC5145"/>
    <w:rsid w:val="00EC5854"/>
    <w:rsid w:val="00EC5D2D"/>
    <w:rsid w:val="00EC7234"/>
    <w:rsid w:val="00EC7C58"/>
    <w:rsid w:val="00ED0CEF"/>
    <w:rsid w:val="00ED2661"/>
    <w:rsid w:val="00ED2CCC"/>
    <w:rsid w:val="00ED3E36"/>
    <w:rsid w:val="00ED4F85"/>
    <w:rsid w:val="00ED5297"/>
    <w:rsid w:val="00ED567E"/>
    <w:rsid w:val="00ED6E0B"/>
    <w:rsid w:val="00ED73EF"/>
    <w:rsid w:val="00ED789F"/>
    <w:rsid w:val="00ED7953"/>
    <w:rsid w:val="00EE0076"/>
    <w:rsid w:val="00EE058C"/>
    <w:rsid w:val="00EE071D"/>
    <w:rsid w:val="00EE0889"/>
    <w:rsid w:val="00EE16DB"/>
    <w:rsid w:val="00EE1AF2"/>
    <w:rsid w:val="00EE2360"/>
    <w:rsid w:val="00EE2BDE"/>
    <w:rsid w:val="00EE3272"/>
    <w:rsid w:val="00EE5095"/>
    <w:rsid w:val="00EE5646"/>
    <w:rsid w:val="00EE5790"/>
    <w:rsid w:val="00EE5E6C"/>
    <w:rsid w:val="00EE6150"/>
    <w:rsid w:val="00EE744E"/>
    <w:rsid w:val="00EE775D"/>
    <w:rsid w:val="00EE7E3B"/>
    <w:rsid w:val="00EF2260"/>
    <w:rsid w:val="00EF2C32"/>
    <w:rsid w:val="00EF2F75"/>
    <w:rsid w:val="00EF3E2B"/>
    <w:rsid w:val="00EF41DF"/>
    <w:rsid w:val="00EF467E"/>
    <w:rsid w:val="00EF4C91"/>
    <w:rsid w:val="00EF5100"/>
    <w:rsid w:val="00EF5375"/>
    <w:rsid w:val="00EF6DDC"/>
    <w:rsid w:val="00EF6ED0"/>
    <w:rsid w:val="00F00DA9"/>
    <w:rsid w:val="00F00F26"/>
    <w:rsid w:val="00F01783"/>
    <w:rsid w:val="00F0238D"/>
    <w:rsid w:val="00F05B63"/>
    <w:rsid w:val="00F06DCC"/>
    <w:rsid w:val="00F07A4C"/>
    <w:rsid w:val="00F07EB0"/>
    <w:rsid w:val="00F118EA"/>
    <w:rsid w:val="00F11E0F"/>
    <w:rsid w:val="00F11E2F"/>
    <w:rsid w:val="00F1344E"/>
    <w:rsid w:val="00F13ACF"/>
    <w:rsid w:val="00F141DA"/>
    <w:rsid w:val="00F142B0"/>
    <w:rsid w:val="00F16AAD"/>
    <w:rsid w:val="00F16B20"/>
    <w:rsid w:val="00F16EE8"/>
    <w:rsid w:val="00F2086A"/>
    <w:rsid w:val="00F209FB"/>
    <w:rsid w:val="00F20EF1"/>
    <w:rsid w:val="00F20F50"/>
    <w:rsid w:val="00F211E1"/>
    <w:rsid w:val="00F217F0"/>
    <w:rsid w:val="00F22E88"/>
    <w:rsid w:val="00F2338E"/>
    <w:rsid w:val="00F24D02"/>
    <w:rsid w:val="00F2504B"/>
    <w:rsid w:val="00F26AEA"/>
    <w:rsid w:val="00F27554"/>
    <w:rsid w:val="00F27FD0"/>
    <w:rsid w:val="00F30820"/>
    <w:rsid w:val="00F32A25"/>
    <w:rsid w:val="00F32D87"/>
    <w:rsid w:val="00F32FB9"/>
    <w:rsid w:val="00F34057"/>
    <w:rsid w:val="00F35036"/>
    <w:rsid w:val="00F355B6"/>
    <w:rsid w:val="00F35795"/>
    <w:rsid w:val="00F35E4E"/>
    <w:rsid w:val="00F364FA"/>
    <w:rsid w:val="00F373C4"/>
    <w:rsid w:val="00F37553"/>
    <w:rsid w:val="00F37A6F"/>
    <w:rsid w:val="00F41672"/>
    <w:rsid w:val="00F42223"/>
    <w:rsid w:val="00F426C1"/>
    <w:rsid w:val="00F437EA"/>
    <w:rsid w:val="00F43D73"/>
    <w:rsid w:val="00F440DA"/>
    <w:rsid w:val="00F445E9"/>
    <w:rsid w:val="00F45A60"/>
    <w:rsid w:val="00F4624D"/>
    <w:rsid w:val="00F502E8"/>
    <w:rsid w:val="00F5042B"/>
    <w:rsid w:val="00F50E31"/>
    <w:rsid w:val="00F51F34"/>
    <w:rsid w:val="00F54CAF"/>
    <w:rsid w:val="00F551F8"/>
    <w:rsid w:val="00F55329"/>
    <w:rsid w:val="00F554B5"/>
    <w:rsid w:val="00F55E4E"/>
    <w:rsid w:val="00F56A33"/>
    <w:rsid w:val="00F60F63"/>
    <w:rsid w:val="00F61CAF"/>
    <w:rsid w:val="00F62751"/>
    <w:rsid w:val="00F631FB"/>
    <w:rsid w:val="00F6394F"/>
    <w:rsid w:val="00F64A82"/>
    <w:rsid w:val="00F65AE3"/>
    <w:rsid w:val="00F65EF0"/>
    <w:rsid w:val="00F66DBC"/>
    <w:rsid w:val="00F674FF"/>
    <w:rsid w:val="00F6788B"/>
    <w:rsid w:val="00F70392"/>
    <w:rsid w:val="00F71A7F"/>
    <w:rsid w:val="00F720C9"/>
    <w:rsid w:val="00F72C34"/>
    <w:rsid w:val="00F75389"/>
    <w:rsid w:val="00F75A24"/>
    <w:rsid w:val="00F75F96"/>
    <w:rsid w:val="00F76668"/>
    <w:rsid w:val="00F76ACF"/>
    <w:rsid w:val="00F77EBC"/>
    <w:rsid w:val="00F80486"/>
    <w:rsid w:val="00F80DD5"/>
    <w:rsid w:val="00F819B7"/>
    <w:rsid w:val="00F82815"/>
    <w:rsid w:val="00F85F05"/>
    <w:rsid w:val="00F86348"/>
    <w:rsid w:val="00F870FD"/>
    <w:rsid w:val="00F92D9E"/>
    <w:rsid w:val="00F92ED4"/>
    <w:rsid w:val="00F931F7"/>
    <w:rsid w:val="00F93FD9"/>
    <w:rsid w:val="00F945A3"/>
    <w:rsid w:val="00F94D9D"/>
    <w:rsid w:val="00F95917"/>
    <w:rsid w:val="00F96477"/>
    <w:rsid w:val="00F967E1"/>
    <w:rsid w:val="00F97E25"/>
    <w:rsid w:val="00FA210A"/>
    <w:rsid w:val="00FA3820"/>
    <w:rsid w:val="00FA4E44"/>
    <w:rsid w:val="00FA78FF"/>
    <w:rsid w:val="00FA7B20"/>
    <w:rsid w:val="00FB0A7F"/>
    <w:rsid w:val="00FB1618"/>
    <w:rsid w:val="00FB452D"/>
    <w:rsid w:val="00FB5BB9"/>
    <w:rsid w:val="00FB6116"/>
    <w:rsid w:val="00FB63CB"/>
    <w:rsid w:val="00FC05AD"/>
    <w:rsid w:val="00FC0CF2"/>
    <w:rsid w:val="00FC15A9"/>
    <w:rsid w:val="00FC16BE"/>
    <w:rsid w:val="00FC19E9"/>
    <w:rsid w:val="00FC1C38"/>
    <w:rsid w:val="00FC27CE"/>
    <w:rsid w:val="00FC3423"/>
    <w:rsid w:val="00FC5080"/>
    <w:rsid w:val="00FC5332"/>
    <w:rsid w:val="00FC562B"/>
    <w:rsid w:val="00FC6100"/>
    <w:rsid w:val="00FC736B"/>
    <w:rsid w:val="00FD0162"/>
    <w:rsid w:val="00FD1C29"/>
    <w:rsid w:val="00FD1CDD"/>
    <w:rsid w:val="00FD264F"/>
    <w:rsid w:val="00FD4B69"/>
    <w:rsid w:val="00FD4FFF"/>
    <w:rsid w:val="00FD5904"/>
    <w:rsid w:val="00FD7781"/>
    <w:rsid w:val="00FD78EC"/>
    <w:rsid w:val="00FE04CA"/>
    <w:rsid w:val="00FE0CAF"/>
    <w:rsid w:val="00FE1B32"/>
    <w:rsid w:val="00FE2AB8"/>
    <w:rsid w:val="00FE30B6"/>
    <w:rsid w:val="00FE31D4"/>
    <w:rsid w:val="00FE33CF"/>
    <w:rsid w:val="00FE565E"/>
    <w:rsid w:val="00FE5E9E"/>
    <w:rsid w:val="00FE6143"/>
    <w:rsid w:val="00FE64FF"/>
    <w:rsid w:val="00FE6DF9"/>
    <w:rsid w:val="00FE706D"/>
    <w:rsid w:val="00FE7182"/>
    <w:rsid w:val="00FE7217"/>
    <w:rsid w:val="00FF007E"/>
    <w:rsid w:val="00FF0326"/>
    <w:rsid w:val="00FF1680"/>
    <w:rsid w:val="00FF2A25"/>
    <w:rsid w:val="00FF4524"/>
    <w:rsid w:val="00FF5774"/>
    <w:rsid w:val="00FF64F1"/>
    <w:rsid w:val="00FF65D3"/>
    <w:rsid w:val="00FF74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BF5CB"/>
  <w15:docId w15:val="{DDC5C9D5-DA58-4403-A0A7-DBFF3CE7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DD"/>
    <w:pPr>
      <w:bidi/>
    </w:pPr>
    <w:rPr>
      <w:rFonts w:cs="B Nazanin"/>
      <w:sz w:val="24"/>
      <w:szCs w:val="24"/>
    </w:rPr>
  </w:style>
  <w:style w:type="paragraph" w:styleId="Heading1">
    <w:name w:val="heading 1"/>
    <w:basedOn w:val="Normal"/>
    <w:next w:val="BodyText"/>
    <w:link w:val="Heading1Char"/>
    <w:autoRedefine/>
    <w:uiPriority w:val="9"/>
    <w:qFormat/>
    <w:rsid w:val="00F141DA"/>
    <w:pPr>
      <w:keepNext/>
      <w:pageBreakBefore/>
      <w:numPr>
        <w:numId w:val="1"/>
      </w:numPr>
      <w:tabs>
        <w:tab w:val="num" w:pos="360"/>
      </w:tabs>
      <w:spacing w:before="5040" w:after="240"/>
      <w:ind w:left="0" w:firstLine="0"/>
      <w:jc w:val="center"/>
      <w:outlineLvl w:val="0"/>
    </w:pPr>
    <w:rPr>
      <w:rFonts w:cstheme="majorBidi"/>
      <w:b/>
      <w:bCs/>
      <w:sz w:val="28"/>
      <w:szCs w:val="32"/>
      <w:lang w:bidi="fa-IR"/>
    </w:rPr>
  </w:style>
  <w:style w:type="paragraph" w:styleId="Heading2">
    <w:name w:val="heading 2"/>
    <w:basedOn w:val="Normal"/>
    <w:next w:val="BodyText"/>
    <w:link w:val="Heading2Char"/>
    <w:autoRedefine/>
    <w:uiPriority w:val="9"/>
    <w:qFormat/>
    <w:rsid w:val="0041158A"/>
    <w:pPr>
      <w:keepNext/>
      <w:numPr>
        <w:ilvl w:val="1"/>
        <w:numId w:val="1"/>
      </w:numPr>
      <w:tabs>
        <w:tab w:val="num" w:pos="360"/>
      </w:tabs>
      <w:spacing w:before="360"/>
      <w:ind w:left="0" w:firstLine="0"/>
      <w:outlineLvl w:val="1"/>
    </w:pPr>
    <w:rPr>
      <w:rFonts w:cstheme="majorBidi"/>
      <w:b/>
      <w:bCs/>
      <w:sz w:val="22"/>
      <w:lang w:bidi="fa-IR"/>
    </w:rPr>
  </w:style>
  <w:style w:type="paragraph" w:styleId="Heading3">
    <w:name w:val="heading 3"/>
    <w:basedOn w:val="Normal"/>
    <w:next w:val="BodyText"/>
    <w:link w:val="Heading3Char"/>
    <w:autoRedefine/>
    <w:uiPriority w:val="9"/>
    <w:qFormat/>
    <w:rsid w:val="00ED3E36"/>
    <w:pPr>
      <w:keepNext/>
      <w:numPr>
        <w:ilvl w:val="2"/>
        <w:numId w:val="1"/>
      </w:numPr>
      <w:tabs>
        <w:tab w:val="num" w:pos="360"/>
      </w:tabs>
      <w:spacing w:before="240" w:after="60"/>
      <w:ind w:left="0" w:firstLine="0"/>
      <w:outlineLvl w:val="2"/>
    </w:pPr>
    <w:rPr>
      <w:rFonts w:asciiTheme="majorHAnsi" w:hAnsiTheme="majorHAnsi" w:cstheme="majorBidi"/>
      <w:b/>
      <w:bCs/>
    </w:rPr>
  </w:style>
  <w:style w:type="paragraph" w:styleId="Heading4">
    <w:name w:val="heading 4"/>
    <w:basedOn w:val="Normal"/>
    <w:next w:val="Normal"/>
    <w:link w:val="Heading4Char"/>
    <w:uiPriority w:val="9"/>
    <w:qFormat/>
    <w:rsid w:val="008A1C9E"/>
    <w:pPr>
      <w:keepNext/>
      <w:spacing w:before="360"/>
      <w:outlineLvl w:val="3"/>
    </w:pPr>
    <w:rPr>
      <w:b/>
      <w:bCs/>
      <w:szCs w:val="28"/>
    </w:rPr>
  </w:style>
  <w:style w:type="paragraph" w:styleId="Heading5">
    <w:name w:val="heading 5"/>
    <w:basedOn w:val="Normal"/>
    <w:next w:val="Normal"/>
    <w:link w:val="Heading5Char"/>
    <w:uiPriority w:val="9"/>
    <w:qFormat/>
    <w:rsid w:val="008A1C9E"/>
    <w:pPr>
      <w:numPr>
        <w:ilvl w:val="4"/>
        <w:numId w:val="1"/>
      </w:numPr>
      <w:tabs>
        <w:tab w:val="clear" w:pos="1008"/>
        <w:tab w:val="num" w:pos="360"/>
      </w:tabs>
      <w:spacing w:before="240" w:after="60"/>
      <w:ind w:left="0" w:firstLine="0"/>
      <w:outlineLvl w:val="4"/>
    </w:pPr>
    <w:rPr>
      <w:b/>
      <w:bCs/>
      <w:i/>
      <w:iCs/>
      <w:sz w:val="26"/>
      <w:szCs w:val="26"/>
    </w:rPr>
  </w:style>
  <w:style w:type="paragraph" w:styleId="Heading6">
    <w:name w:val="heading 6"/>
    <w:basedOn w:val="Normal"/>
    <w:next w:val="Normal"/>
    <w:link w:val="Heading6Char"/>
    <w:uiPriority w:val="9"/>
    <w:qFormat/>
    <w:rsid w:val="008A1C9E"/>
    <w:pPr>
      <w:numPr>
        <w:ilvl w:val="5"/>
        <w:numId w:val="1"/>
      </w:numPr>
      <w:tabs>
        <w:tab w:val="clear" w:pos="1152"/>
        <w:tab w:val="num" w:pos="360"/>
      </w:tabs>
      <w:spacing w:before="240" w:after="60"/>
      <w:ind w:left="0" w:firstLine="0"/>
      <w:outlineLvl w:val="5"/>
    </w:pPr>
    <w:rPr>
      <w:b/>
      <w:bCs/>
      <w:sz w:val="22"/>
      <w:szCs w:val="22"/>
    </w:rPr>
  </w:style>
  <w:style w:type="paragraph" w:styleId="Heading7">
    <w:name w:val="heading 7"/>
    <w:basedOn w:val="Normal"/>
    <w:next w:val="Normal"/>
    <w:link w:val="Heading7Char"/>
    <w:uiPriority w:val="9"/>
    <w:qFormat/>
    <w:rsid w:val="008A1C9E"/>
    <w:pPr>
      <w:numPr>
        <w:ilvl w:val="6"/>
        <w:numId w:val="1"/>
      </w:numPr>
      <w:tabs>
        <w:tab w:val="clear" w:pos="1296"/>
        <w:tab w:val="num" w:pos="360"/>
      </w:tabs>
      <w:spacing w:before="240" w:after="60"/>
      <w:ind w:left="0" w:firstLine="0"/>
      <w:outlineLvl w:val="6"/>
    </w:pPr>
  </w:style>
  <w:style w:type="paragraph" w:styleId="Heading8">
    <w:name w:val="heading 8"/>
    <w:basedOn w:val="Normal"/>
    <w:next w:val="Normal"/>
    <w:link w:val="Heading8Char"/>
    <w:uiPriority w:val="9"/>
    <w:qFormat/>
    <w:rsid w:val="008A1C9E"/>
    <w:pPr>
      <w:numPr>
        <w:ilvl w:val="7"/>
        <w:numId w:val="1"/>
      </w:numPr>
      <w:tabs>
        <w:tab w:val="clear" w:pos="1440"/>
        <w:tab w:val="num" w:pos="360"/>
      </w:tabs>
      <w:spacing w:before="240" w:after="60"/>
      <w:ind w:left="0" w:firstLine="0"/>
      <w:outlineLvl w:val="7"/>
    </w:pPr>
    <w:rPr>
      <w:i/>
      <w:iCs/>
    </w:rPr>
  </w:style>
  <w:style w:type="paragraph" w:styleId="Heading9">
    <w:name w:val="heading 9"/>
    <w:basedOn w:val="Heading1"/>
    <w:next w:val="Normal"/>
    <w:link w:val="Heading9Char"/>
    <w:uiPriority w:val="9"/>
    <w:qFormat/>
    <w:rsid w:val="008A1C9E"/>
    <w:pPr>
      <w:numPr>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rsid w:val="00E26DC7"/>
    <w:pPr>
      <w:widowControl w:val="0"/>
      <w:tabs>
        <w:tab w:val="right" w:pos="8505"/>
      </w:tabs>
      <w:spacing w:line="360" w:lineRule="auto"/>
      <w:jc w:val="lowKashida"/>
    </w:pPr>
    <w:rPr>
      <w:szCs w:val="28"/>
    </w:rPr>
  </w:style>
  <w:style w:type="paragraph" w:customStyle="1" w:styleId="TableListBullet">
    <w:name w:val="Table List Bullet"/>
    <w:basedOn w:val="Normal"/>
    <w:rsid w:val="008A1C9E"/>
    <w:pPr>
      <w:numPr>
        <w:numId w:val="15"/>
      </w:numPr>
      <w:tabs>
        <w:tab w:val="clear" w:pos="720"/>
        <w:tab w:val="num" w:pos="360"/>
      </w:tabs>
      <w:ind w:left="0" w:firstLine="0"/>
    </w:pPr>
    <w:rPr>
      <w:sz w:val="20"/>
      <w:szCs w:val="22"/>
    </w:rPr>
  </w:style>
  <w:style w:type="paragraph" w:styleId="EndnoteText">
    <w:name w:val="endnote text"/>
    <w:basedOn w:val="References"/>
    <w:link w:val="EndnoteTextChar"/>
    <w:autoRedefine/>
    <w:rsid w:val="008A1C9E"/>
  </w:style>
  <w:style w:type="character" w:styleId="EndnoteReference">
    <w:name w:val="endnote reference"/>
    <w:basedOn w:val="DefaultParagraphFont"/>
    <w:rsid w:val="008A1C9E"/>
    <w:rPr>
      <w:rFonts w:ascii="Times New Roman" w:hAnsi="Times New Roman" w:cs="B Lotus"/>
      <w:sz w:val="24"/>
      <w:szCs w:val="28"/>
      <w:vertAlign w:val="baseline"/>
    </w:rPr>
  </w:style>
  <w:style w:type="numbering" w:styleId="111111">
    <w:name w:val="Outline List 2"/>
    <w:basedOn w:val="NoList"/>
    <w:semiHidden/>
    <w:rsid w:val="008A1C9E"/>
    <w:pPr>
      <w:numPr>
        <w:numId w:val="10"/>
      </w:numPr>
    </w:pPr>
  </w:style>
  <w:style w:type="numbering" w:styleId="1ai">
    <w:name w:val="Outline List 1"/>
    <w:basedOn w:val="NoList"/>
    <w:semiHidden/>
    <w:rsid w:val="008A1C9E"/>
    <w:pPr>
      <w:numPr>
        <w:numId w:val="11"/>
      </w:numPr>
    </w:pPr>
  </w:style>
  <w:style w:type="numbering" w:styleId="ArticleSection">
    <w:name w:val="Outline List 3"/>
    <w:basedOn w:val="NoList"/>
    <w:semiHidden/>
    <w:rsid w:val="008A1C9E"/>
    <w:pPr>
      <w:numPr>
        <w:numId w:val="12"/>
      </w:numPr>
    </w:pPr>
  </w:style>
  <w:style w:type="paragraph" w:styleId="BlockText">
    <w:name w:val="Block Text"/>
    <w:basedOn w:val="Normal"/>
    <w:semiHidden/>
    <w:rsid w:val="008A1C9E"/>
    <w:pPr>
      <w:spacing w:after="120"/>
      <w:ind w:left="1440" w:right="1440"/>
    </w:pPr>
  </w:style>
  <w:style w:type="paragraph" w:styleId="BodyText2">
    <w:name w:val="Body Text 2"/>
    <w:basedOn w:val="Normal"/>
    <w:semiHidden/>
    <w:rsid w:val="008A1C9E"/>
    <w:pPr>
      <w:spacing w:after="120" w:line="480" w:lineRule="auto"/>
    </w:pPr>
  </w:style>
  <w:style w:type="paragraph" w:styleId="BodyText3">
    <w:name w:val="Body Text 3"/>
    <w:basedOn w:val="Normal"/>
    <w:semiHidden/>
    <w:rsid w:val="008A1C9E"/>
    <w:pPr>
      <w:spacing w:after="120"/>
    </w:pPr>
    <w:rPr>
      <w:sz w:val="16"/>
      <w:szCs w:val="16"/>
    </w:rPr>
  </w:style>
  <w:style w:type="paragraph" w:styleId="BodyTextIndent">
    <w:name w:val="Body Text Indent"/>
    <w:basedOn w:val="BodyTextFirstIndent"/>
    <w:autoRedefine/>
    <w:rsid w:val="008A1C9E"/>
    <w:pPr>
      <w:tabs>
        <w:tab w:val="right" w:pos="8165"/>
      </w:tabs>
      <w:spacing w:before="240" w:after="240"/>
      <w:ind w:left="510" w:right="510" w:firstLine="0"/>
      <w:contextualSpacing/>
    </w:pPr>
    <w:rPr>
      <w:rFonts w:cs="KOODAK"/>
      <w:sz w:val="22"/>
      <w:szCs w:val="22"/>
    </w:rPr>
  </w:style>
  <w:style w:type="paragraph" w:styleId="BodyTextFirstIndent2">
    <w:name w:val="Body Text First Indent 2"/>
    <w:basedOn w:val="Normal"/>
    <w:semiHidden/>
    <w:rsid w:val="008A1C9E"/>
    <w:pPr>
      <w:ind w:firstLine="210"/>
    </w:pPr>
  </w:style>
  <w:style w:type="paragraph" w:styleId="BodyTextIndent2">
    <w:name w:val="Body Text Indent 2"/>
    <w:basedOn w:val="Normal"/>
    <w:semiHidden/>
    <w:rsid w:val="008A1C9E"/>
    <w:pPr>
      <w:spacing w:after="120" w:line="480" w:lineRule="auto"/>
      <w:ind w:left="283"/>
    </w:pPr>
  </w:style>
  <w:style w:type="paragraph" w:styleId="BodyTextIndent3">
    <w:name w:val="Body Text Indent 3"/>
    <w:basedOn w:val="Normal"/>
    <w:semiHidden/>
    <w:rsid w:val="008A1C9E"/>
    <w:pPr>
      <w:spacing w:after="120"/>
      <w:ind w:left="283"/>
    </w:pPr>
    <w:rPr>
      <w:sz w:val="16"/>
      <w:szCs w:val="16"/>
    </w:rPr>
  </w:style>
  <w:style w:type="paragraph" w:styleId="Caption">
    <w:name w:val="caption"/>
    <w:basedOn w:val="BodyText"/>
    <w:next w:val="BodyText"/>
    <w:link w:val="CaptionChar"/>
    <w:autoRedefine/>
    <w:uiPriority w:val="35"/>
    <w:qFormat/>
    <w:rsid w:val="001A27C0"/>
    <w:pPr>
      <w:keepLines/>
      <w:spacing w:after="240"/>
      <w:jc w:val="center"/>
    </w:pPr>
    <w:rPr>
      <w:b/>
      <w:bCs/>
      <w:sz w:val="22"/>
      <w:szCs w:val="24"/>
    </w:rPr>
  </w:style>
  <w:style w:type="paragraph" w:styleId="Closing">
    <w:name w:val="Closing"/>
    <w:basedOn w:val="Normal"/>
    <w:semiHidden/>
    <w:rsid w:val="008A1C9E"/>
    <w:pPr>
      <w:ind w:left="4252"/>
    </w:pPr>
  </w:style>
  <w:style w:type="paragraph" w:styleId="Date">
    <w:name w:val="Date"/>
    <w:basedOn w:val="Normal"/>
    <w:next w:val="Normal"/>
    <w:semiHidden/>
    <w:rsid w:val="008A1C9E"/>
  </w:style>
  <w:style w:type="paragraph" w:styleId="E-mailSignature">
    <w:name w:val="E-mail Signature"/>
    <w:basedOn w:val="Normal"/>
    <w:semiHidden/>
    <w:rsid w:val="008A1C9E"/>
  </w:style>
  <w:style w:type="character" w:styleId="Emphasis">
    <w:name w:val="Emphasis"/>
    <w:basedOn w:val="DefaultParagraphFont"/>
    <w:qFormat/>
    <w:rsid w:val="008A1C9E"/>
    <w:rPr>
      <w:i/>
      <w:iCs/>
    </w:rPr>
  </w:style>
  <w:style w:type="paragraph" w:styleId="EnvelopeAddress">
    <w:name w:val="envelope address"/>
    <w:basedOn w:val="Normal"/>
    <w:semiHidden/>
    <w:rsid w:val="008A1C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A1C9E"/>
    <w:rPr>
      <w:rFonts w:ascii="Arial" w:hAnsi="Arial" w:cs="Arial"/>
      <w:sz w:val="20"/>
      <w:szCs w:val="20"/>
    </w:rPr>
  </w:style>
  <w:style w:type="character" w:styleId="FollowedHyperlink">
    <w:name w:val="FollowedHyperlink"/>
    <w:basedOn w:val="DefaultParagraphFont"/>
    <w:semiHidden/>
    <w:rsid w:val="008A1C9E"/>
    <w:rPr>
      <w:color w:val="800080"/>
      <w:u w:val="single"/>
    </w:rPr>
  </w:style>
  <w:style w:type="paragraph" w:styleId="Footer">
    <w:name w:val="footer"/>
    <w:basedOn w:val="Normal"/>
    <w:link w:val="FooterChar"/>
    <w:uiPriority w:val="99"/>
    <w:rsid w:val="008A1C9E"/>
    <w:pPr>
      <w:tabs>
        <w:tab w:val="center" w:pos="4153"/>
        <w:tab w:val="right" w:pos="8306"/>
      </w:tabs>
    </w:pPr>
  </w:style>
  <w:style w:type="character" w:styleId="FootnoteReference">
    <w:name w:val="footnote reference"/>
    <w:basedOn w:val="DefaultParagraphFont"/>
    <w:uiPriority w:val="99"/>
    <w:rsid w:val="008A1C9E"/>
    <w:rPr>
      <w:vertAlign w:val="superscript"/>
    </w:rPr>
  </w:style>
  <w:style w:type="paragraph" w:styleId="FootnoteText">
    <w:name w:val="footnote text"/>
    <w:basedOn w:val="Normal"/>
    <w:link w:val="FootnoteTextChar"/>
    <w:uiPriority w:val="99"/>
    <w:qFormat/>
    <w:rsid w:val="00864DC6"/>
    <w:pPr>
      <w:jc w:val="lowKashida"/>
    </w:pPr>
    <w:rPr>
      <w:rFonts w:asciiTheme="minorHAnsi" w:hAnsiTheme="minorHAnsi" w:cstheme="minorBidi"/>
      <w:sz w:val="16"/>
      <w:szCs w:val="20"/>
    </w:rPr>
  </w:style>
  <w:style w:type="paragraph" w:styleId="Header">
    <w:name w:val="header"/>
    <w:basedOn w:val="Normal"/>
    <w:link w:val="HeaderChar"/>
    <w:uiPriority w:val="99"/>
    <w:rsid w:val="008A1C9E"/>
    <w:pPr>
      <w:tabs>
        <w:tab w:val="center" w:pos="4153"/>
        <w:tab w:val="right" w:pos="8306"/>
      </w:tabs>
    </w:pPr>
  </w:style>
  <w:style w:type="character" w:styleId="HTMLAcronym">
    <w:name w:val="HTML Acronym"/>
    <w:basedOn w:val="DefaultParagraphFont"/>
    <w:semiHidden/>
    <w:rsid w:val="008A1C9E"/>
  </w:style>
  <w:style w:type="paragraph" w:styleId="HTMLAddress">
    <w:name w:val="HTML Address"/>
    <w:basedOn w:val="Normal"/>
    <w:semiHidden/>
    <w:rsid w:val="008A1C9E"/>
    <w:rPr>
      <w:i/>
      <w:iCs/>
    </w:rPr>
  </w:style>
  <w:style w:type="character" w:styleId="HTMLCite">
    <w:name w:val="HTML Cite"/>
    <w:basedOn w:val="DefaultParagraphFont"/>
    <w:semiHidden/>
    <w:rsid w:val="008A1C9E"/>
    <w:rPr>
      <w:i/>
      <w:iCs/>
    </w:rPr>
  </w:style>
  <w:style w:type="character" w:styleId="HTMLCode">
    <w:name w:val="HTML Code"/>
    <w:basedOn w:val="DefaultParagraphFont"/>
    <w:semiHidden/>
    <w:rsid w:val="008A1C9E"/>
    <w:rPr>
      <w:rFonts w:ascii="Courier New" w:hAnsi="Courier New" w:cs="Courier New"/>
      <w:sz w:val="20"/>
      <w:szCs w:val="20"/>
    </w:rPr>
  </w:style>
  <w:style w:type="character" w:styleId="HTMLDefinition">
    <w:name w:val="HTML Definition"/>
    <w:basedOn w:val="DefaultParagraphFont"/>
    <w:semiHidden/>
    <w:rsid w:val="008A1C9E"/>
    <w:rPr>
      <w:i/>
      <w:iCs/>
    </w:rPr>
  </w:style>
  <w:style w:type="character" w:styleId="HTMLKeyboard">
    <w:name w:val="HTML Keyboard"/>
    <w:basedOn w:val="DefaultParagraphFont"/>
    <w:semiHidden/>
    <w:rsid w:val="008A1C9E"/>
    <w:rPr>
      <w:rFonts w:ascii="Courier New" w:hAnsi="Courier New" w:cs="Courier New"/>
      <w:sz w:val="20"/>
      <w:szCs w:val="20"/>
    </w:rPr>
  </w:style>
  <w:style w:type="paragraph" w:styleId="HTMLPreformatted">
    <w:name w:val="HTML Preformatted"/>
    <w:basedOn w:val="Normal"/>
    <w:semiHidden/>
    <w:rsid w:val="008A1C9E"/>
    <w:rPr>
      <w:rFonts w:ascii="Courier New" w:hAnsi="Courier New" w:cs="Courier New"/>
      <w:sz w:val="20"/>
      <w:szCs w:val="20"/>
    </w:rPr>
  </w:style>
  <w:style w:type="character" w:styleId="HTMLSample">
    <w:name w:val="HTML Sample"/>
    <w:basedOn w:val="DefaultParagraphFont"/>
    <w:semiHidden/>
    <w:rsid w:val="008A1C9E"/>
    <w:rPr>
      <w:rFonts w:ascii="Courier New" w:hAnsi="Courier New" w:cs="Courier New"/>
    </w:rPr>
  </w:style>
  <w:style w:type="character" w:styleId="HTMLTypewriter">
    <w:name w:val="HTML Typewriter"/>
    <w:basedOn w:val="DefaultParagraphFont"/>
    <w:semiHidden/>
    <w:rsid w:val="008A1C9E"/>
    <w:rPr>
      <w:rFonts w:ascii="Courier New" w:hAnsi="Courier New" w:cs="Courier New"/>
      <w:sz w:val="20"/>
      <w:szCs w:val="20"/>
    </w:rPr>
  </w:style>
  <w:style w:type="character" w:styleId="HTMLVariable">
    <w:name w:val="HTML Variable"/>
    <w:basedOn w:val="DefaultParagraphFont"/>
    <w:semiHidden/>
    <w:rsid w:val="008A1C9E"/>
    <w:rPr>
      <w:i/>
      <w:iCs/>
    </w:rPr>
  </w:style>
  <w:style w:type="character" w:styleId="Hyperlink">
    <w:name w:val="Hyperlink"/>
    <w:basedOn w:val="DefaultParagraphFont"/>
    <w:uiPriority w:val="99"/>
    <w:qFormat/>
    <w:rsid w:val="008A1C9E"/>
    <w:rPr>
      <w:color w:val="0000FF"/>
      <w:u w:val="single"/>
    </w:rPr>
  </w:style>
  <w:style w:type="character" w:styleId="LineNumber">
    <w:name w:val="line number"/>
    <w:basedOn w:val="DefaultParagraphFont"/>
    <w:semiHidden/>
    <w:rsid w:val="008A1C9E"/>
  </w:style>
  <w:style w:type="paragraph" w:styleId="List">
    <w:name w:val="List"/>
    <w:basedOn w:val="Normal"/>
    <w:semiHidden/>
    <w:rsid w:val="008A1C9E"/>
    <w:pPr>
      <w:ind w:left="283" w:hanging="283"/>
    </w:pPr>
  </w:style>
  <w:style w:type="paragraph" w:styleId="List2">
    <w:name w:val="List 2"/>
    <w:basedOn w:val="Normal"/>
    <w:semiHidden/>
    <w:rsid w:val="008A1C9E"/>
    <w:pPr>
      <w:ind w:left="566" w:hanging="283"/>
    </w:pPr>
  </w:style>
  <w:style w:type="paragraph" w:styleId="List3">
    <w:name w:val="List 3"/>
    <w:basedOn w:val="Normal"/>
    <w:semiHidden/>
    <w:rsid w:val="008A1C9E"/>
    <w:pPr>
      <w:ind w:left="849" w:hanging="283"/>
    </w:pPr>
  </w:style>
  <w:style w:type="paragraph" w:styleId="List4">
    <w:name w:val="List 4"/>
    <w:basedOn w:val="Normal"/>
    <w:semiHidden/>
    <w:rsid w:val="008A1C9E"/>
    <w:pPr>
      <w:ind w:left="1132" w:hanging="283"/>
    </w:pPr>
  </w:style>
  <w:style w:type="paragraph" w:styleId="List5">
    <w:name w:val="List 5"/>
    <w:basedOn w:val="Normal"/>
    <w:semiHidden/>
    <w:rsid w:val="008A1C9E"/>
    <w:pPr>
      <w:ind w:left="1415" w:hanging="283"/>
    </w:pPr>
  </w:style>
  <w:style w:type="paragraph" w:styleId="ListBullet">
    <w:name w:val="List Bullet"/>
    <w:basedOn w:val="Normal"/>
    <w:rsid w:val="008A1C9E"/>
    <w:pPr>
      <w:widowControl w:val="0"/>
      <w:numPr>
        <w:numId w:val="13"/>
      </w:numPr>
      <w:tabs>
        <w:tab w:val="left" w:pos="340"/>
      </w:tabs>
      <w:spacing w:before="120" w:after="120" w:line="360" w:lineRule="auto"/>
      <w:contextualSpacing/>
      <w:jc w:val="lowKashida"/>
    </w:pPr>
    <w:rPr>
      <w:szCs w:val="28"/>
    </w:rPr>
  </w:style>
  <w:style w:type="paragraph" w:styleId="ListBullet2">
    <w:name w:val="List Bullet 2"/>
    <w:basedOn w:val="Normal"/>
    <w:autoRedefine/>
    <w:semiHidden/>
    <w:rsid w:val="008A1C9E"/>
    <w:pPr>
      <w:numPr>
        <w:numId w:val="9"/>
      </w:numPr>
      <w:tabs>
        <w:tab w:val="clear" w:pos="643"/>
        <w:tab w:val="num" w:pos="360"/>
      </w:tabs>
      <w:ind w:left="0" w:firstLine="0"/>
    </w:pPr>
  </w:style>
  <w:style w:type="paragraph" w:styleId="ListBullet3">
    <w:name w:val="List Bullet 3"/>
    <w:basedOn w:val="Normal"/>
    <w:autoRedefine/>
    <w:semiHidden/>
    <w:rsid w:val="008A1C9E"/>
    <w:pPr>
      <w:numPr>
        <w:numId w:val="8"/>
      </w:numPr>
      <w:tabs>
        <w:tab w:val="clear" w:pos="926"/>
        <w:tab w:val="num" w:pos="360"/>
      </w:tabs>
      <w:ind w:left="0" w:firstLine="0"/>
    </w:pPr>
  </w:style>
  <w:style w:type="paragraph" w:styleId="ListBullet4">
    <w:name w:val="List Bullet 4"/>
    <w:basedOn w:val="Normal"/>
    <w:autoRedefine/>
    <w:semiHidden/>
    <w:rsid w:val="008A1C9E"/>
    <w:pPr>
      <w:numPr>
        <w:numId w:val="6"/>
      </w:numPr>
      <w:tabs>
        <w:tab w:val="clear" w:pos="1209"/>
        <w:tab w:val="num" w:pos="360"/>
      </w:tabs>
      <w:ind w:left="0" w:firstLine="0"/>
    </w:pPr>
  </w:style>
  <w:style w:type="paragraph" w:styleId="ListBullet5">
    <w:name w:val="List Bullet 5"/>
    <w:basedOn w:val="Normal"/>
    <w:autoRedefine/>
    <w:semiHidden/>
    <w:rsid w:val="008A1C9E"/>
    <w:pPr>
      <w:numPr>
        <w:numId w:val="7"/>
      </w:numPr>
      <w:tabs>
        <w:tab w:val="clear" w:pos="1492"/>
        <w:tab w:val="num" w:pos="360"/>
      </w:tabs>
      <w:ind w:left="0" w:firstLine="0"/>
    </w:pPr>
  </w:style>
  <w:style w:type="paragraph" w:styleId="ListContinue">
    <w:name w:val="List Continue"/>
    <w:basedOn w:val="Normal"/>
    <w:semiHidden/>
    <w:rsid w:val="008A1C9E"/>
    <w:pPr>
      <w:spacing w:after="120"/>
      <w:ind w:left="283"/>
    </w:pPr>
  </w:style>
  <w:style w:type="paragraph" w:styleId="ListContinue2">
    <w:name w:val="List Continue 2"/>
    <w:basedOn w:val="Normal"/>
    <w:semiHidden/>
    <w:rsid w:val="008A1C9E"/>
    <w:pPr>
      <w:spacing w:after="120"/>
      <w:ind w:left="566"/>
    </w:pPr>
  </w:style>
  <w:style w:type="paragraph" w:styleId="ListContinue3">
    <w:name w:val="List Continue 3"/>
    <w:basedOn w:val="Normal"/>
    <w:semiHidden/>
    <w:rsid w:val="008A1C9E"/>
    <w:pPr>
      <w:spacing w:after="120"/>
      <w:ind w:left="849"/>
    </w:pPr>
  </w:style>
  <w:style w:type="paragraph" w:styleId="ListContinue4">
    <w:name w:val="List Continue 4"/>
    <w:basedOn w:val="Normal"/>
    <w:semiHidden/>
    <w:rsid w:val="008A1C9E"/>
    <w:pPr>
      <w:spacing w:after="120"/>
      <w:ind w:left="1132"/>
    </w:pPr>
  </w:style>
  <w:style w:type="paragraph" w:styleId="ListContinue5">
    <w:name w:val="List Continue 5"/>
    <w:basedOn w:val="Normal"/>
    <w:semiHidden/>
    <w:rsid w:val="008A1C9E"/>
    <w:pPr>
      <w:spacing w:after="120"/>
      <w:ind w:left="1415"/>
    </w:pPr>
  </w:style>
  <w:style w:type="paragraph" w:styleId="ListNumber">
    <w:name w:val="List Number"/>
    <w:basedOn w:val="ListBullet"/>
    <w:rsid w:val="008A1C9E"/>
    <w:pPr>
      <w:numPr>
        <w:numId w:val="14"/>
      </w:numPr>
      <w:ind w:left="340" w:hanging="340"/>
    </w:pPr>
  </w:style>
  <w:style w:type="paragraph" w:styleId="ListNumber2">
    <w:name w:val="List Number 2"/>
    <w:basedOn w:val="Normal"/>
    <w:semiHidden/>
    <w:rsid w:val="008A1C9E"/>
    <w:pPr>
      <w:numPr>
        <w:numId w:val="5"/>
      </w:numPr>
      <w:tabs>
        <w:tab w:val="clear" w:pos="643"/>
        <w:tab w:val="num" w:pos="360"/>
      </w:tabs>
      <w:ind w:left="0" w:firstLine="0"/>
    </w:pPr>
  </w:style>
  <w:style w:type="paragraph" w:styleId="ListNumber3">
    <w:name w:val="List Number 3"/>
    <w:basedOn w:val="Normal"/>
    <w:semiHidden/>
    <w:rsid w:val="008A1C9E"/>
    <w:pPr>
      <w:numPr>
        <w:numId w:val="4"/>
      </w:numPr>
      <w:tabs>
        <w:tab w:val="clear" w:pos="926"/>
        <w:tab w:val="num" w:pos="360"/>
      </w:tabs>
      <w:ind w:left="0" w:firstLine="0"/>
    </w:pPr>
  </w:style>
  <w:style w:type="paragraph" w:styleId="ListNumber4">
    <w:name w:val="List Number 4"/>
    <w:basedOn w:val="Normal"/>
    <w:semiHidden/>
    <w:rsid w:val="008A1C9E"/>
    <w:pPr>
      <w:numPr>
        <w:numId w:val="3"/>
      </w:numPr>
      <w:tabs>
        <w:tab w:val="clear" w:pos="1209"/>
        <w:tab w:val="num" w:pos="360"/>
      </w:tabs>
      <w:ind w:left="0" w:firstLine="0"/>
    </w:pPr>
  </w:style>
  <w:style w:type="paragraph" w:styleId="ListNumber5">
    <w:name w:val="List Number 5"/>
    <w:basedOn w:val="Normal"/>
    <w:semiHidden/>
    <w:rsid w:val="008A1C9E"/>
    <w:pPr>
      <w:numPr>
        <w:numId w:val="2"/>
      </w:numPr>
      <w:tabs>
        <w:tab w:val="clear" w:pos="1492"/>
        <w:tab w:val="num" w:pos="360"/>
      </w:tabs>
      <w:ind w:left="0" w:firstLine="0"/>
    </w:pPr>
  </w:style>
  <w:style w:type="paragraph" w:styleId="MessageHeader">
    <w:name w:val="Message Header"/>
    <w:basedOn w:val="Normal"/>
    <w:semiHidden/>
    <w:rsid w:val="008A1C9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8A1C9E"/>
  </w:style>
  <w:style w:type="paragraph" w:styleId="NormalIndent">
    <w:name w:val="Normal Indent"/>
    <w:basedOn w:val="Normal"/>
    <w:semiHidden/>
    <w:rsid w:val="008A1C9E"/>
    <w:pPr>
      <w:ind w:left="720"/>
    </w:pPr>
  </w:style>
  <w:style w:type="paragraph" w:styleId="NoteHeading">
    <w:name w:val="Note Heading"/>
    <w:basedOn w:val="Normal"/>
    <w:next w:val="Normal"/>
    <w:semiHidden/>
    <w:rsid w:val="008A1C9E"/>
  </w:style>
  <w:style w:type="character" w:styleId="PageNumber">
    <w:name w:val="page number"/>
    <w:basedOn w:val="DefaultParagraphFont"/>
    <w:rsid w:val="008A1C9E"/>
    <w:rPr>
      <w:rFonts w:ascii="Times New Roman" w:hAnsi="Times New Roman" w:cs="B Nazanin"/>
      <w:sz w:val="24"/>
      <w:szCs w:val="28"/>
    </w:rPr>
  </w:style>
  <w:style w:type="paragraph" w:styleId="PlainText">
    <w:name w:val="Plain Text"/>
    <w:basedOn w:val="Normal"/>
    <w:semiHidden/>
    <w:rsid w:val="008A1C9E"/>
    <w:rPr>
      <w:rFonts w:ascii="Courier New" w:hAnsi="Courier New" w:cs="Courier New"/>
      <w:sz w:val="20"/>
      <w:szCs w:val="20"/>
    </w:rPr>
  </w:style>
  <w:style w:type="paragraph" w:styleId="Salutation">
    <w:name w:val="Salutation"/>
    <w:basedOn w:val="Normal"/>
    <w:next w:val="Normal"/>
    <w:semiHidden/>
    <w:rsid w:val="008A1C9E"/>
  </w:style>
  <w:style w:type="paragraph" w:styleId="Signature">
    <w:name w:val="Signature"/>
    <w:basedOn w:val="Normal"/>
    <w:semiHidden/>
    <w:rsid w:val="008A1C9E"/>
    <w:pPr>
      <w:ind w:left="4252"/>
    </w:pPr>
  </w:style>
  <w:style w:type="character" w:styleId="Strong">
    <w:name w:val="Strong"/>
    <w:basedOn w:val="DefaultParagraphFont"/>
    <w:qFormat/>
    <w:rsid w:val="008A1C9E"/>
    <w:rPr>
      <w:b/>
      <w:bCs/>
    </w:rPr>
  </w:style>
  <w:style w:type="paragraph" w:styleId="Subtitle">
    <w:name w:val="Subtitle"/>
    <w:basedOn w:val="Normal"/>
    <w:qFormat/>
    <w:rsid w:val="008A1C9E"/>
    <w:pPr>
      <w:spacing w:after="60"/>
      <w:jc w:val="center"/>
      <w:outlineLvl w:val="1"/>
    </w:pPr>
    <w:rPr>
      <w:rFonts w:ascii="Arial" w:hAnsi="Arial" w:cs="Arial"/>
    </w:rPr>
  </w:style>
  <w:style w:type="table" w:styleId="Table3Deffects1">
    <w:name w:val="Table 3D effects 1"/>
    <w:basedOn w:val="TableNormal"/>
    <w:semiHidden/>
    <w:rsid w:val="008A1C9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A1C9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A1C9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A1C9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A1C9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A1C9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A1C9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A1C9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A1C9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A1C9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A1C9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A1C9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A1C9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A1C9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A1C9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A1C9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A1C9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A1C9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A1C9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A1C9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A1C9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A1C9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A1C9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A1C9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A1C9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A1C9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A1C9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A1C9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A1C9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A1C9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A1C9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A1C9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A1C9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A1C9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A1C9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A1C9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A1C9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A1C9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1C9E"/>
    <w:pPr>
      <w:jc w:val="center"/>
    </w:pPr>
    <w:rPr>
      <w:b/>
      <w:bCs/>
      <w:color w:val="800000"/>
      <w:sz w:val="36"/>
      <w:szCs w:val="40"/>
    </w:rPr>
  </w:style>
  <w:style w:type="paragraph" w:styleId="BodyTextFirstIndent">
    <w:name w:val="Body Text First Indent"/>
    <w:basedOn w:val="BodyText"/>
    <w:link w:val="BodyTextFirstIndentChar"/>
    <w:autoRedefine/>
    <w:rsid w:val="003166F2"/>
    <w:pPr>
      <w:spacing w:before="120"/>
      <w:ind w:firstLine="567"/>
    </w:pPr>
  </w:style>
  <w:style w:type="character" w:customStyle="1" w:styleId="RefTitle">
    <w:name w:val="Ref Title"/>
    <w:basedOn w:val="DefaultParagraphFont"/>
    <w:rsid w:val="008A1C9E"/>
    <w:rPr>
      <w:rFonts w:cs="Nazanin"/>
      <w:bCs/>
      <w:i/>
      <w:szCs w:val="22"/>
      <w:lang w:val="en-US" w:eastAsia="en-US" w:bidi="fa-IR"/>
    </w:rPr>
  </w:style>
  <w:style w:type="paragraph" w:customStyle="1" w:styleId="Title1">
    <w:name w:val="Title1"/>
    <w:basedOn w:val="Normal"/>
    <w:link w:val="titleChar0"/>
    <w:autoRedefine/>
    <w:rsid w:val="008A1C9E"/>
    <w:pPr>
      <w:jc w:val="center"/>
    </w:pPr>
    <w:rPr>
      <w:b/>
      <w:bCs/>
      <w:sz w:val="36"/>
      <w:szCs w:val="40"/>
    </w:rPr>
  </w:style>
  <w:style w:type="paragraph" w:customStyle="1" w:styleId="title2">
    <w:name w:val="title 2"/>
    <w:basedOn w:val="Normal"/>
    <w:link w:val="title2Char"/>
    <w:rsid w:val="008A1C9E"/>
    <w:pPr>
      <w:jc w:val="center"/>
    </w:pPr>
    <w:rPr>
      <w:b/>
      <w:bCs/>
      <w:color w:val="800000"/>
      <w:sz w:val="28"/>
      <w:szCs w:val="32"/>
    </w:rPr>
  </w:style>
  <w:style w:type="paragraph" w:styleId="TOC1">
    <w:name w:val="toc 1"/>
    <w:basedOn w:val="Normal"/>
    <w:next w:val="Normal"/>
    <w:autoRedefine/>
    <w:uiPriority w:val="39"/>
    <w:qFormat/>
    <w:rsid w:val="00E22C5B"/>
    <w:pPr>
      <w:tabs>
        <w:tab w:val="left" w:pos="507"/>
        <w:tab w:val="right" w:leader="dot" w:pos="8504"/>
      </w:tabs>
      <w:spacing w:before="120" w:after="120"/>
    </w:pPr>
    <w:rPr>
      <w:b/>
      <w:bCs/>
      <w:noProof/>
      <w:sz w:val="20"/>
    </w:rPr>
  </w:style>
  <w:style w:type="paragraph" w:styleId="TOC2">
    <w:name w:val="toc 2"/>
    <w:basedOn w:val="Normal"/>
    <w:next w:val="Normal"/>
    <w:autoRedefine/>
    <w:uiPriority w:val="39"/>
    <w:rsid w:val="008A1C9E"/>
    <w:pPr>
      <w:tabs>
        <w:tab w:val="left" w:pos="867"/>
        <w:tab w:val="left" w:pos="1227"/>
        <w:tab w:val="right" w:leader="dot" w:pos="8504"/>
      </w:tabs>
      <w:ind w:left="240"/>
    </w:pPr>
    <w:rPr>
      <w:noProof/>
      <w:sz w:val="20"/>
    </w:rPr>
  </w:style>
  <w:style w:type="paragraph" w:styleId="TOC3">
    <w:name w:val="toc 3"/>
    <w:basedOn w:val="Normal"/>
    <w:next w:val="Normal"/>
    <w:autoRedefine/>
    <w:uiPriority w:val="39"/>
    <w:rsid w:val="008A1C9E"/>
    <w:pPr>
      <w:tabs>
        <w:tab w:val="left" w:pos="1227"/>
        <w:tab w:val="right" w:leader="dot" w:pos="8504"/>
      </w:tabs>
      <w:ind w:left="480"/>
    </w:pPr>
    <w:rPr>
      <w:i/>
      <w:noProof/>
      <w:sz w:val="20"/>
    </w:rPr>
  </w:style>
  <w:style w:type="paragraph" w:customStyle="1" w:styleId="title3">
    <w:name w:val="title 3"/>
    <w:basedOn w:val="Normal"/>
    <w:rsid w:val="008A1C9E"/>
    <w:pPr>
      <w:jc w:val="center"/>
    </w:pPr>
    <w:rPr>
      <w:bCs/>
      <w:sz w:val="28"/>
      <w:szCs w:val="28"/>
    </w:rPr>
  </w:style>
  <w:style w:type="paragraph" w:styleId="TOC4">
    <w:name w:val="toc 4"/>
    <w:basedOn w:val="Normal"/>
    <w:next w:val="Normal"/>
    <w:autoRedefine/>
    <w:uiPriority w:val="39"/>
    <w:rsid w:val="008A1C9E"/>
    <w:pPr>
      <w:ind w:left="720"/>
    </w:pPr>
    <w:rPr>
      <w:sz w:val="18"/>
      <w:szCs w:val="21"/>
    </w:rPr>
  </w:style>
  <w:style w:type="paragraph" w:styleId="TOC5">
    <w:name w:val="toc 5"/>
    <w:basedOn w:val="Normal"/>
    <w:next w:val="Normal"/>
    <w:autoRedefine/>
    <w:uiPriority w:val="39"/>
    <w:rsid w:val="008A1C9E"/>
    <w:pPr>
      <w:ind w:left="960"/>
    </w:pPr>
    <w:rPr>
      <w:sz w:val="18"/>
      <w:szCs w:val="21"/>
    </w:rPr>
  </w:style>
  <w:style w:type="paragraph" w:styleId="TOC6">
    <w:name w:val="toc 6"/>
    <w:basedOn w:val="Normal"/>
    <w:next w:val="Normal"/>
    <w:autoRedefine/>
    <w:uiPriority w:val="39"/>
    <w:rsid w:val="008A1C9E"/>
    <w:pPr>
      <w:ind w:left="1200"/>
    </w:pPr>
    <w:rPr>
      <w:sz w:val="18"/>
      <w:szCs w:val="21"/>
    </w:rPr>
  </w:style>
  <w:style w:type="paragraph" w:styleId="TOC7">
    <w:name w:val="toc 7"/>
    <w:basedOn w:val="Normal"/>
    <w:next w:val="Normal"/>
    <w:autoRedefine/>
    <w:uiPriority w:val="39"/>
    <w:rsid w:val="008A1C9E"/>
    <w:pPr>
      <w:ind w:left="1440"/>
    </w:pPr>
    <w:rPr>
      <w:sz w:val="18"/>
      <w:szCs w:val="21"/>
    </w:rPr>
  </w:style>
  <w:style w:type="paragraph" w:styleId="TOC8">
    <w:name w:val="toc 8"/>
    <w:basedOn w:val="Normal"/>
    <w:next w:val="Normal"/>
    <w:autoRedefine/>
    <w:uiPriority w:val="39"/>
    <w:rsid w:val="008A1C9E"/>
    <w:pPr>
      <w:ind w:left="1680"/>
    </w:pPr>
    <w:rPr>
      <w:sz w:val="18"/>
      <w:szCs w:val="21"/>
    </w:rPr>
  </w:style>
  <w:style w:type="paragraph" w:styleId="TOC9">
    <w:name w:val="toc 9"/>
    <w:basedOn w:val="Normal"/>
    <w:next w:val="Normal"/>
    <w:autoRedefine/>
    <w:uiPriority w:val="39"/>
    <w:rsid w:val="008A1C9E"/>
    <w:pPr>
      <w:ind w:left="1920"/>
    </w:pPr>
    <w:rPr>
      <w:sz w:val="18"/>
      <w:szCs w:val="21"/>
    </w:rPr>
  </w:style>
  <w:style w:type="paragraph" w:customStyle="1" w:styleId="equation">
    <w:name w:val="equation"/>
    <w:basedOn w:val="BodyTextFirstIndent"/>
    <w:next w:val="BodyText"/>
    <w:rsid w:val="00BD1D3B"/>
    <w:pPr>
      <w:spacing w:after="120" w:line="240" w:lineRule="auto"/>
      <w:ind w:firstLine="284"/>
      <w:contextualSpacing/>
      <w:jc w:val="left"/>
    </w:pPr>
    <w:rPr>
      <w:rFonts w:cs="Lotus"/>
      <w:i/>
      <w:lang w:bidi="fa-IR"/>
    </w:rPr>
  </w:style>
  <w:style w:type="paragraph" w:customStyle="1" w:styleId="listing">
    <w:name w:val="listing"/>
    <w:basedOn w:val="PlainText"/>
    <w:rsid w:val="00803450"/>
    <w:pPr>
      <w:bidi w:val="0"/>
    </w:pPr>
  </w:style>
  <w:style w:type="character" w:customStyle="1" w:styleId="BodyTextFirstIndentCharChar">
    <w:name w:val="Body Text First Indent Char Char"/>
    <w:basedOn w:val="BodyTextCharChar"/>
    <w:rsid w:val="00CC50C2"/>
    <w:rPr>
      <w:rFonts w:cs="B Nazanin"/>
      <w:sz w:val="24"/>
      <w:szCs w:val="28"/>
      <w:lang w:val="en-US" w:eastAsia="en-US" w:bidi="ar-SA"/>
    </w:rPr>
  </w:style>
  <w:style w:type="paragraph" w:customStyle="1" w:styleId="References">
    <w:name w:val="References"/>
    <w:basedOn w:val="Normal"/>
    <w:link w:val="ReferencesChar"/>
    <w:rsid w:val="008A1C9E"/>
    <w:pPr>
      <w:widowControl w:val="0"/>
      <w:tabs>
        <w:tab w:val="left" w:pos="567"/>
      </w:tabs>
      <w:spacing w:after="120"/>
      <w:ind w:left="340" w:right="340" w:hanging="340"/>
      <w:jc w:val="lowKashida"/>
    </w:pPr>
    <w:rPr>
      <w:sz w:val="20"/>
    </w:rPr>
  </w:style>
  <w:style w:type="paragraph" w:styleId="TableofFigures">
    <w:name w:val="table of figures"/>
    <w:basedOn w:val="Normal"/>
    <w:next w:val="Normal"/>
    <w:uiPriority w:val="99"/>
    <w:rsid w:val="008A1C9E"/>
    <w:pPr>
      <w:widowControl w:val="0"/>
      <w:spacing w:line="360" w:lineRule="auto"/>
      <w:jc w:val="both"/>
    </w:pPr>
    <w:rPr>
      <w:rFonts w:cs="Nazanin"/>
      <w:sz w:val="22"/>
      <w:szCs w:val="26"/>
    </w:rPr>
  </w:style>
  <w:style w:type="character" w:customStyle="1" w:styleId="ReferencesChar">
    <w:name w:val="References Char"/>
    <w:basedOn w:val="DefaultParagraphFont"/>
    <w:link w:val="References"/>
    <w:rsid w:val="003B43D8"/>
    <w:rPr>
      <w:rFonts w:cs="B Nazanin"/>
      <w:szCs w:val="24"/>
      <w:lang w:val="en-US" w:eastAsia="en-US" w:bidi="ar-SA"/>
    </w:rPr>
  </w:style>
  <w:style w:type="paragraph" w:customStyle="1" w:styleId="Table1stRow">
    <w:name w:val="Table 1st Row"/>
    <w:basedOn w:val="Normal"/>
    <w:autoRedefine/>
    <w:rsid w:val="008A1C9E"/>
    <w:pPr>
      <w:keepNext/>
      <w:keepLines/>
      <w:jc w:val="center"/>
    </w:pPr>
    <w:rPr>
      <w:b/>
      <w:bCs/>
      <w:sz w:val="20"/>
    </w:rPr>
  </w:style>
  <w:style w:type="paragraph" w:customStyle="1" w:styleId="TableCaption">
    <w:name w:val="Table Caption"/>
    <w:basedOn w:val="Caption"/>
    <w:next w:val="Tabl"/>
    <w:link w:val="TableCaptionCharChar"/>
    <w:autoRedefine/>
    <w:rsid w:val="008A1C9E"/>
    <w:pPr>
      <w:keepNext/>
      <w:widowControl/>
      <w:tabs>
        <w:tab w:val="right" w:pos="8789"/>
      </w:tabs>
      <w:spacing w:before="240" w:after="0" w:line="240" w:lineRule="auto"/>
    </w:pPr>
    <w:rPr>
      <w:noProof/>
    </w:rPr>
  </w:style>
  <w:style w:type="paragraph" w:customStyle="1" w:styleId="title4">
    <w:name w:val="title 4"/>
    <w:basedOn w:val="Normal"/>
    <w:link w:val="title4Char"/>
    <w:rsid w:val="008A1C9E"/>
    <w:pPr>
      <w:tabs>
        <w:tab w:val="left" w:pos="3686"/>
      </w:tabs>
      <w:ind w:firstLine="851"/>
      <w:jc w:val="both"/>
    </w:pPr>
    <w:rPr>
      <w:b/>
      <w:bCs/>
      <w:szCs w:val="28"/>
    </w:rPr>
  </w:style>
  <w:style w:type="paragraph" w:customStyle="1" w:styleId="Figure">
    <w:name w:val="Figure"/>
    <w:basedOn w:val="Normal"/>
    <w:next w:val="Caption"/>
    <w:rsid w:val="008A1C9E"/>
    <w:pPr>
      <w:keepNext/>
      <w:widowControl w:val="0"/>
      <w:spacing w:before="240"/>
      <w:jc w:val="center"/>
    </w:pPr>
    <w:rPr>
      <w:szCs w:val="28"/>
    </w:rPr>
  </w:style>
  <w:style w:type="paragraph" w:customStyle="1" w:styleId="title5">
    <w:name w:val="title5"/>
    <w:basedOn w:val="Normal"/>
    <w:autoRedefine/>
    <w:rsid w:val="006D38B1"/>
    <w:pPr>
      <w:spacing w:line="360" w:lineRule="auto"/>
      <w:jc w:val="center"/>
    </w:pPr>
    <w:rPr>
      <w:b/>
      <w:bCs/>
    </w:rPr>
  </w:style>
  <w:style w:type="paragraph" w:customStyle="1" w:styleId="figure0">
    <w:name w:val="figure"/>
    <w:basedOn w:val="Normal"/>
    <w:next w:val="Caption"/>
    <w:autoRedefine/>
    <w:rsid w:val="008A1C9E"/>
    <w:pPr>
      <w:keepNext/>
      <w:widowControl w:val="0"/>
      <w:spacing w:before="120"/>
      <w:jc w:val="center"/>
    </w:pPr>
    <w:rPr>
      <w:rFonts w:cs="Nazanin"/>
      <w:b/>
      <w:bCs/>
      <w:sz w:val="18"/>
      <w:szCs w:val="20"/>
    </w:rPr>
  </w:style>
  <w:style w:type="paragraph" w:customStyle="1" w:styleId="TableText">
    <w:name w:val="Table Text"/>
    <w:autoRedefine/>
    <w:rsid w:val="008A1C9E"/>
    <w:pPr>
      <w:keepNext/>
      <w:bidi/>
      <w:jc w:val="center"/>
    </w:pPr>
    <w:rPr>
      <w:rFonts w:cs="B Nazanin"/>
      <w:szCs w:val="24"/>
      <w:lang w:bidi="fa-IR"/>
    </w:rPr>
  </w:style>
  <w:style w:type="paragraph" w:customStyle="1" w:styleId="title6">
    <w:name w:val="title6"/>
    <w:basedOn w:val="Normal"/>
    <w:rsid w:val="00F32A25"/>
    <w:pPr>
      <w:jc w:val="center"/>
    </w:pPr>
    <w:rPr>
      <w:rFonts w:cs="Nazanin"/>
      <w:sz w:val="22"/>
      <w:szCs w:val="22"/>
    </w:rPr>
  </w:style>
  <w:style w:type="paragraph" w:customStyle="1" w:styleId="title7">
    <w:name w:val="title7"/>
    <w:basedOn w:val="Normal"/>
    <w:rsid w:val="00F32A25"/>
    <w:pPr>
      <w:jc w:val="center"/>
    </w:pPr>
    <w:rPr>
      <w:rFonts w:cs="Nazanin"/>
      <w:sz w:val="16"/>
      <w:szCs w:val="16"/>
    </w:rPr>
  </w:style>
  <w:style w:type="paragraph" w:customStyle="1" w:styleId="title8">
    <w:name w:val="title8"/>
    <w:basedOn w:val="Normal"/>
    <w:rsid w:val="00A37974"/>
    <w:pPr>
      <w:jc w:val="center"/>
    </w:pPr>
    <w:rPr>
      <w:rFonts w:cs="B Homa"/>
    </w:rPr>
  </w:style>
  <w:style w:type="character" w:customStyle="1" w:styleId="symbolintext">
    <w:name w:val="symbol in text"/>
    <w:basedOn w:val="DefaultParagraphFont"/>
    <w:rsid w:val="008A1C9E"/>
    <w:rPr>
      <w:rFonts w:ascii="Symbol" w:hAnsi="Symbol"/>
      <w:i/>
      <w:iCs/>
      <w:lang w:bidi="fa-IR"/>
    </w:rPr>
  </w:style>
  <w:style w:type="character" w:customStyle="1" w:styleId="fileaddress">
    <w:name w:val="file address"/>
    <w:basedOn w:val="DefaultParagraphFont"/>
    <w:rsid w:val="008A1C9E"/>
    <w:rPr>
      <w:color w:val="auto"/>
    </w:rPr>
  </w:style>
  <w:style w:type="paragraph" w:customStyle="1" w:styleId="LatinText">
    <w:name w:val="LatinText"/>
    <w:basedOn w:val="Normal"/>
    <w:next w:val="ListBullet"/>
    <w:autoRedefine/>
    <w:rsid w:val="008A1C9E"/>
    <w:pPr>
      <w:ind w:left="576" w:right="576"/>
      <w:jc w:val="right"/>
    </w:pPr>
    <w:rPr>
      <w:rFonts w:cs="Homa"/>
      <w:szCs w:val="28"/>
    </w:rPr>
  </w:style>
  <w:style w:type="paragraph" w:customStyle="1" w:styleId="Equation0">
    <w:name w:val="Equation"/>
    <w:basedOn w:val="BodyTextFirstIndent"/>
    <w:next w:val="BodyText"/>
    <w:autoRedefine/>
    <w:rsid w:val="008A1C9E"/>
    <w:pPr>
      <w:tabs>
        <w:tab w:val="center" w:pos="4536"/>
      </w:tabs>
      <w:spacing w:before="240" w:after="240" w:line="240" w:lineRule="auto"/>
      <w:ind w:firstLine="284"/>
      <w:jc w:val="left"/>
    </w:pPr>
    <w:rPr>
      <w:rFonts w:cs="Lotus"/>
      <w:i/>
    </w:rPr>
  </w:style>
  <w:style w:type="paragraph" w:customStyle="1" w:styleId="title50">
    <w:name w:val="title 5"/>
    <w:basedOn w:val="Normal"/>
    <w:rsid w:val="008A1C9E"/>
    <w:pPr>
      <w:spacing w:line="360" w:lineRule="auto"/>
      <w:jc w:val="center"/>
    </w:pPr>
    <w:rPr>
      <w:b/>
      <w:bCs/>
    </w:rPr>
  </w:style>
  <w:style w:type="paragraph" w:customStyle="1" w:styleId="title60">
    <w:name w:val="title 6"/>
    <w:basedOn w:val="Normal"/>
    <w:rsid w:val="008A1C9E"/>
    <w:pPr>
      <w:jc w:val="center"/>
    </w:pPr>
    <w:rPr>
      <w:rFonts w:cs="B Homa"/>
    </w:rPr>
  </w:style>
  <w:style w:type="paragraph" w:customStyle="1" w:styleId="title10">
    <w:name w:val="title 1"/>
    <w:basedOn w:val="BodyText"/>
    <w:next w:val="Title"/>
    <w:rsid w:val="008A1C9E"/>
    <w:pPr>
      <w:spacing w:line="240" w:lineRule="auto"/>
      <w:jc w:val="center"/>
    </w:pPr>
    <w:rPr>
      <w:rFonts w:cs="B Koodak"/>
      <w:bCs/>
      <w:outline/>
      <w:color w:val="008000"/>
      <w:sz w:val="36"/>
      <w:szCs w:val="36"/>
      <w14:textOutline w14:w="9525" w14:cap="flat" w14:cmpd="sng" w14:algn="ctr">
        <w14:solidFill>
          <w14:srgbClr w14:val="008000"/>
        </w14:solidFill>
        <w14:prstDash w14:val="solid"/>
        <w14:round/>
      </w14:textOutline>
      <w14:textFill>
        <w14:noFill/>
      </w14:textFill>
    </w:rPr>
  </w:style>
  <w:style w:type="paragraph" w:customStyle="1" w:styleId="Tabl">
    <w:name w:val="Tabl"/>
    <w:basedOn w:val="Normal"/>
    <w:next w:val="BodyText"/>
    <w:autoRedefine/>
    <w:rsid w:val="008A1C9E"/>
    <w:pPr>
      <w:widowControl w:val="0"/>
      <w:spacing w:line="240" w:lineRule="atLeast"/>
      <w:ind w:firstLine="284"/>
      <w:jc w:val="center"/>
    </w:pPr>
    <w:rPr>
      <w:b/>
      <w:bCs/>
      <w:sz w:val="20"/>
    </w:rPr>
  </w:style>
  <w:style w:type="paragraph" w:customStyle="1" w:styleId="abstracttext">
    <w:name w:val="abstract text"/>
    <w:basedOn w:val="BodyText"/>
    <w:autoRedefine/>
    <w:rsid w:val="00ED3E36"/>
    <w:pPr>
      <w:ind w:left="1008" w:right="1008"/>
    </w:pPr>
    <w:rPr>
      <w:sz w:val="22"/>
      <w:szCs w:val="24"/>
      <w:lang w:bidi="fa-IR"/>
    </w:rPr>
  </w:style>
  <w:style w:type="paragraph" w:customStyle="1" w:styleId="abstracttitle">
    <w:name w:val="abstract title"/>
    <w:basedOn w:val="Heading9"/>
    <w:next w:val="abstracttext"/>
    <w:autoRedefine/>
    <w:rsid w:val="00E22C5B"/>
    <w:pPr>
      <w:spacing w:before="1680" w:after="120"/>
      <w:outlineLvl w:val="0"/>
    </w:pPr>
    <w:rPr>
      <w:rFonts w:cs="B Homa"/>
    </w:rPr>
  </w:style>
  <w:style w:type="character" w:customStyle="1" w:styleId="CharCharChar1">
    <w:name w:val="Char Char Char1"/>
    <w:basedOn w:val="DefaultParagraphFont"/>
    <w:rsid w:val="00473045"/>
    <w:rPr>
      <w:rFonts w:cs="B Nazanin"/>
      <w:sz w:val="24"/>
      <w:szCs w:val="28"/>
      <w:lang w:val="en-US" w:eastAsia="en-US" w:bidi="ar-SA"/>
    </w:rPr>
  </w:style>
  <w:style w:type="character" w:customStyle="1" w:styleId="CharCharChar">
    <w:name w:val="Char Char Char"/>
    <w:basedOn w:val="DefaultParagraphFont"/>
    <w:rsid w:val="00473045"/>
    <w:rPr>
      <w:rFonts w:cs="B Nazanin"/>
      <w:b/>
      <w:bCs/>
      <w:sz w:val="22"/>
      <w:szCs w:val="24"/>
      <w:lang w:val="en-US" w:eastAsia="en-US" w:bidi="ar-SA"/>
    </w:rPr>
  </w:style>
  <w:style w:type="character" w:customStyle="1" w:styleId="BoldBodyText">
    <w:name w:val="Bold Body Text"/>
    <w:basedOn w:val="DefaultParagraphFont"/>
    <w:rsid w:val="008A1C9E"/>
    <w:rPr>
      <w:rFonts w:ascii="Times New Roman" w:hAnsi="Times New Roman" w:cs="B Nazanin"/>
      <w:b/>
      <w:bCs/>
      <w:sz w:val="24"/>
      <w:szCs w:val="28"/>
      <w:lang w:bidi="fa-IR"/>
    </w:rPr>
  </w:style>
  <w:style w:type="character" w:customStyle="1" w:styleId="ItalicBodyText">
    <w:name w:val="Italic Body Text"/>
    <w:basedOn w:val="DefaultParagraphFont"/>
    <w:rsid w:val="008A1C9E"/>
    <w:rPr>
      <w:rFonts w:ascii="Times New Roman" w:hAnsi="Times New Roman" w:cs="B Nazanin"/>
      <w:i/>
      <w:iCs/>
      <w:sz w:val="24"/>
      <w:szCs w:val="28"/>
      <w:lang w:bidi="fa-IR"/>
    </w:rPr>
  </w:style>
  <w:style w:type="character" w:customStyle="1" w:styleId="italictext">
    <w:name w:val="italic text"/>
    <w:basedOn w:val="DefaultParagraphFont"/>
    <w:rsid w:val="008A1C9E"/>
    <w:rPr>
      <w:i/>
      <w:iCs/>
    </w:rPr>
  </w:style>
  <w:style w:type="paragraph" w:customStyle="1" w:styleId="MTDisplayEquation">
    <w:name w:val="MTDisplayEquation"/>
    <w:basedOn w:val="BodyTextFirstIndent"/>
    <w:next w:val="Normal"/>
    <w:link w:val="MTDisplayEquationChar"/>
    <w:rsid w:val="00495A9F"/>
    <w:pPr>
      <w:tabs>
        <w:tab w:val="clear" w:pos="8505"/>
        <w:tab w:val="center" w:pos="4540"/>
        <w:tab w:val="right" w:pos="9080"/>
      </w:tabs>
      <w:bidi w:val="0"/>
    </w:pPr>
    <w:rPr>
      <w:lang w:bidi="fa-IR"/>
    </w:rPr>
  </w:style>
  <w:style w:type="character" w:customStyle="1" w:styleId="MTEquationSection">
    <w:name w:val="MTEquationSection"/>
    <w:basedOn w:val="DefaultParagraphFont"/>
    <w:rsid w:val="00944221"/>
    <w:rPr>
      <w:vanish w:val="0"/>
      <w:color w:val="FF0000"/>
    </w:rPr>
  </w:style>
  <w:style w:type="paragraph" w:customStyle="1" w:styleId="Style1">
    <w:name w:val="Style1"/>
    <w:basedOn w:val="IndexHeading"/>
    <w:next w:val="BodyText"/>
    <w:autoRedefine/>
    <w:rsid w:val="008A1C9E"/>
    <w:rPr>
      <w:rFonts w:ascii="Times New Roman" w:hAnsi="Times New Roman" w:cs="B Nazanin"/>
      <w:sz w:val="28"/>
      <w:szCs w:val="32"/>
    </w:rPr>
  </w:style>
  <w:style w:type="paragraph" w:styleId="Index1">
    <w:name w:val="index 1"/>
    <w:basedOn w:val="Normal"/>
    <w:next w:val="Normal"/>
    <w:autoRedefine/>
    <w:semiHidden/>
    <w:rsid w:val="008A1C9E"/>
    <w:pPr>
      <w:ind w:left="240" w:hanging="240"/>
    </w:pPr>
  </w:style>
  <w:style w:type="paragraph" w:customStyle="1" w:styleId="StyletitleRed">
    <w:name w:val="Style title + Red"/>
    <w:basedOn w:val="Title1"/>
    <w:link w:val="StyletitleRedChar"/>
    <w:autoRedefine/>
    <w:rsid w:val="006D38B1"/>
    <w:rPr>
      <w:color w:val="FF0000"/>
    </w:rPr>
  </w:style>
  <w:style w:type="paragraph" w:styleId="IndexHeading">
    <w:name w:val="index heading"/>
    <w:basedOn w:val="Normal"/>
    <w:next w:val="Index1"/>
    <w:semiHidden/>
    <w:rsid w:val="008A1C9E"/>
    <w:rPr>
      <w:rFonts w:ascii="Arial" w:hAnsi="Arial" w:cs="Arial"/>
      <w:b/>
      <w:bCs/>
    </w:rPr>
  </w:style>
  <w:style w:type="character" w:customStyle="1" w:styleId="titleChar0">
    <w:name w:val="title Char"/>
    <w:basedOn w:val="DefaultParagraphFont"/>
    <w:link w:val="Title1"/>
    <w:rsid w:val="00473045"/>
    <w:rPr>
      <w:rFonts w:cs="B Nazanin"/>
      <w:b/>
      <w:bCs/>
      <w:sz w:val="36"/>
      <w:szCs w:val="40"/>
      <w:lang w:val="en-US" w:eastAsia="en-US" w:bidi="ar-SA"/>
    </w:rPr>
  </w:style>
  <w:style w:type="character" w:customStyle="1" w:styleId="StyletitleRedChar">
    <w:name w:val="Style title + Red Char"/>
    <w:basedOn w:val="titleChar0"/>
    <w:link w:val="StyletitleRed"/>
    <w:rsid w:val="006D38B1"/>
    <w:rPr>
      <w:rFonts w:cs="B Nazanin"/>
      <w:b/>
      <w:bCs/>
      <w:color w:val="FF0000"/>
      <w:sz w:val="36"/>
      <w:szCs w:val="40"/>
      <w:lang w:val="en-US" w:eastAsia="en-US" w:bidi="ar-SA"/>
    </w:rPr>
  </w:style>
  <w:style w:type="paragraph" w:customStyle="1" w:styleId="StyleComplexNazanin10ptCentered">
    <w:name w:val="Style (Complex) Nazanin 10 pt Centered"/>
    <w:basedOn w:val="Normal"/>
    <w:autoRedefine/>
    <w:rsid w:val="008A1C9E"/>
    <w:pPr>
      <w:jc w:val="center"/>
    </w:pPr>
    <w:rPr>
      <w:sz w:val="20"/>
      <w:szCs w:val="20"/>
    </w:rPr>
  </w:style>
  <w:style w:type="character" w:customStyle="1" w:styleId="CaptionCharCharChar">
    <w:name w:val="Caption.Char Char Char"/>
    <w:basedOn w:val="DefaultParagraphFont"/>
    <w:rsid w:val="00C17217"/>
    <w:rPr>
      <w:rFonts w:cs="B Nazanin"/>
      <w:b/>
      <w:bCs/>
      <w:sz w:val="22"/>
      <w:szCs w:val="24"/>
      <w:lang w:val="en-US" w:eastAsia="en-US" w:bidi="ar-SA"/>
    </w:rPr>
  </w:style>
  <w:style w:type="character" w:customStyle="1" w:styleId="BodyTextCharChar">
    <w:name w:val="Body Text Char Char"/>
    <w:basedOn w:val="DefaultParagraphFont"/>
    <w:rsid w:val="00E84865"/>
    <w:rPr>
      <w:rFonts w:cs="B Nazanin"/>
      <w:sz w:val="24"/>
      <w:szCs w:val="28"/>
      <w:lang w:val="en-US" w:eastAsia="en-US" w:bidi="ar-SA"/>
    </w:rPr>
  </w:style>
  <w:style w:type="character" w:customStyle="1" w:styleId="TableCaptionCharChar">
    <w:name w:val="Table Caption Char Char"/>
    <w:basedOn w:val="CaptionCharCharChar"/>
    <w:link w:val="TableCaption"/>
    <w:rsid w:val="005001F8"/>
    <w:rPr>
      <w:rFonts w:cs="B Nazanin"/>
      <w:b/>
      <w:bCs/>
      <w:noProof/>
      <w:sz w:val="22"/>
      <w:szCs w:val="24"/>
      <w:lang w:val="en-US" w:eastAsia="en-US" w:bidi="ar-SA"/>
    </w:rPr>
  </w:style>
  <w:style w:type="character" w:customStyle="1" w:styleId="CaptionCharChar">
    <w:name w:val="Caption Char Char"/>
    <w:basedOn w:val="DefaultParagraphFont"/>
    <w:rsid w:val="00CC50C2"/>
    <w:rPr>
      <w:rFonts w:cs="B Nazanin"/>
      <w:b/>
      <w:bCs/>
      <w:sz w:val="22"/>
      <w:szCs w:val="24"/>
      <w:lang w:val="en-US" w:eastAsia="en-US" w:bidi="ar-SA"/>
    </w:rPr>
  </w:style>
  <w:style w:type="paragraph" w:customStyle="1" w:styleId="clearformatting">
    <w:name w:val="clear formatting"/>
    <w:basedOn w:val="Normal"/>
    <w:autoRedefine/>
    <w:rsid w:val="008A1C9E"/>
    <w:rPr>
      <w:szCs w:val="28"/>
    </w:rPr>
  </w:style>
  <w:style w:type="character" w:customStyle="1" w:styleId="CaptionChar">
    <w:name w:val="Caption Char"/>
    <w:basedOn w:val="DefaultParagraphFont"/>
    <w:link w:val="Caption"/>
    <w:uiPriority w:val="35"/>
    <w:rsid w:val="001A27C0"/>
    <w:rPr>
      <w:rFonts w:cs="B Nazanin"/>
      <w:b/>
      <w:bCs/>
      <w:sz w:val="22"/>
      <w:szCs w:val="24"/>
    </w:rPr>
  </w:style>
  <w:style w:type="character" w:customStyle="1" w:styleId="BodyTextChar">
    <w:name w:val="Body Text Char"/>
    <w:basedOn w:val="DefaultParagraphFont"/>
    <w:link w:val="BodyText"/>
    <w:rsid w:val="00E26DC7"/>
    <w:rPr>
      <w:rFonts w:cs="B Nazanin"/>
      <w:sz w:val="24"/>
      <w:szCs w:val="28"/>
    </w:rPr>
  </w:style>
  <w:style w:type="character" w:customStyle="1" w:styleId="BodyTextFirstIndentChar">
    <w:name w:val="Body Text First Indent Char"/>
    <w:basedOn w:val="BodyTextChar"/>
    <w:link w:val="BodyTextFirstIndent"/>
    <w:rsid w:val="003166F2"/>
    <w:rPr>
      <w:rFonts w:cs="B Nazanin"/>
      <w:sz w:val="24"/>
      <w:szCs w:val="28"/>
    </w:rPr>
  </w:style>
  <w:style w:type="paragraph" w:customStyle="1" w:styleId="StyletitleBlue">
    <w:name w:val="Style title + Blue"/>
    <w:basedOn w:val="Title1"/>
    <w:link w:val="StyletitleBlueCharChar"/>
    <w:autoRedefine/>
    <w:rsid w:val="004A17EA"/>
    <w:rPr>
      <w:color w:val="0000FF"/>
      <w:sz w:val="32"/>
      <w:szCs w:val="32"/>
      <w:lang w:bidi="fa-IR"/>
    </w:rPr>
  </w:style>
  <w:style w:type="character" w:customStyle="1" w:styleId="StyletitleBlueCharChar">
    <w:name w:val="Style title + Blue Char Char"/>
    <w:basedOn w:val="titleChar0"/>
    <w:link w:val="StyletitleBlue"/>
    <w:rsid w:val="004A17EA"/>
    <w:rPr>
      <w:rFonts w:cs="B Nazanin"/>
      <w:b/>
      <w:bCs/>
      <w:color w:val="0000FF"/>
      <w:sz w:val="32"/>
      <w:szCs w:val="32"/>
      <w:lang w:val="en-US" w:eastAsia="en-US" w:bidi="fa-IR"/>
    </w:rPr>
  </w:style>
  <w:style w:type="character" w:customStyle="1" w:styleId="title2Char">
    <w:name w:val="title 2 Char"/>
    <w:basedOn w:val="DefaultParagraphFont"/>
    <w:link w:val="title2"/>
    <w:rsid w:val="004A17EA"/>
    <w:rPr>
      <w:rFonts w:cs="B Nazanin"/>
      <w:b/>
      <w:bCs/>
      <w:color w:val="800000"/>
      <w:sz w:val="28"/>
      <w:szCs w:val="32"/>
    </w:rPr>
  </w:style>
  <w:style w:type="paragraph" w:customStyle="1" w:styleId="Styletitle4Blue">
    <w:name w:val="Style title 4 + Blue"/>
    <w:basedOn w:val="title4"/>
    <w:link w:val="Styletitle4BlueChar"/>
    <w:autoRedefine/>
    <w:rsid w:val="004A17EA"/>
    <w:rPr>
      <w:color w:val="0000FF"/>
    </w:rPr>
  </w:style>
  <w:style w:type="character" w:customStyle="1" w:styleId="title4Char">
    <w:name w:val="title 4 Char"/>
    <w:basedOn w:val="DefaultParagraphFont"/>
    <w:link w:val="title4"/>
    <w:rsid w:val="004A17EA"/>
    <w:rPr>
      <w:rFonts w:cs="B Nazanin"/>
      <w:b/>
      <w:bCs/>
      <w:sz w:val="24"/>
      <w:szCs w:val="28"/>
    </w:rPr>
  </w:style>
  <w:style w:type="character" w:customStyle="1" w:styleId="Styletitle4BlueChar">
    <w:name w:val="Style title 4 + Blue Char"/>
    <w:basedOn w:val="title4Char"/>
    <w:link w:val="Styletitle4Blue"/>
    <w:rsid w:val="004A17EA"/>
    <w:rPr>
      <w:rFonts w:cs="B Nazanin"/>
      <w:b/>
      <w:bCs/>
      <w:color w:val="0000FF"/>
      <w:sz w:val="24"/>
      <w:szCs w:val="28"/>
    </w:rPr>
  </w:style>
  <w:style w:type="paragraph" w:customStyle="1" w:styleId="EndNoteBibliographyTitle">
    <w:name w:val="EndNote Bibliography Title"/>
    <w:basedOn w:val="Normal"/>
    <w:link w:val="EndNoteBibliographyTitleChar"/>
    <w:rsid w:val="001A3881"/>
    <w:pPr>
      <w:jc w:val="center"/>
    </w:pPr>
    <w:rPr>
      <w:rFonts w:cs="Times New Roman"/>
      <w:noProof/>
      <w:sz w:val="32"/>
    </w:rPr>
  </w:style>
  <w:style w:type="character" w:customStyle="1" w:styleId="EndNoteBibliographyTitleChar">
    <w:name w:val="EndNote Bibliography Title Char"/>
    <w:basedOn w:val="BodyTextChar"/>
    <w:link w:val="EndNoteBibliographyTitle"/>
    <w:rsid w:val="001A3881"/>
    <w:rPr>
      <w:rFonts w:cs="B Nazanin"/>
      <w:noProof/>
      <w:sz w:val="32"/>
      <w:szCs w:val="24"/>
    </w:rPr>
  </w:style>
  <w:style w:type="paragraph" w:customStyle="1" w:styleId="EndNoteBibliography">
    <w:name w:val="EndNote Bibliography"/>
    <w:basedOn w:val="BodyText"/>
    <w:link w:val="EndNoteBibliographyChar"/>
    <w:rsid w:val="00180E0A"/>
    <w:pPr>
      <w:numPr>
        <w:numId w:val="21"/>
      </w:numPr>
      <w:bidi w:val="0"/>
      <w:spacing w:line="240" w:lineRule="auto"/>
      <w:jc w:val="both"/>
    </w:pPr>
    <w:rPr>
      <w:rFonts w:cs="Times New Roman"/>
      <w:noProof/>
      <w:sz w:val="20"/>
      <w:szCs w:val="20"/>
      <w:lang w:bidi="fa-IR"/>
    </w:rPr>
  </w:style>
  <w:style w:type="character" w:customStyle="1" w:styleId="EndNoteBibliographyChar">
    <w:name w:val="EndNote Bibliography Char"/>
    <w:basedOn w:val="BodyTextChar"/>
    <w:link w:val="EndNoteBibliography"/>
    <w:rsid w:val="00180E0A"/>
    <w:rPr>
      <w:rFonts w:cs="B Nazanin"/>
      <w:noProof/>
      <w:sz w:val="24"/>
      <w:szCs w:val="28"/>
      <w:lang w:bidi="fa-IR"/>
    </w:rPr>
  </w:style>
  <w:style w:type="character" w:customStyle="1" w:styleId="FootnoteTextChar">
    <w:name w:val="Footnote Text Char"/>
    <w:basedOn w:val="DefaultParagraphFont"/>
    <w:link w:val="FootnoteText"/>
    <w:uiPriority w:val="99"/>
    <w:rsid w:val="00864DC6"/>
    <w:rPr>
      <w:rFonts w:asciiTheme="minorHAnsi" w:hAnsiTheme="minorHAnsi" w:cstheme="minorBidi"/>
      <w:sz w:val="16"/>
    </w:rPr>
  </w:style>
  <w:style w:type="paragraph" w:customStyle="1" w:styleId="mycaption">
    <w:name w:val="mycaption"/>
    <w:basedOn w:val="Caption"/>
    <w:qFormat/>
    <w:rsid w:val="00F27FD0"/>
    <w:pPr>
      <w:keepLines w:val="0"/>
      <w:widowControl/>
      <w:tabs>
        <w:tab w:val="clear" w:pos="8505"/>
      </w:tabs>
      <w:spacing w:after="200" w:line="240" w:lineRule="auto"/>
    </w:pPr>
    <w:rPr>
      <w:rFonts w:asciiTheme="minorHAnsi" w:eastAsia="B Nazanin" w:hAnsiTheme="minorHAnsi"/>
      <w:i/>
      <w:iCs/>
      <w:noProof/>
      <w:sz w:val="18"/>
      <w:szCs w:val="18"/>
      <w:lang w:bidi="fa-IR"/>
    </w:rPr>
  </w:style>
  <w:style w:type="numbering" w:customStyle="1" w:styleId="mine">
    <w:name w:val="mine"/>
    <w:uiPriority w:val="99"/>
    <w:rsid w:val="00217307"/>
    <w:pPr>
      <w:numPr>
        <w:numId w:val="16"/>
      </w:numPr>
    </w:pPr>
  </w:style>
  <w:style w:type="paragraph" w:styleId="TOCHeading">
    <w:name w:val="TOC Heading"/>
    <w:basedOn w:val="Heading1"/>
    <w:next w:val="Normal"/>
    <w:uiPriority w:val="39"/>
    <w:unhideWhenUsed/>
    <w:qFormat/>
    <w:rsid w:val="00BC1C6A"/>
    <w:pPr>
      <w:keepLines/>
      <w:pageBreakBefore w:val="0"/>
      <w:numPr>
        <w:numId w:val="0"/>
      </w:numPr>
      <w:pBdr>
        <w:bottom w:val="single" w:sz="24" w:space="1" w:color="auto"/>
      </w:pBdr>
      <w:spacing w:before="240" w:after="0"/>
      <w:outlineLvl w:val="9"/>
    </w:pPr>
    <w:rPr>
      <w:rFonts w:asciiTheme="majorHAnsi" w:eastAsiaTheme="majorEastAsia" w:hAnsiTheme="majorHAnsi"/>
      <w:b w:val="0"/>
      <w:bCs w:val="0"/>
    </w:rPr>
  </w:style>
  <w:style w:type="character" w:customStyle="1" w:styleId="MTDisplayEquationChar">
    <w:name w:val="MTDisplayEquation Char"/>
    <w:basedOn w:val="DefaultParagraphFont"/>
    <w:link w:val="MTDisplayEquation"/>
    <w:rsid w:val="00495A9F"/>
    <w:rPr>
      <w:rFonts w:cs="B Nazanin"/>
      <w:sz w:val="24"/>
      <w:szCs w:val="28"/>
      <w:lang w:bidi="fa-IR"/>
    </w:rPr>
  </w:style>
  <w:style w:type="paragraph" w:styleId="ListParagraph">
    <w:name w:val="List Paragraph"/>
    <w:basedOn w:val="Normal"/>
    <w:uiPriority w:val="34"/>
    <w:qFormat/>
    <w:rsid w:val="002E3D86"/>
    <w:pPr>
      <w:spacing w:after="160" w:line="259" w:lineRule="auto"/>
      <w:ind w:left="720"/>
      <w:contextualSpacing/>
      <w:jc w:val="both"/>
    </w:pPr>
    <w:rPr>
      <w:rFonts w:asciiTheme="minorHAnsi" w:eastAsia="B Nazanin" w:hAnsiTheme="minorHAnsi"/>
      <w:sz w:val="26"/>
      <w:szCs w:val="28"/>
      <w:lang w:bidi="fa-IR"/>
    </w:rPr>
  </w:style>
  <w:style w:type="paragraph" w:styleId="BalloonText">
    <w:name w:val="Balloon Text"/>
    <w:basedOn w:val="Normal"/>
    <w:link w:val="BalloonTextChar"/>
    <w:unhideWhenUsed/>
    <w:rsid w:val="004B2DDD"/>
    <w:rPr>
      <w:rFonts w:ascii="Segoe UI" w:hAnsi="Segoe UI" w:cs="Segoe UI"/>
      <w:sz w:val="18"/>
      <w:szCs w:val="18"/>
    </w:rPr>
  </w:style>
  <w:style w:type="character" w:customStyle="1" w:styleId="BalloonTextChar">
    <w:name w:val="Balloon Text Char"/>
    <w:basedOn w:val="DefaultParagraphFont"/>
    <w:link w:val="BalloonText"/>
    <w:rsid w:val="004B2DDD"/>
    <w:rPr>
      <w:rFonts w:ascii="Segoe UI" w:hAnsi="Segoe UI" w:cs="Segoe UI"/>
      <w:sz w:val="18"/>
      <w:szCs w:val="18"/>
    </w:rPr>
  </w:style>
  <w:style w:type="character" w:customStyle="1" w:styleId="apple-converted-space">
    <w:name w:val="apple-converted-space"/>
    <w:basedOn w:val="DefaultParagraphFont"/>
    <w:rsid w:val="00871C19"/>
  </w:style>
  <w:style w:type="paragraph" w:styleId="Revision">
    <w:name w:val="Revision"/>
    <w:hidden/>
    <w:uiPriority w:val="99"/>
    <w:semiHidden/>
    <w:rsid w:val="00ED789F"/>
    <w:rPr>
      <w:rFonts w:cs="B Nazanin"/>
      <w:sz w:val="24"/>
      <w:szCs w:val="24"/>
    </w:rPr>
  </w:style>
  <w:style w:type="character" w:customStyle="1" w:styleId="Heading2Char">
    <w:name w:val="Heading 2 Char"/>
    <w:link w:val="Heading2"/>
    <w:uiPriority w:val="9"/>
    <w:rsid w:val="0041158A"/>
    <w:rPr>
      <w:rFonts w:cstheme="majorBidi"/>
      <w:b/>
      <w:bCs/>
      <w:sz w:val="22"/>
      <w:szCs w:val="24"/>
      <w:lang w:bidi="fa-IR"/>
    </w:rPr>
  </w:style>
  <w:style w:type="character" w:customStyle="1" w:styleId="TitleChar">
    <w:name w:val="Title Char"/>
    <w:link w:val="Title"/>
    <w:uiPriority w:val="10"/>
    <w:rsid w:val="007676C6"/>
    <w:rPr>
      <w:rFonts w:cs="B Nazanin"/>
      <w:b/>
      <w:bCs/>
      <w:color w:val="800000"/>
      <w:sz w:val="36"/>
      <w:szCs w:val="40"/>
    </w:rPr>
  </w:style>
  <w:style w:type="paragraph" w:customStyle="1" w:styleId="Authors">
    <w:name w:val="Authors"/>
    <w:basedOn w:val="Normal"/>
    <w:autoRedefine/>
    <w:rsid w:val="007676C6"/>
    <w:pPr>
      <w:framePr w:wrap="around" w:vAnchor="text" w:hAnchor="text" w:xAlign="center" w:y="1"/>
      <w:overflowPunct w:val="0"/>
      <w:autoSpaceDE w:val="0"/>
      <w:autoSpaceDN w:val="0"/>
      <w:adjustRightInd w:val="0"/>
      <w:jc w:val="center"/>
      <w:textAlignment w:val="baseline"/>
    </w:pPr>
    <w:rPr>
      <w:sz w:val="20"/>
      <w:lang w:bidi="fa-IR"/>
    </w:rPr>
  </w:style>
  <w:style w:type="paragraph" w:customStyle="1" w:styleId="Paragraph">
    <w:name w:val="Paragraph"/>
    <w:basedOn w:val="Normal"/>
    <w:link w:val="ParagraphChar"/>
    <w:autoRedefine/>
    <w:rsid w:val="007676C6"/>
    <w:pPr>
      <w:widowControl w:val="0"/>
      <w:overflowPunct w:val="0"/>
      <w:autoSpaceDE w:val="0"/>
      <w:autoSpaceDN w:val="0"/>
      <w:adjustRightInd w:val="0"/>
      <w:ind w:firstLine="346"/>
      <w:jc w:val="both"/>
      <w:textAlignment w:val="baseline"/>
    </w:pPr>
    <w:rPr>
      <w:sz w:val="20"/>
    </w:rPr>
  </w:style>
  <w:style w:type="paragraph" w:customStyle="1" w:styleId="Abstract">
    <w:name w:val="Abstract"/>
    <w:basedOn w:val="Normal"/>
    <w:autoRedefine/>
    <w:rsid w:val="007676C6"/>
    <w:pPr>
      <w:jc w:val="both"/>
    </w:pPr>
    <w:rPr>
      <w:bCs/>
      <w:i/>
      <w:sz w:val="18"/>
      <w:szCs w:val="20"/>
      <w:lang w:bidi="fa-IR"/>
    </w:rPr>
  </w:style>
  <w:style w:type="paragraph" w:customStyle="1" w:styleId="FigurePosition">
    <w:name w:val="Figure Position"/>
    <w:basedOn w:val="Normal"/>
    <w:autoRedefine/>
    <w:rsid w:val="007676C6"/>
    <w:pPr>
      <w:overflowPunct w:val="0"/>
      <w:autoSpaceDE w:val="0"/>
      <w:autoSpaceDN w:val="0"/>
      <w:adjustRightInd w:val="0"/>
      <w:jc w:val="center"/>
      <w:textAlignment w:val="baseline"/>
    </w:pPr>
    <w:rPr>
      <w:sz w:val="16"/>
      <w:szCs w:val="20"/>
    </w:rPr>
  </w:style>
  <w:style w:type="paragraph" w:customStyle="1" w:styleId="Index">
    <w:name w:val="Index"/>
    <w:basedOn w:val="Normal"/>
    <w:autoRedefine/>
    <w:rsid w:val="007676C6"/>
    <w:pPr>
      <w:spacing w:after="90"/>
    </w:pPr>
    <w:rPr>
      <w:sz w:val="16"/>
      <w:szCs w:val="20"/>
      <w:lang w:bidi="fa-IR"/>
    </w:rPr>
  </w:style>
  <w:style w:type="paragraph" w:customStyle="1" w:styleId="Heading">
    <w:name w:val="Heading"/>
    <w:basedOn w:val="Normal"/>
    <w:autoRedefine/>
    <w:rsid w:val="007676C6"/>
    <w:pPr>
      <w:keepNext/>
      <w:spacing w:before="360" w:after="120"/>
      <w:jc w:val="both"/>
    </w:pPr>
    <w:rPr>
      <w:rFonts w:ascii="Courier New" w:hAnsi="Courier New"/>
      <w:b/>
      <w:bCs/>
      <w:kern w:val="28"/>
      <w:lang w:bidi="fa-IR"/>
    </w:rPr>
  </w:style>
  <w:style w:type="paragraph" w:customStyle="1" w:styleId="TableTitle">
    <w:name w:val="Table Title"/>
    <w:basedOn w:val="Normal"/>
    <w:semiHidden/>
    <w:rsid w:val="007676C6"/>
    <w:pPr>
      <w:overflowPunct w:val="0"/>
      <w:autoSpaceDE w:val="0"/>
      <w:autoSpaceDN w:val="0"/>
      <w:adjustRightInd w:val="0"/>
      <w:jc w:val="center"/>
      <w:textAlignment w:val="baseline"/>
    </w:pPr>
    <w:rPr>
      <w:smallCaps/>
      <w:sz w:val="16"/>
      <w:szCs w:val="16"/>
    </w:rPr>
  </w:style>
  <w:style w:type="paragraph" w:customStyle="1" w:styleId="Affiliations">
    <w:name w:val="Affiliations"/>
    <w:basedOn w:val="Normal"/>
    <w:autoRedefine/>
    <w:rsid w:val="007676C6"/>
    <w:pPr>
      <w:framePr w:wrap="around" w:vAnchor="text" w:hAnchor="text" w:xAlign="center" w:y="1"/>
      <w:overflowPunct w:val="0"/>
      <w:autoSpaceDE w:val="0"/>
      <w:autoSpaceDN w:val="0"/>
      <w:adjustRightInd w:val="0"/>
      <w:jc w:val="center"/>
      <w:textAlignment w:val="baseline"/>
    </w:pPr>
    <w:rPr>
      <w:sz w:val="20"/>
    </w:rPr>
  </w:style>
  <w:style w:type="paragraph" w:customStyle="1" w:styleId="CaptionC">
    <w:name w:val="Caption(C)"/>
    <w:basedOn w:val="Caption"/>
    <w:autoRedefine/>
    <w:rsid w:val="007676C6"/>
    <w:pPr>
      <w:keepLines w:val="0"/>
      <w:widowControl/>
      <w:tabs>
        <w:tab w:val="clear" w:pos="8505"/>
      </w:tabs>
      <w:spacing w:line="240" w:lineRule="auto"/>
    </w:pPr>
    <w:rPr>
      <w:b w:val="0"/>
      <w:bCs w:val="0"/>
      <w:sz w:val="16"/>
      <w:szCs w:val="20"/>
    </w:rPr>
  </w:style>
  <w:style w:type="paragraph" w:customStyle="1" w:styleId="CaptionFramed">
    <w:name w:val="Caption(Framed)"/>
    <w:basedOn w:val="CaptionC"/>
    <w:autoRedefine/>
    <w:rsid w:val="007676C6"/>
    <w:pPr>
      <w:framePr w:wrap="around" w:vAnchor="text" w:hAnchor="margin" w:xAlign="center" w:y="1"/>
    </w:pPr>
    <w:rPr>
      <w:lang w:bidi="fa-IR"/>
    </w:rPr>
  </w:style>
  <w:style w:type="paragraph" w:customStyle="1" w:styleId="ReferencesFarsi">
    <w:name w:val="ReferencesFarsi"/>
    <w:basedOn w:val="References"/>
    <w:rsid w:val="007676C6"/>
    <w:pPr>
      <w:widowControl/>
      <w:tabs>
        <w:tab w:val="clear" w:pos="567"/>
        <w:tab w:val="num" w:pos="360"/>
      </w:tabs>
      <w:overflowPunct w:val="0"/>
      <w:autoSpaceDE w:val="0"/>
      <w:autoSpaceDN w:val="0"/>
      <w:bidi w:val="0"/>
      <w:adjustRightInd w:val="0"/>
      <w:spacing w:after="0"/>
      <w:ind w:left="357" w:right="0" w:hanging="357"/>
      <w:jc w:val="both"/>
      <w:textAlignment w:val="baseline"/>
    </w:pPr>
    <w:rPr>
      <w:rFonts w:cs="Times New Roman"/>
      <w:noProof/>
      <w:sz w:val="16"/>
      <w:szCs w:val="20"/>
      <w:lang w:bidi="fa-IR"/>
    </w:rPr>
  </w:style>
  <w:style w:type="paragraph" w:customStyle="1" w:styleId="FramedFigure">
    <w:name w:val="Framed Figure"/>
    <w:basedOn w:val="FigurePosition"/>
    <w:autoRedefine/>
    <w:rsid w:val="007676C6"/>
    <w:pPr>
      <w:framePr w:w="7052" w:wrap="around" w:hAnchor="page" w:x="2422" w:yAlign="top"/>
    </w:pPr>
    <w:rPr>
      <w:lang w:bidi="fa-IR"/>
    </w:rPr>
  </w:style>
  <w:style w:type="paragraph" w:customStyle="1" w:styleId="ReferencesFarsi0">
    <w:name w:val="References(Farsi)"/>
    <w:basedOn w:val="ReferencesFarsi"/>
    <w:rsid w:val="007676C6"/>
    <w:pPr>
      <w:bidi/>
    </w:pPr>
  </w:style>
  <w:style w:type="paragraph" w:customStyle="1" w:styleId="AbstractEnglish">
    <w:name w:val="Abstract(English)"/>
    <w:basedOn w:val="Abstract"/>
    <w:autoRedefine/>
    <w:rsid w:val="007676C6"/>
  </w:style>
  <w:style w:type="paragraph" w:customStyle="1" w:styleId="TitleEnglish">
    <w:name w:val="Title(English)"/>
    <w:basedOn w:val="Title"/>
    <w:autoRedefine/>
    <w:rsid w:val="007676C6"/>
    <w:pPr>
      <w:framePr w:w="9185" w:wrap="auto" w:hAnchor="text"/>
      <w:overflowPunct w:val="0"/>
      <w:autoSpaceDE w:val="0"/>
      <w:autoSpaceDN w:val="0"/>
      <w:bidi w:val="0"/>
      <w:adjustRightInd w:val="0"/>
      <w:spacing w:before="240"/>
      <w:textAlignment w:val="baseline"/>
    </w:pPr>
    <w:rPr>
      <w:color w:val="auto"/>
      <w:kern w:val="28"/>
      <w:sz w:val="28"/>
      <w:szCs w:val="32"/>
      <w:lang w:val="x-none" w:eastAsia="x-none" w:bidi="fa-IR"/>
    </w:rPr>
  </w:style>
  <w:style w:type="paragraph" w:customStyle="1" w:styleId="AuthorsEnglish">
    <w:name w:val="Authors( English)"/>
    <w:basedOn w:val="Authors"/>
    <w:next w:val="AbstractEnglish"/>
    <w:autoRedefine/>
    <w:rsid w:val="007676C6"/>
    <w:pPr>
      <w:framePr w:wrap="auto" w:vAnchor="margin" w:xAlign="left" w:yAlign="inline"/>
      <w:bidi w:val="0"/>
    </w:pPr>
  </w:style>
  <w:style w:type="paragraph" w:customStyle="1" w:styleId="AffiliationsEnglish">
    <w:name w:val="Affiliations(English)"/>
    <w:basedOn w:val="Affiliations"/>
    <w:autoRedefine/>
    <w:rsid w:val="007676C6"/>
    <w:pPr>
      <w:framePr w:wrap="auto" w:vAnchor="margin" w:xAlign="left" w:yAlign="inline"/>
      <w:bidi w:val="0"/>
    </w:pPr>
    <w:rPr>
      <w:lang w:bidi="fa-IR"/>
    </w:rPr>
  </w:style>
  <w:style w:type="paragraph" w:customStyle="1" w:styleId="AuthorsEnglisht">
    <w:name w:val="Authors( English)t"/>
    <w:basedOn w:val="AuthorsEnglish"/>
    <w:rsid w:val="007676C6"/>
    <w:rPr>
      <w:szCs w:val="20"/>
    </w:rPr>
  </w:style>
  <w:style w:type="character" w:customStyle="1" w:styleId="ParagraphChar">
    <w:name w:val="Paragraph Char"/>
    <w:link w:val="Paragraph"/>
    <w:rsid w:val="007676C6"/>
    <w:rPr>
      <w:rFonts w:cs="B Nazanin"/>
      <w:szCs w:val="24"/>
    </w:rPr>
  </w:style>
  <w:style w:type="character" w:styleId="PlaceholderText">
    <w:name w:val="Placeholder Text"/>
    <w:basedOn w:val="DefaultParagraphFont"/>
    <w:uiPriority w:val="99"/>
    <w:semiHidden/>
    <w:rsid w:val="003166F2"/>
    <w:rPr>
      <w:color w:val="808080"/>
    </w:rPr>
  </w:style>
  <w:style w:type="character" w:customStyle="1" w:styleId="HeaderChar">
    <w:name w:val="Header Char"/>
    <w:basedOn w:val="DefaultParagraphFont"/>
    <w:link w:val="Header"/>
    <w:uiPriority w:val="99"/>
    <w:rsid w:val="00073036"/>
    <w:rPr>
      <w:rFonts w:cs="B Nazanin"/>
      <w:sz w:val="24"/>
      <w:szCs w:val="24"/>
    </w:rPr>
  </w:style>
  <w:style w:type="table" w:styleId="PlainTable5">
    <w:name w:val="Plain Table 5"/>
    <w:basedOn w:val="TableNormal"/>
    <w:uiPriority w:val="45"/>
    <w:rsid w:val="00527D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141DA"/>
    <w:rPr>
      <w:rFonts w:cstheme="majorBidi"/>
      <w:b/>
      <w:bCs/>
      <w:sz w:val="28"/>
      <w:szCs w:val="32"/>
      <w:lang w:bidi="fa-IR"/>
    </w:rPr>
  </w:style>
  <w:style w:type="character" w:customStyle="1" w:styleId="Heading3Char">
    <w:name w:val="Heading 3 Char"/>
    <w:basedOn w:val="DefaultParagraphFont"/>
    <w:link w:val="Heading3"/>
    <w:uiPriority w:val="9"/>
    <w:rsid w:val="00CD0D08"/>
    <w:rPr>
      <w:rFonts w:asciiTheme="majorHAnsi" w:hAnsiTheme="majorHAnsi" w:cstheme="majorBidi"/>
      <w:b/>
      <w:bCs/>
      <w:sz w:val="24"/>
      <w:szCs w:val="24"/>
    </w:rPr>
  </w:style>
  <w:style w:type="character" w:customStyle="1" w:styleId="Heading4Char">
    <w:name w:val="Heading 4 Char"/>
    <w:basedOn w:val="DefaultParagraphFont"/>
    <w:link w:val="Heading4"/>
    <w:uiPriority w:val="9"/>
    <w:rsid w:val="00CD0D08"/>
    <w:rPr>
      <w:rFonts w:cs="B Nazanin"/>
      <w:b/>
      <w:bCs/>
      <w:sz w:val="24"/>
      <w:szCs w:val="28"/>
    </w:rPr>
  </w:style>
  <w:style w:type="character" w:customStyle="1" w:styleId="Heading5Char">
    <w:name w:val="Heading 5 Char"/>
    <w:basedOn w:val="DefaultParagraphFont"/>
    <w:link w:val="Heading5"/>
    <w:uiPriority w:val="9"/>
    <w:rsid w:val="00CD0D08"/>
    <w:rPr>
      <w:rFonts w:cs="B Nazanin"/>
      <w:b/>
      <w:bCs/>
      <w:i/>
      <w:iCs/>
      <w:sz w:val="26"/>
      <w:szCs w:val="26"/>
    </w:rPr>
  </w:style>
  <w:style w:type="character" w:customStyle="1" w:styleId="Heading6Char">
    <w:name w:val="Heading 6 Char"/>
    <w:basedOn w:val="DefaultParagraphFont"/>
    <w:link w:val="Heading6"/>
    <w:uiPriority w:val="9"/>
    <w:rsid w:val="00CD0D08"/>
    <w:rPr>
      <w:rFonts w:cs="B Nazanin"/>
      <w:b/>
      <w:bCs/>
      <w:sz w:val="22"/>
      <w:szCs w:val="22"/>
    </w:rPr>
  </w:style>
  <w:style w:type="character" w:customStyle="1" w:styleId="Heading7Char">
    <w:name w:val="Heading 7 Char"/>
    <w:basedOn w:val="DefaultParagraphFont"/>
    <w:link w:val="Heading7"/>
    <w:uiPriority w:val="9"/>
    <w:rsid w:val="00CD0D08"/>
    <w:rPr>
      <w:rFonts w:cs="B Nazanin"/>
      <w:sz w:val="24"/>
      <w:szCs w:val="24"/>
    </w:rPr>
  </w:style>
  <w:style w:type="character" w:customStyle="1" w:styleId="Heading8Char">
    <w:name w:val="Heading 8 Char"/>
    <w:basedOn w:val="DefaultParagraphFont"/>
    <w:link w:val="Heading8"/>
    <w:uiPriority w:val="9"/>
    <w:rsid w:val="00CD0D08"/>
    <w:rPr>
      <w:rFonts w:cs="B Nazanin"/>
      <w:i/>
      <w:iCs/>
      <w:sz w:val="24"/>
      <w:szCs w:val="24"/>
    </w:rPr>
  </w:style>
  <w:style w:type="character" w:customStyle="1" w:styleId="Heading9Char">
    <w:name w:val="Heading 9 Char"/>
    <w:basedOn w:val="DefaultParagraphFont"/>
    <w:link w:val="Heading9"/>
    <w:uiPriority w:val="9"/>
    <w:rsid w:val="00CD0D08"/>
    <w:rPr>
      <w:rFonts w:cstheme="majorBidi"/>
      <w:b/>
      <w:bCs/>
      <w:sz w:val="24"/>
      <w:szCs w:val="28"/>
      <w:lang w:bidi="fa-IR"/>
    </w:rPr>
  </w:style>
  <w:style w:type="character" w:customStyle="1" w:styleId="FooterChar">
    <w:name w:val="Footer Char"/>
    <w:basedOn w:val="DefaultParagraphFont"/>
    <w:link w:val="Footer"/>
    <w:uiPriority w:val="99"/>
    <w:rsid w:val="00CD0D08"/>
    <w:rPr>
      <w:rFonts w:cs="B Nazanin"/>
      <w:sz w:val="24"/>
      <w:szCs w:val="24"/>
    </w:rPr>
  </w:style>
  <w:style w:type="paragraph" w:customStyle="1" w:styleId="EndNoteCategoryHeading">
    <w:name w:val="EndNote Category Heading"/>
    <w:basedOn w:val="Normal"/>
    <w:link w:val="EndNoteCategoryHeadingChar"/>
    <w:rsid w:val="00CD0D08"/>
    <w:pPr>
      <w:spacing w:before="120" w:after="120" w:line="259" w:lineRule="auto"/>
    </w:pPr>
    <w:rPr>
      <w:rFonts w:asciiTheme="majorHAnsi" w:eastAsiaTheme="majorEastAsia" w:hAnsiTheme="majorHAnsi" w:cstheme="majorBidi"/>
      <w:b/>
      <w:noProof/>
      <w:sz w:val="26"/>
      <w:szCs w:val="28"/>
      <w:lang w:bidi="fa-IR"/>
    </w:rPr>
  </w:style>
  <w:style w:type="character" w:customStyle="1" w:styleId="EndNoteCategoryHeadingChar">
    <w:name w:val="EndNote Category Heading Char"/>
    <w:basedOn w:val="Heading1Char"/>
    <w:link w:val="EndNoteCategoryHeading"/>
    <w:rsid w:val="00CD0D08"/>
    <w:rPr>
      <w:rFonts w:asciiTheme="majorHAnsi" w:eastAsiaTheme="majorEastAsia" w:hAnsiTheme="majorHAnsi" w:cstheme="majorBidi"/>
      <w:b/>
      <w:bCs w:val="0"/>
      <w:noProof/>
      <w:sz w:val="26"/>
      <w:szCs w:val="28"/>
      <w:lang w:bidi="fa-IR"/>
    </w:rPr>
  </w:style>
  <w:style w:type="character" w:customStyle="1" w:styleId="EndnoteTextChar">
    <w:name w:val="Endnote Text Char"/>
    <w:basedOn w:val="DefaultParagraphFont"/>
    <w:link w:val="EndnoteText"/>
    <w:uiPriority w:val="99"/>
    <w:rsid w:val="00CD0D08"/>
    <w:rPr>
      <w:rFonts w:cs="B Nazanin"/>
      <w:szCs w:val="24"/>
    </w:rPr>
  </w:style>
  <w:style w:type="paragraph" w:customStyle="1" w:styleId="MATLABCode">
    <w:name w:val="MATLAB Code"/>
    <w:basedOn w:val="Normal"/>
    <w:link w:val="MATLABCodeChar"/>
    <w:rsid w:val="00CD0D08"/>
    <w:pPr>
      <w:pBdr>
        <w:top w:val="single" w:sz="2" w:space="10" w:color="CCCCCC"/>
        <w:left w:val="single" w:sz="2" w:space="10" w:color="CCCCCC"/>
        <w:bottom w:val="single" w:sz="2" w:space="10" w:color="CCCCCC"/>
        <w:right w:val="single" w:sz="2" w:space="10" w:color="CCCCCC"/>
        <w:between w:val="single" w:sz="4" w:space="0" w:color="auto"/>
      </w:pBdr>
      <w:shd w:val="clear" w:color="auto" w:fill="F3F3F3"/>
      <w:bidi w:val="0"/>
      <w:spacing w:after="160" w:line="360" w:lineRule="auto"/>
    </w:pPr>
    <w:rPr>
      <w:rFonts w:asciiTheme="minorHAnsi" w:eastAsia="B Nazanin" w:hAnsiTheme="minorHAnsi"/>
      <w:noProof/>
      <w:sz w:val="18"/>
      <w:szCs w:val="28"/>
      <w:lang w:bidi="fa-IR"/>
    </w:rPr>
  </w:style>
  <w:style w:type="character" w:customStyle="1" w:styleId="MATLABCodeChar">
    <w:name w:val="MATLAB Code Char"/>
    <w:link w:val="MATLABCode"/>
    <w:rsid w:val="00CD0D08"/>
    <w:rPr>
      <w:rFonts w:asciiTheme="minorHAnsi" w:eastAsia="B Nazanin" w:hAnsiTheme="minorHAnsi" w:cs="B Nazanin"/>
      <w:noProof/>
      <w:sz w:val="18"/>
      <w:szCs w:val="28"/>
      <w:shd w:val="clear" w:color="auto" w:fill="F3F3F3"/>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25979">
      <w:bodyDiv w:val="1"/>
      <w:marLeft w:val="0"/>
      <w:marRight w:val="0"/>
      <w:marTop w:val="0"/>
      <w:marBottom w:val="0"/>
      <w:divBdr>
        <w:top w:val="none" w:sz="0" w:space="0" w:color="auto"/>
        <w:left w:val="none" w:sz="0" w:space="0" w:color="auto"/>
        <w:bottom w:val="none" w:sz="0" w:space="0" w:color="auto"/>
        <w:right w:val="none" w:sz="0" w:space="0" w:color="auto"/>
      </w:divBdr>
    </w:div>
    <w:div w:id="554701051">
      <w:bodyDiv w:val="1"/>
      <w:marLeft w:val="0"/>
      <w:marRight w:val="0"/>
      <w:marTop w:val="0"/>
      <w:marBottom w:val="0"/>
      <w:divBdr>
        <w:top w:val="none" w:sz="0" w:space="0" w:color="auto"/>
        <w:left w:val="none" w:sz="0" w:space="0" w:color="auto"/>
        <w:bottom w:val="none" w:sz="0" w:space="0" w:color="auto"/>
        <w:right w:val="none" w:sz="0" w:space="0" w:color="auto"/>
      </w:divBdr>
    </w:div>
    <w:div w:id="776100770">
      <w:bodyDiv w:val="1"/>
      <w:marLeft w:val="0"/>
      <w:marRight w:val="0"/>
      <w:marTop w:val="0"/>
      <w:marBottom w:val="0"/>
      <w:divBdr>
        <w:top w:val="none" w:sz="0" w:space="0" w:color="auto"/>
        <w:left w:val="none" w:sz="0" w:space="0" w:color="auto"/>
        <w:bottom w:val="none" w:sz="0" w:space="0" w:color="auto"/>
        <w:right w:val="none" w:sz="0" w:space="0" w:color="auto"/>
      </w:divBdr>
    </w:div>
    <w:div w:id="798034905">
      <w:bodyDiv w:val="1"/>
      <w:marLeft w:val="0"/>
      <w:marRight w:val="0"/>
      <w:marTop w:val="0"/>
      <w:marBottom w:val="0"/>
      <w:divBdr>
        <w:top w:val="none" w:sz="0" w:space="0" w:color="auto"/>
        <w:left w:val="none" w:sz="0" w:space="0" w:color="auto"/>
        <w:bottom w:val="none" w:sz="0" w:space="0" w:color="auto"/>
        <w:right w:val="none" w:sz="0" w:space="0" w:color="auto"/>
      </w:divBdr>
    </w:div>
    <w:div w:id="1108701959">
      <w:bodyDiv w:val="1"/>
      <w:marLeft w:val="0"/>
      <w:marRight w:val="0"/>
      <w:marTop w:val="0"/>
      <w:marBottom w:val="0"/>
      <w:divBdr>
        <w:top w:val="none" w:sz="0" w:space="0" w:color="auto"/>
        <w:left w:val="none" w:sz="0" w:space="0" w:color="auto"/>
        <w:bottom w:val="none" w:sz="0" w:space="0" w:color="auto"/>
        <w:right w:val="none" w:sz="0" w:space="0" w:color="auto"/>
      </w:divBdr>
    </w:div>
    <w:div w:id="1254899555">
      <w:bodyDiv w:val="1"/>
      <w:marLeft w:val="0"/>
      <w:marRight w:val="0"/>
      <w:marTop w:val="0"/>
      <w:marBottom w:val="0"/>
      <w:divBdr>
        <w:top w:val="none" w:sz="0" w:space="0" w:color="auto"/>
        <w:left w:val="none" w:sz="0" w:space="0" w:color="auto"/>
        <w:bottom w:val="none" w:sz="0" w:space="0" w:color="auto"/>
        <w:right w:val="none" w:sz="0" w:space="0" w:color="auto"/>
      </w:divBdr>
    </w:div>
    <w:div w:id="1547061316">
      <w:bodyDiv w:val="1"/>
      <w:marLeft w:val="0"/>
      <w:marRight w:val="0"/>
      <w:marTop w:val="0"/>
      <w:marBottom w:val="0"/>
      <w:divBdr>
        <w:top w:val="none" w:sz="0" w:space="0" w:color="auto"/>
        <w:left w:val="none" w:sz="0" w:space="0" w:color="auto"/>
        <w:bottom w:val="none" w:sz="0" w:space="0" w:color="auto"/>
        <w:right w:val="none" w:sz="0" w:space="0" w:color="auto"/>
      </w:divBdr>
    </w:div>
    <w:div w:id="17386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ohamadi\Application%20Data\Microsoft\Templates\Tech%20Report%20Temp%204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D4C85AF2A889B04C8FFF958702E2A2C3" ma:contentTypeVersion="0" ma:contentTypeDescription="ایجاد سند جدید" ma:contentTypeScope="" ma:versionID="163d5f994a7749234160bc033c5876b8">
  <xsd:schema xmlns:xsd="http://www.w3.org/2001/XMLSchema" xmlns:xs="http://www.w3.org/2001/XMLSchema" xmlns:p="http://schemas.microsoft.com/office/2006/metadata/properties" xmlns:ns2="78e513d3-b080-421a-bc1a-18c182c63655" targetNamespace="http://schemas.microsoft.com/office/2006/metadata/properties" ma:root="true" ma:fieldsID="e101c3fca9241a23cc546ef75bb77bd4" ns2:_="">
    <xsd:import namespace="78e513d3-b080-421a-bc1a-18c182c6365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513d3-b080-421a-bc1a-18c182c63655" elementFormDefault="qualified">
    <xsd:import namespace="http://schemas.microsoft.com/office/2006/documentManagement/types"/>
    <xsd:import namespace="http://schemas.microsoft.com/office/infopath/2007/PartnerControls"/>
    <xsd:element name="_dlc_DocId" ma:index="8" nillable="true" ma:displayName="شناسه سند"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78e513d3-b080-421a-bc1a-18c182c63655">REZA-806-23</_dlc_DocId>
    <_dlc_DocIdUrl xmlns="78e513d3-b080-421a-bc1a-18c182c63655">
      <Url>https://spf10/sites/psk/pst/academy/_layouts/DocIdRedir.aspx?ID=REZA-806-23</Url>
      <Description>REZA-806-23</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EC0B-F0EB-4FA4-8096-F320AE5F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513d3-b080-421a-bc1a-18c182c63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CFDFF-D6E2-4E65-A20F-4CE6E5A264A8}">
  <ds:schemaRefs>
    <ds:schemaRef ds:uri="http://schemas.microsoft.com/sharepoint/v3/contenttype/forms"/>
  </ds:schemaRefs>
</ds:datastoreItem>
</file>

<file path=customXml/itemProps3.xml><?xml version="1.0" encoding="utf-8"?>
<ds:datastoreItem xmlns:ds="http://schemas.openxmlformats.org/officeDocument/2006/customXml" ds:itemID="{78A233B1-FEF5-4FAB-9A27-D78707D2CAAB}">
  <ds:schemaRefs>
    <ds:schemaRef ds:uri="http://schemas.microsoft.com/sharepoint/events"/>
  </ds:schemaRefs>
</ds:datastoreItem>
</file>

<file path=customXml/itemProps4.xml><?xml version="1.0" encoding="utf-8"?>
<ds:datastoreItem xmlns:ds="http://schemas.openxmlformats.org/officeDocument/2006/customXml" ds:itemID="{3235DC24-B2D0-4187-AC6E-4C55B160D618}">
  <ds:schemaRefs>
    <ds:schemaRef ds:uri="http://schemas.microsoft.com/office/2006/metadata/properties"/>
    <ds:schemaRef ds:uri="http://schemas.microsoft.com/office/infopath/2007/PartnerControls"/>
    <ds:schemaRef ds:uri="78e513d3-b080-421a-bc1a-18c182c63655"/>
  </ds:schemaRefs>
</ds:datastoreItem>
</file>

<file path=customXml/itemProps5.xml><?xml version="1.0" encoding="utf-8"?>
<ds:datastoreItem xmlns:ds="http://schemas.openxmlformats.org/officeDocument/2006/customXml" ds:itemID="{93EA23CC-D9E4-445B-8282-88C7FC93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Temp 46</Template>
  <TotalTime>143</TotalTime>
  <Pages>10</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طراحی ردیاب تصویری بر مبنای الگوریتم‌های استخراج ویژگی‌های بهینه</vt:lpstr>
    </vt:vector>
  </TitlesOfParts>
  <Company/>
  <LinksUpToDate>false</LinksUpToDate>
  <CharactersWithSpaces>4194</CharactersWithSpaces>
  <SharedDoc>false</SharedDoc>
  <HLinks>
    <vt:vector size="144" baseType="variant">
      <vt:variant>
        <vt:i4>2031666</vt:i4>
      </vt:variant>
      <vt:variant>
        <vt:i4>155</vt:i4>
      </vt:variant>
      <vt:variant>
        <vt:i4>0</vt:i4>
      </vt:variant>
      <vt:variant>
        <vt:i4>5</vt:i4>
      </vt:variant>
      <vt:variant>
        <vt:lpwstr/>
      </vt:variant>
      <vt:variant>
        <vt:lpwstr>_Toc170378447</vt:lpwstr>
      </vt:variant>
      <vt:variant>
        <vt:i4>2031666</vt:i4>
      </vt:variant>
      <vt:variant>
        <vt:i4>149</vt:i4>
      </vt:variant>
      <vt:variant>
        <vt:i4>0</vt:i4>
      </vt:variant>
      <vt:variant>
        <vt:i4>5</vt:i4>
      </vt:variant>
      <vt:variant>
        <vt:lpwstr/>
      </vt:variant>
      <vt:variant>
        <vt:lpwstr>_Toc170378446</vt:lpwstr>
      </vt:variant>
      <vt:variant>
        <vt:i4>1638450</vt:i4>
      </vt:variant>
      <vt:variant>
        <vt:i4>140</vt:i4>
      </vt:variant>
      <vt:variant>
        <vt:i4>0</vt:i4>
      </vt:variant>
      <vt:variant>
        <vt:i4>5</vt:i4>
      </vt:variant>
      <vt:variant>
        <vt:lpwstr/>
      </vt:variant>
      <vt:variant>
        <vt:lpwstr>_Toc170378429</vt:lpwstr>
      </vt:variant>
      <vt:variant>
        <vt:i4>1638450</vt:i4>
      </vt:variant>
      <vt:variant>
        <vt:i4>134</vt:i4>
      </vt:variant>
      <vt:variant>
        <vt:i4>0</vt:i4>
      </vt:variant>
      <vt:variant>
        <vt:i4>5</vt:i4>
      </vt:variant>
      <vt:variant>
        <vt:lpwstr/>
      </vt:variant>
      <vt:variant>
        <vt:lpwstr>_Toc170378428</vt:lpwstr>
      </vt:variant>
      <vt:variant>
        <vt:i4>1638450</vt:i4>
      </vt:variant>
      <vt:variant>
        <vt:i4>125</vt:i4>
      </vt:variant>
      <vt:variant>
        <vt:i4>0</vt:i4>
      </vt:variant>
      <vt:variant>
        <vt:i4>5</vt:i4>
      </vt:variant>
      <vt:variant>
        <vt:lpwstr/>
      </vt:variant>
      <vt:variant>
        <vt:lpwstr>_Toc170378422</vt:lpwstr>
      </vt:variant>
      <vt:variant>
        <vt:i4>1638450</vt:i4>
      </vt:variant>
      <vt:variant>
        <vt:i4>119</vt:i4>
      </vt:variant>
      <vt:variant>
        <vt:i4>0</vt:i4>
      </vt:variant>
      <vt:variant>
        <vt:i4>5</vt:i4>
      </vt:variant>
      <vt:variant>
        <vt:lpwstr/>
      </vt:variant>
      <vt:variant>
        <vt:lpwstr>_Toc170378421</vt:lpwstr>
      </vt:variant>
      <vt:variant>
        <vt:i4>1638450</vt:i4>
      </vt:variant>
      <vt:variant>
        <vt:i4>113</vt:i4>
      </vt:variant>
      <vt:variant>
        <vt:i4>0</vt:i4>
      </vt:variant>
      <vt:variant>
        <vt:i4>5</vt:i4>
      </vt:variant>
      <vt:variant>
        <vt:lpwstr/>
      </vt:variant>
      <vt:variant>
        <vt:lpwstr>_Toc170378420</vt:lpwstr>
      </vt:variant>
      <vt:variant>
        <vt:i4>1703986</vt:i4>
      </vt:variant>
      <vt:variant>
        <vt:i4>107</vt:i4>
      </vt:variant>
      <vt:variant>
        <vt:i4>0</vt:i4>
      </vt:variant>
      <vt:variant>
        <vt:i4>5</vt:i4>
      </vt:variant>
      <vt:variant>
        <vt:lpwstr/>
      </vt:variant>
      <vt:variant>
        <vt:lpwstr>_Toc170378419</vt:lpwstr>
      </vt:variant>
      <vt:variant>
        <vt:i4>1703986</vt:i4>
      </vt:variant>
      <vt:variant>
        <vt:i4>101</vt:i4>
      </vt:variant>
      <vt:variant>
        <vt:i4>0</vt:i4>
      </vt:variant>
      <vt:variant>
        <vt:i4>5</vt:i4>
      </vt:variant>
      <vt:variant>
        <vt:lpwstr/>
      </vt:variant>
      <vt:variant>
        <vt:lpwstr>_Toc170378418</vt:lpwstr>
      </vt:variant>
      <vt:variant>
        <vt:i4>1703986</vt:i4>
      </vt:variant>
      <vt:variant>
        <vt:i4>95</vt:i4>
      </vt:variant>
      <vt:variant>
        <vt:i4>0</vt:i4>
      </vt:variant>
      <vt:variant>
        <vt:i4>5</vt:i4>
      </vt:variant>
      <vt:variant>
        <vt:lpwstr/>
      </vt:variant>
      <vt:variant>
        <vt:lpwstr>_Toc170378417</vt:lpwstr>
      </vt:variant>
      <vt:variant>
        <vt:i4>1703986</vt:i4>
      </vt:variant>
      <vt:variant>
        <vt:i4>89</vt:i4>
      </vt:variant>
      <vt:variant>
        <vt:i4>0</vt:i4>
      </vt:variant>
      <vt:variant>
        <vt:i4>5</vt:i4>
      </vt:variant>
      <vt:variant>
        <vt:lpwstr/>
      </vt:variant>
      <vt:variant>
        <vt:lpwstr>_Toc170378416</vt:lpwstr>
      </vt:variant>
      <vt:variant>
        <vt:i4>1703986</vt:i4>
      </vt:variant>
      <vt:variant>
        <vt:i4>83</vt:i4>
      </vt:variant>
      <vt:variant>
        <vt:i4>0</vt:i4>
      </vt:variant>
      <vt:variant>
        <vt:i4>5</vt:i4>
      </vt:variant>
      <vt:variant>
        <vt:lpwstr/>
      </vt:variant>
      <vt:variant>
        <vt:lpwstr>_Toc170378415</vt:lpwstr>
      </vt:variant>
      <vt:variant>
        <vt:i4>1703986</vt:i4>
      </vt:variant>
      <vt:variant>
        <vt:i4>77</vt:i4>
      </vt:variant>
      <vt:variant>
        <vt:i4>0</vt:i4>
      </vt:variant>
      <vt:variant>
        <vt:i4>5</vt:i4>
      </vt:variant>
      <vt:variant>
        <vt:lpwstr/>
      </vt:variant>
      <vt:variant>
        <vt:lpwstr>_Toc170378414</vt:lpwstr>
      </vt:variant>
      <vt:variant>
        <vt:i4>1703986</vt:i4>
      </vt:variant>
      <vt:variant>
        <vt:i4>71</vt:i4>
      </vt:variant>
      <vt:variant>
        <vt:i4>0</vt:i4>
      </vt:variant>
      <vt:variant>
        <vt:i4>5</vt:i4>
      </vt:variant>
      <vt:variant>
        <vt:lpwstr/>
      </vt:variant>
      <vt:variant>
        <vt:lpwstr>_Toc170378413</vt:lpwstr>
      </vt:variant>
      <vt:variant>
        <vt:i4>1703986</vt:i4>
      </vt:variant>
      <vt:variant>
        <vt:i4>65</vt:i4>
      </vt:variant>
      <vt:variant>
        <vt:i4>0</vt:i4>
      </vt:variant>
      <vt:variant>
        <vt:i4>5</vt:i4>
      </vt:variant>
      <vt:variant>
        <vt:lpwstr/>
      </vt:variant>
      <vt:variant>
        <vt:lpwstr>_Toc170378412</vt:lpwstr>
      </vt:variant>
      <vt:variant>
        <vt:i4>1703986</vt:i4>
      </vt:variant>
      <vt:variant>
        <vt:i4>59</vt:i4>
      </vt:variant>
      <vt:variant>
        <vt:i4>0</vt:i4>
      </vt:variant>
      <vt:variant>
        <vt:i4>5</vt:i4>
      </vt:variant>
      <vt:variant>
        <vt:lpwstr/>
      </vt:variant>
      <vt:variant>
        <vt:lpwstr>_Toc170378411</vt:lpwstr>
      </vt:variant>
      <vt:variant>
        <vt:i4>1703986</vt:i4>
      </vt:variant>
      <vt:variant>
        <vt:i4>53</vt:i4>
      </vt:variant>
      <vt:variant>
        <vt:i4>0</vt:i4>
      </vt:variant>
      <vt:variant>
        <vt:i4>5</vt:i4>
      </vt:variant>
      <vt:variant>
        <vt:lpwstr/>
      </vt:variant>
      <vt:variant>
        <vt:lpwstr>_Toc170378410</vt:lpwstr>
      </vt:variant>
      <vt:variant>
        <vt:i4>1769522</vt:i4>
      </vt:variant>
      <vt:variant>
        <vt:i4>47</vt:i4>
      </vt:variant>
      <vt:variant>
        <vt:i4>0</vt:i4>
      </vt:variant>
      <vt:variant>
        <vt:i4>5</vt:i4>
      </vt:variant>
      <vt:variant>
        <vt:lpwstr/>
      </vt:variant>
      <vt:variant>
        <vt:lpwstr>_Toc170378409</vt:lpwstr>
      </vt:variant>
      <vt:variant>
        <vt:i4>1769522</vt:i4>
      </vt:variant>
      <vt:variant>
        <vt:i4>41</vt:i4>
      </vt:variant>
      <vt:variant>
        <vt:i4>0</vt:i4>
      </vt:variant>
      <vt:variant>
        <vt:i4>5</vt:i4>
      </vt:variant>
      <vt:variant>
        <vt:lpwstr/>
      </vt:variant>
      <vt:variant>
        <vt:lpwstr>_Toc170378408</vt:lpwstr>
      </vt:variant>
      <vt:variant>
        <vt:i4>1769522</vt:i4>
      </vt:variant>
      <vt:variant>
        <vt:i4>35</vt:i4>
      </vt:variant>
      <vt:variant>
        <vt:i4>0</vt:i4>
      </vt:variant>
      <vt:variant>
        <vt:i4>5</vt:i4>
      </vt:variant>
      <vt:variant>
        <vt:lpwstr/>
      </vt:variant>
      <vt:variant>
        <vt:lpwstr>_Toc170378407</vt:lpwstr>
      </vt:variant>
      <vt:variant>
        <vt:i4>1769522</vt:i4>
      </vt:variant>
      <vt:variant>
        <vt:i4>29</vt:i4>
      </vt:variant>
      <vt:variant>
        <vt:i4>0</vt:i4>
      </vt:variant>
      <vt:variant>
        <vt:i4>5</vt:i4>
      </vt:variant>
      <vt:variant>
        <vt:lpwstr/>
      </vt:variant>
      <vt:variant>
        <vt:lpwstr>_Toc170378406</vt:lpwstr>
      </vt:variant>
      <vt:variant>
        <vt:i4>1769522</vt:i4>
      </vt:variant>
      <vt:variant>
        <vt:i4>23</vt:i4>
      </vt:variant>
      <vt:variant>
        <vt:i4>0</vt:i4>
      </vt:variant>
      <vt:variant>
        <vt:i4>5</vt:i4>
      </vt:variant>
      <vt:variant>
        <vt:lpwstr/>
      </vt:variant>
      <vt:variant>
        <vt:lpwstr>_Toc170378405</vt:lpwstr>
      </vt:variant>
      <vt:variant>
        <vt:i4>1769522</vt:i4>
      </vt:variant>
      <vt:variant>
        <vt:i4>17</vt:i4>
      </vt:variant>
      <vt:variant>
        <vt:i4>0</vt:i4>
      </vt:variant>
      <vt:variant>
        <vt:i4>5</vt:i4>
      </vt:variant>
      <vt:variant>
        <vt:lpwstr/>
      </vt:variant>
      <vt:variant>
        <vt:lpwstr>_Toc170378404</vt:lpwstr>
      </vt:variant>
      <vt:variant>
        <vt:i4>1769522</vt:i4>
      </vt:variant>
      <vt:variant>
        <vt:i4>11</vt:i4>
      </vt:variant>
      <vt:variant>
        <vt:i4>0</vt:i4>
      </vt:variant>
      <vt:variant>
        <vt:i4>5</vt:i4>
      </vt:variant>
      <vt:variant>
        <vt:lpwstr/>
      </vt:variant>
      <vt:variant>
        <vt:lpwstr>_Toc170378403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ردیاب تصویری بر مبنای الگوریتم‌های استخراج ویژگی‌های بهینه</dc:title>
  <dc:subject/>
  <dc:creator>مهدی تنباکوچی</dc:creator>
  <cp:keywords/>
  <dc:description/>
  <cp:lastModifiedBy>user</cp:lastModifiedBy>
  <cp:revision>67</cp:revision>
  <cp:lastPrinted>2016-12-22T19:36:00Z</cp:lastPrinted>
  <dcterms:created xsi:type="dcterms:W3CDTF">2016-12-17T09:57:00Z</dcterms:created>
  <dcterms:modified xsi:type="dcterms:W3CDTF">2020-07-14T15:56:00Z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UID">
    <vt:lpwstr/>
  </property>
  <property fmtid="{D5CDD505-2E9C-101B-9397-08002B2CF9AE}" pid="4" name="Owner">
    <vt:lpwstr/>
  </property>
  <property fmtid="{D5CDD505-2E9C-101B-9397-08002B2CF9AE}" pid="5" name="Status">
    <vt:lpwstr>Final</vt:lpwstr>
  </property>
  <property fmtid="{D5CDD505-2E9C-101B-9397-08002B2CF9AE}" pid="6" name="ContentTypeId">
    <vt:lpwstr>0x010100D4C85AF2A889B04C8FFF958702E2A2C3</vt:lpwstr>
  </property>
  <property fmtid="{D5CDD505-2E9C-101B-9397-08002B2CF9AE}" pid="7" name="_dlc_DocIdItemGuid">
    <vt:lpwstr>640e2c26-bf8e-4044-acb8-b693bbe5e16a</vt:lpwstr>
  </property>
  <property fmtid="{D5CDD505-2E9C-101B-9397-08002B2CF9AE}" pid="8" name="MTEqnNumsOnRight">
    <vt:bool>true</vt:bool>
  </property>
  <property fmtid="{D5CDD505-2E9C-101B-9397-08002B2CF9AE}" pid="9" name="MTEquationNumber2">
    <vt:lpwstr>(#C1-#E1)</vt:lpwstr>
  </property>
  <property fmtid="{D5CDD505-2E9C-101B-9397-08002B2CF9AE}" pid="10" name="MTDeferFieldUpdate">
    <vt:lpwstr>1</vt:lpwstr>
  </property>
  <property fmtid="{D5CDD505-2E9C-101B-9397-08002B2CF9AE}" pid="11" name="MTEquationSection">
    <vt:lpwstr>1</vt:lpwstr>
  </property>
</Properties>
</file>